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53F" w:rsidRPr="00F44CE8" w:rsidRDefault="00C1253F" w:rsidP="004E6ADA">
      <w:pPr>
        <w:rPr>
          <w:rFonts w:cs="Arial"/>
          <w:b/>
        </w:rPr>
      </w:pPr>
      <w:bookmarkStart w:id="0" w:name="_GoBack"/>
      <w:bookmarkEnd w:id="0"/>
    </w:p>
    <w:p w:rsidR="00F71E6C" w:rsidRPr="00F44CE8" w:rsidRDefault="00F71E6C" w:rsidP="004E6ADA">
      <w:pPr>
        <w:rPr>
          <w:rFonts w:cs="Arial"/>
          <w:b/>
        </w:rPr>
      </w:pPr>
    </w:p>
    <w:p w:rsidR="00402656" w:rsidRPr="00F44CE8" w:rsidRDefault="00402656" w:rsidP="004E6ADA">
      <w:pPr>
        <w:rPr>
          <w:rFonts w:cs="Arial"/>
          <w:b/>
          <w:sz w:val="72"/>
          <w:szCs w:val="72"/>
        </w:rPr>
      </w:pPr>
      <w:r w:rsidRPr="00F44CE8">
        <w:rPr>
          <w:rFonts w:cs="Arial"/>
          <w:b/>
          <w:sz w:val="72"/>
          <w:szCs w:val="72"/>
        </w:rPr>
        <w:t xml:space="preserve">Getting Started </w:t>
      </w:r>
    </w:p>
    <w:p w:rsidR="00402656" w:rsidRPr="00F44CE8" w:rsidRDefault="00402656" w:rsidP="004E6ADA">
      <w:pPr>
        <w:rPr>
          <w:rFonts w:cs="Arial"/>
          <w:b/>
          <w:sz w:val="72"/>
          <w:szCs w:val="72"/>
        </w:rPr>
      </w:pPr>
      <w:r w:rsidRPr="00F44CE8">
        <w:rPr>
          <w:rFonts w:cs="Arial"/>
          <w:b/>
          <w:sz w:val="72"/>
          <w:szCs w:val="72"/>
        </w:rPr>
        <w:t xml:space="preserve">Workbook </w:t>
      </w:r>
    </w:p>
    <w:p w:rsidR="00D82BE6" w:rsidRPr="00F44CE8" w:rsidRDefault="00D82BE6" w:rsidP="004E6ADA">
      <w:pPr>
        <w:rPr>
          <w:rFonts w:cs="Arial"/>
        </w:rPr>
      </w:pPr>
      <w:r w:rsidRPr="00F44CE8">
        <w:rPr>
          <w:rFonts w:cs="Arial"/>
        </w:rPr>
        <w:br w:type="page"/>
      </w:r>
    </w:p>
    <w:p w:rsidR="00EE3332" w:rsidRPr="005E08A3" w:rsidRDefault="001D2EB4" w:rsidP="004E6ADA">
      <w:pPr>
        <w:rPr>
          <w:rFonts w:cs="Arial"/>
          <w:b/>
          <w:sz w:val="28"/>
          <w:szCs w:val="28"/>
        </w:rPr>
      </w:pPr>
      <w:r w:rsidRPr="005E08A3">
        <w:rPr>
          <w:rFonts w:cs="Arial"/>
          <w:b/>
          <w:sz w:val="28"/>
          <w:szCs w:val="28"/>
        </w:rPr>
        <w:lastRenderedPageBreak/>
        <w:t>Table of Contents</w:t>
      </w:r>
    </w:p>
    <w:p w:rsidR="00AC1A78" w:rsidRDefault="00F4720A">
      <w:pPr>
        <w:pStyle w:val="TOC1"/>
        <w:tabs>
          <w:tab w:val="right" w:leader="dot" w:pos="9350"/>
        </w:tabs>
        <w:rPr>
          <w:rFonts w:asciiTheme="minorHAnsi" w:hAnsiTheme="minorHAnsi"/>
          <w:noProof/>
        </w:rPr>
      </w:pPr>
      <w:r>
        <w:rPr>
          <w:rFonts w:cs="Arial"/>
        </w:rPr>
        <w:fldChar w:fldCharType="begin"/>
      </w:r>
      <w:r w:rsidR="0060345F">
        <w:rPr>
          <w:rFonts w:cs="Arial"/>
        </w:rPr>
        <w:instrText xml:space="preserve"> TOC \o "1-4" \h \z \u </w:instrText>
      </w:r>
      <w:r>
        <w:rPr>
          <w:rFonts w:cs="Arial"/>
        </w:rPr>
        <w:fldChar w:fldCharType="separate"/>
      </w:r>
      <w:hyperlink w:anchor="_Toc347832943" w:history="1">
        <w:r w:rsidR="00AC1A78" w:rsidRPr="005274FC">
          <w:rPr>
            <w:rStyle w:val="Hyperlink"/>
            <w:b/>
            <w:noProof/>
          </w:rPr>
          <w:t>Step 1: Prepare</w:t>
        </w:r>
        <w:r w:rsidR="00AC1A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C1A78">
          <w:rPr>
            <w:noProof/>
            <w:webHidden/>
          </w:rPr>
          <w:instrText xml:space="preserve"> PAGEREF _Toc347832943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C1A7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C1A78" w:rsidRDefault="006756E9">
      <w:pPr>
        <w:pStyle w:val="TOC3"/>
        <w:tabs>
          <w:tab w:val="right" w:leader="dot" w:pos="9350"/>
        </w:tabs>
        <w:rPr>
          <w:rFonts w:asciiTheme="minorHAnsi" w:hAnsiTheme="minorHAnsi"/>
          <w:noProof/>
        </w:rPr>
      </w:pPr>
      <w:hyperlink w:anchor="_Toc347832944" w:history="1">
        <w:r w:rsidR="00AC1A78" w:rsidRPr="005274FC">
          <w:rPr>
            <w:rStyle w:val="Hyperlink"/>
            <w:rFonts w:cs="Arial"/>
            <w:b/>
            <w:noProof/>
          </w:rPr>
          <w:t>Identify Your Key Players</w:t>
        </w:r>
        <w:r w:rsidR="00AC1A78">
          <w:rPr>
            <w:noProof/>
            <w:webHidden/>
          </w:rPr>
          <w:tab/>
        </w:r>
        <w:r w:rsidR="00F4720A">
          <w:rPr>
            <w:noProof/>
            <w:webHidden/>
          </w:rPr>
          <w:fldChar w:fldCharType="begin"/>
        </w:r>
        <w:r w:rsidR="00AC1A78">
          <w:rPr>
            <w:noProof/>
            <w:webHidden/>
          </w:rPr>
          <w:instrText xml:space="preserve"> PAGEREF _Toc347832944 \h </w:instrText>
        </w:r>
        <w:r w:rsidR="00F4720A">
          <w:rPr>
            <w:noProof/>
            <w:webHidden/>
          </w:rPr>
        </w:r>
        <w:r w:rsidR="00F4720A">
          <w:rPr>
            <w:noProof/>
            <w:webHidden/>
          </w:rPr>
          <w:fldChar w:fldCharType="separate"/>
        </w:r>
        <w:r w:rsidR="00AC1A78">
          <w:rPr>
            <w:noProof/>
            <w:webHidden/>
          </w:rPr>
          <w:t>1</w:t>
        </w:r>
        <w:r w:rsidR="00F4720A">
          <w:rPr>
            <w:noProof/>
            <w:webHidden/>
          </w:rPr>
          <w:fldChar w:fldCharType="end"/>
        </w:r>
      </w:hyperlink>
    </w:p>
    <w:p w:rsidR="00AC1A78" w:rsidRDefault="006756E9">
      <w:pPr>
        <w:pStyle w:val="TOC2"/>
        <w:tabs>
          <w:tab w:val="right" w:leader="dot" w:pos="9350"/>
        </w:tabs>
        <w:rPr>
          <w:rFonts w:asciiTheme="minorHAnsi" w:hAnsiTheme="minorHAnsi"/>
          <w:noProof/>
        </w:rPr>
      </w:pPr>
      <w:hyperlink w:anchor="_Toc347832945" w:history="1">
        <w:r w:rsidR="00AC1A78" w:rsidRPr="005274FC">
          <w:rPr>
            <w:rStyle w:val="Hyperlink"/>
            <w:b/>
            <w:noProof/>
          </w:rPr>
          <w:t>Define and Prioritize Your Goals</w:t>
        </w:r>
        <w:r w:rsidR="00AC1A78">
          <w:rPr>
            <w:noProof/>
            <w:webHidden/>
          </w:rPr>
          <w:tab/>
        </w:r>
        <w:r w:rsidR="00F4720A">
          <w:rPr>
            <w:noProof/>
            <w:webHidden/>
          </w:rPr>
          <w:fldChar w:fldCharType="begin"/>
        </w:r>
        <w:r w:rsidR="00AC1A78">
          <w:rPr>
            <w:noProof/>
            <w:webHidden/>
          </w:rPr>
          <w:instrText xml:space="preserve"> PAGEREF _Toc347832945 \h </w:instrText>
        </w:r>
        <w:r w:rsidR="00F4720A">
          <w:rPr>
            <w:noProof/>
            <w:webHidden/>
          </w:rPr>
        </w:r>
        <w:r w:rsidR="00F4720A">
          <w:rPr>
            <w:noProof/>
            <w:webHidden/>
          </w:rPr>
          <w:fldChar w:fldCharType="separate"/>
        </w:r>
        <w:r w:rsidR="00AC1A78">
          <w:rPr>
            <w:noProof/>
            <w:webHidden/>
          </w:rPr>
          <w:t>3</w:t>
        </w:r>
        <w:r w:rsidR="00F4720A">
          <w:rPr>
            <w:noProof/>
            <w:webHidden/>
          </w:rPr>
          <w:fldChar w:fldCharType="end"/>
        </w:r>
      </w:hyperlink>
    </w:p>
    <w:p w:rsidR="00AC1A78" w:rsidRDefault="006756E9">
      <w:pPr>
        <w:pStyle w:val="TOC3"/>
        <w:tabs>
          <w:tab w:val="right" w:leader="dot" w:pos="9350"/>
        </w:tabs>
        <w:rPr>
          <w:rFonts w:asciiTheme="minorHAnsi" w:hAnsiTheme="minorHAnsi"/>
          <w:noProof/>
        </w:rPr>
      </w:pPr>
      <w:hyperlink w:anchor="_Toc347832946" w:history="1">
        <w:r w:rsidR="00AC1A78" w:rsidRPr="005274FC">
          <w:rPr>
            <w:rStyle w:val="Hyperlink"/>
            <w:b/>
            <w:noProof/>
          </w:rPr>
          <w:t>Document Current Pain Points</w:t>
        </w:r>
        <w:r w:rsidR="00AC1A78">
          <w:rPr>
            <w:noProof/>
            <w:webHidden/>
          </w:rPr>
          <w:tab/>
        </w:r>
        <w:r w:rsidR="00F4720A">
          <w:rPr>
            <w:noProof/>
            <w:webHidden/>
          </w:rPr>
          <w:fldChar w:fldCharType="begin"/>
        </w:r>
        <w:r w:rsidR="00AC1A78">
          <w:rPr>
            <w:noProof/>
            <w:webHidden/>
          </w:rPr>
          <w:instrText xml:space="preserve"> PAGEREF _Toc347832946 \h </w:instrText>
        </w:r>
        <w:r w:rsidR="00F4720A">
          <w:rPr>
            <w:noProof/>
            <w:webHidden/>
          </w:rPr>
        </w:r>
        <w:r w:rsidR="00F4720A">
          <w:rPr>
            <w:noProof/>
            <w:webHidden/>
          </w:rPr>
          <w:fldChar w:fldCharType="separate"/>
        </w:r>
        <w:r w:rsidR="00AC1A78">
          <w:rPr>
            <w:noProof/>
            <w:webHidden/>
          </w:rPr>
          <w:t>3</w:t>
        </w:r>
        <w:r w:rsidR="00F4720A">
          <w:rPr>
            <w:noProof/>
            <w:webHidden/>
          </w:rPr>
          <w:fldChar w:fldCharType="end"/>
        </w:r>
      </w:hyperlink>
    </w:p>
    <w:p w:rsidR="00AC1A78" w:rsidRDefault="006756E9">
      <w:pPr>
        <w:pStyle w:val="TOC3"/>
        <w:tabs>
          <w:tab w:val="right" w:leader="dot" w:pos="9350"/>
        </w:tabs>
        <w:rPr>
          <w:rFonts w:asciiTheme="minorHAnsi" w:hAnsiTheme="minorHAnsi"/>
          <w:noProof/>
        </w:rPr>
      </w:pPr>
      <w:hyperlink w:anchor="_Toc347832947" w:history="1">
        <w:r w:rsidR="00AC1A78" w:rsidRPr="005274FC">
          <w:rPr>
            <w:rStyle w:val="Hyperlink"/>
            <w:b/>
            <w:noProof/>
          </w:rPr>
          <w:t>Define Your Goals</w:t>
        </w:r>
        <w:r w:rsidR="00AC1A78">
          <w:rPr>
            <w:noProof/>
            <w:webHidden/>
          </w:rPr>
          <w:tab/>
        </w:r>
        <w:r w:rsidR="00F4720A">
          <w:rPr>
            <w:noProof/>
            <w:webHidden/>
          </w:rPr>
          <w:fldChar w:fldCharType="begin"/>
        </w:r>
        <w:r w:rsidR="00AC1A78">
          <w:rPr>
            <w:noProof/>
            <w:webHidden/>
          </w:rPr>
          <w:instrText xml:space="preserve"> PAGEREF _Toc347832947 \h </w:instrText>
        </w:r>
        <w:r w:rsidR="00F4720A">
          <w:rPr>
            <w:noProof/>
            <w:webHidden/>
          </w:rPr>
        </w:r>
        <w:r w:rsidR="00F4720A">
          <w:rPr>
            <w:noProof/>
            <w:webHidden/>
          </w:rPr>
          <w:fldChar w:fldCharType="separate"/>
        </w:r>
        <w:r w:rsidR="00AC1A78">
          <w:rPr>
            <w:noProof/>
            <w:webHidden/>
          </w:rPr>
          <w:t>4</w:t>
        </w:r>
        <w:r w:rsidR="00F4720A">
          <w:rPr>
            <w:noProof/>
            <w:webHidden/>
          </w:rPr>
          <w:fldChar w:fldCharType="end"/>
        </w:r>
      </w:hyperlink>
    </w:p>
    <w:p w:rsidR="00AC1A78" w:rsidRDefault="006756E9">
      <w:pPr>
        <w:pStyle w:val="TOC3"/>
        <w:tabs>
          <w:tab w:val="right" w:leader="dot" w:pos="9350"/>
        </w:tabs>
        <w:rPr>
          <w:rFonts w:asciiTheme="minorHAnsi" w:hAnsiTheme="minorHAnsi"/>
          <w:noProof/>
        </w:rPr>
      </w:pPr>
      <w:hyperlink w:anchor="_Toc347832948" w:history="1">
        <w:r w:rsidR="00AC1A78" w:rsidRPr="005274FC">
          <w:rPr>
            <w:rStyle w:val="Hyperlink"/>
            <w:rFonts w:cs="Arial"/>
            <w:b/>
            <w:noProof/>
          </w:rPr>
          <w:t>Prioritize Your Goals</w:t>
        </w:r>
        <w:r w:rsidR="00AC1A78">
          <w:rPr>
            <w:noProof/>
            <w:webHidden/>
          </w:rPr>
          <w:tab/>
        </w:r>
        <w:r w:rsidR="00F4720A">
          <w:rPr>
            <w:noProof/>
            <w:webHidden/>
          </w:rPr>
          <w:fldChar w:fldCharType="begin"/>
        </w:r>
        <w:r w:rsidR="00AC1A78">
          <w:rPr>
            <w:noProof/>
            <w:webHidden/>
          </w:rPr>
          <w:instrText xml:space="preserve"> PAGEREF _Toc347832948 \h </w:instrText>
        </w:r>
        <w:r w:rsidR="00F4720A">
          <w:rPr>
            <w:noProof/>
            <w:webHidden/>
          </w:rPr>
        </w:r>
        <w:r w:rsidR="00F4720A">
          <w:rPr>
            <w:noProof/>
            <w:webHidden/>
          </w:rPr>
          <w:fldChar w:fldCharType="separate"/>
        </w:r>
        <w:r w:rsidR="00AC1A78">
          <w:rPr>
            <w:noProof/>
            <w:webHidden/>
          </w:rPr>
          <w:t>5</w:t>
        </w:r>
        <w:r w:rsidR="00F4720A">
          <w:rPr>
            <w:noProof/>
            <w:webHidden/>
          </w:rPr>
          <w:fldChar w:fldCharType="end"/>
        </w:r>
      </w:hyperlink>
    </w:p>
    <w:p w:rsidR="00AC1A78" w:rsidRDefault="006756E9">
      <w:pPr>
        <w:pStyle w:val="TOC2"/>
        <w:tabs>
          <w:tab w:val="right" w:leader="dot" w:pos="9350"/>
        </w:tabs>
        <w:rPr>
          <w:rFonts w:asciiTheme="minorHAnsi" w:hAnsiTheme="minorHAnsi"/>
          <w:noProof/>
        </w:rPr>
      </w:pPr>
      <w:hyperlink w:anchor="_Toc347832949" w:history="1">
        <w:r w:rsidR="00AC1A78" w:rsidRPr="005274FC">
          <w:rPr>
            <w:rStyle w:val="Hyperlink"/>
            <w:b/>
            <w:noProof/>
          </w:rPr>
          <w:t>Define Your Rollout Plan</w:t>
        </w:r>
        <w:r w:rsidR="00AC1A78">
          <w:rPr>
            <w:noProof/>
            <w:webHidden/>
          </w:rPr>
          <w:tab/>
        </w:r>
        <w:r w:rsidR="00F4720A">
          <w:rPr>
            <w:noProof/>
            <w:webHidden/>
          </w:rPr>
          <w:fldChar w:fldCharType="begin"/>
        </w:r>
        <w:r w:rsidR="00AC1A78">
          <w:rPr>
            <w:noProof/>
            <w:webHidden/>
          </w:rPr>
          <w:instrText xml:space="preserve"> PAGEREF _Toc347832949 \h </w:instrText>
        </w:r>
        <w:r w:rsidR="00F4720A">
          <w:rPr>
            <w:noProof/>
            <w:webHidden/>
          </w:rPr>
        </w:r>
        <w:r w:rsidR="00F4720A">
          <w:rPr>
            <w:noProof/>
            <w:webHidden/>
          </w:rPr>
          <w:fldChar w:fldCharType="separate"/>
        </w:r>
        <w:r w:rsidR="00AC1A78">
          <w:rPr>
            <w:noProof/>
            <w:webHidden/>
          </w:rPr>
          <w:t>6</w:t>
        </w:r>
        <w:r w:rsidR="00F4720A">
          <w:rPr>
            <w:noProof/>
            <w:webHidden/>
          </w:rPr>
          <w:fldChar w:fldCharType="end"/>
        </w:r>
      </w:hyperlink>
    </w:p>
    <w:p w:rsidR="00AC1A78" w:rsidRDefault="006756E9">
      <w:pPr>
        <w:pStyle w:val="TOC2"/>
        <w:tabs>
          <w:tab w:val="right" w:leader="dot" w:pos="9350"/>
        </w:tabs>
        <w:rPr>
          <w:rFonts w:asciiTheme="minorHAnsi" w:hAnsiTheme="minorHAnsi"/>
          <w:noProof/>
        </w:rPr>
      </w:pPr>
      <w:hyperlink w:anchor="_Toc347832950" w:history="1">
        <w:r w:rsidR="00AC1A78" w:rsidRPr="005274FC">
          <w:rPr>
            <w:rStyle w:val="Hyperlink"/>
            <w:b/>
            <w:noProof/>
          </w:rPr>
          <w:t>Define Key Aspects of Your Process and Diagram the Process Flow</w:t>
        </w:r>
        <w:r w:rsidR="00AC1A78">
          <w:rPr>
            <w:noProof/>
            <w:webHidden/>
          </w:rPr>
          <w:tab/>
        </w:r>
        <w:r w:rsidR="00F4720A">
          <w:rPr>
            <w:noProof/>
            <w:webHidden/>
          </w:rPr>
          <w:fldChar w:fldCharType="begin"/>
        </w:r>
        <w:r w:rsidR="00AC1A78">
          <w:rPr>
            <w:noProof/>
            <w:webHidden/>
          </w:rPr>
          <w:instrText xml:space="preserve"> PAGEREF _Toc347832950 \h </w:instrText>
        </w:r>
        <w:r w:rsidR="00F4720A">
          <w:rPr>
            <w:noProof/>
            <w:webHidden/>
          </w:rPr>
        </w:r>
        <w:r w:rsidR="00F4720A">
          <w:rPr>
            <w:noProof/>
            <w:webHidden/>
          </w:rPr>
          <w:fldChar w:fldCharType="separate"/>
        </w:r>
        <w:r w:rsidR="00AC1A78">
          <w:rPr>
            <w:noProof/>
            <w:webHidden/>
          </w:rPr>
          <w:t>7</w:t>
        </w:r>
        <w:r w:rsidR="00F4720A">
          <w:rPr>
            <w:noProof/>
            <w:webHidden/>
          </w:rPr>
          <w:fldChar w:fldCharType="end"/>
        </w:r>
      </w:hyperlink>
    </w:p>
    <w:p w:rsidR="00AC1A78" w:rsidRDefault="006756E9">
      <w:pPr>
        <w:pStyle w:val="TOC3"/>
        <w:tabs>
          <w:tab w:val="right" w:leader="dot" w:pos="9350"/>
        </w:tabs>
        <w:rPr>
          <w:rFonts w:asciiTheme="minorHAnsi" w:hAnsiTheme="minorHAnsi"/>
          <w:noProof/>
        </w:rPr>
      </w:pPr>
      <w:hyperlink w:anchor="_Toc347832951" w:history="1">
        <w:r w:rsidR="00AC1A78" w:rsidRPr="005274FC">
          <w:rPr>
            <w:rStyle w:val="Hyperlink"/>
            <w:b/>
            <w:noProof/>
          </w:rPr>
          <w:t>Outline the Key Aspects of Your Sales Process</w:t>
        </w:r>
        <w:r w:rsidR="00AC1A78">
          <w:rPr>
            <w:noProof/>
            <w:webHidden/>
          </w:rPr>
          <w:tab/>
        </w:r>
        <w:r w:rsidR="00F4720A">
          <w:rPr>
            <w:noProof/>
            <w:webHidden/>
          </w:rPr>
          <w:fldChar w:fldCharType="begin"/>
        </w:r>
        <w:r w:rsidR="00AC1A78">
          <w:rPr>
            <w:noProof/>
            <w:webHidden/>
          </w:rPr>
          <w:instrText xml:space="preserve"> PAGEREF _Toc347832951 \h </w:instrText>
        </w:r>
        <w:r w:rsidR="00F4720A">
          <w:rPr>
            <w:noProof/>
            <w:webHidden/>
          </w:rPr>
        </w:r>
        <w:r w:rsidR="00F4720A">
          <w:rPr>
            <w:noProof/>
            <w:webHidden/>
          </w:rPr>
          <w:fldChar w:fldCharType="separate"/>
        </w:r>
        <w:r w:rsidR="00AC1A78">
          <w:rPr>
            <w:noProof/>
            <w:webHidden/>
          </w:rPr>
          <w:t>7</w:t>
        </w:r>
        <w:r w:rsidR="00F4720A">
          <w:rPr>
            <w:noProof/>
            <w:webHidden/>
          </w:rPr>
          <w:fldChar w:fldCharType="end"/>
        </w:r>
      </w:hyperlink>
    </w:p>
    <w:p w:rsidR="00AC1A78" w:rsidRDefault="006756E9">
      <w:pPr>
        <w:pStyle w:val="TOC3"/>
        <w:tabs>
          <w:tab w:val="right" w:leader="dot" w:pos="9350"/>
        </w:tabs>
        <w:rPr>
          <w:rFonts w:asciiTheme="minorHAnsi" w:hAnsiTheme="minorHAnsi"/>
          <w:noProof/>
        </w:rPr>
      </w:pPr>
      <w:hyperlink w:anchor="_Toc347832952" w:history="1">
        <w:r w:rsidR="00AC1A78" w:rsidRPr="005274FC">
          <w:rPr>
            <w:rStyle w:val="Hyperlink"/>
            <w:b/>
            <w:noProof/>
          </w:rPr>
          <w:t>Create Your Process Overview</w:t>
        </w:r>
        <w:r w:rsidR="00AC1A78">
          <w:rPr>
            <w:noProof/>
            <w:webHidden/>
          </w:rPr>
          <w:tab/>
        </w:r>
        <w:r w:rsidR="00F4720A">
          <w:rPr>
            <w:noProof/>
            <w:webHidden/>
          </w:rPr>
          <w:fldChar w:fldCharType="begin"/>
        </w:r>
        <w:r w:rsidR="00AC1A78">
          <w:rPr>
            <w:noProof/>
            <w:webHidden/>
          </w:rPr>
          <w:instrText xml:space="preserve"> PAGEREF _Toc347832952 \h </w:instrText>
        </w:r>
        <w:r w:rsidR="00F4720A">
          <w:rPr>
            <w:noProof/>
            <w:webHidden/>
          </w:rPr>
        </w:r>
        <w:r w:rsidR="00F4720A">
          <w:rPr>
            <w:noProof/>
            <w:webHidden/>
          </w:rPr>
          <w:fldChar w:fldCharType="separate"/>
        </w:r>
        <w:r w:rsidR="00AC1A78">
          <w:rPr>
            <w:noProof/>
            <w:webHidden/>
          </w:rPr>
          <w:t>9</w:t>
        </w:r>
        <w:r w:rsidR="00F4720A">
          <w:rPr>
            <w:noProof/>
            <w:webHidden/>
          </w:rPr>
          <w:fldChar w:fldCharType="end"/>
        </w:r>
      </w:hyperlink>
    </w:p>
    <w:p w:rsidR="00AC1A78" w:rsidRDefault="006756E9">
      <w:pPr>
        <w:pStyle w:val="TOC3"/>
        <w:tabs>
          <w:tab w:val="right" w:leader="dot" w:pos="9350"/>
        </w:tabs>
        <w:rPr>
          <w:rFonts w:asciiTheme="minorHAnsi" w:hAnsiTheme="minorHAnsi"/>
          <w:noProof/>
        </w:rPr>
      </w:pPr>
      <w:hyperlink w:anchor="_Toc347832953" w:history="1">
        <w:r w:rsidR="00AC1A78" w:rsidRPr="005274FC">
          <w:rPr>
            <w:rStyle w:val="Hyperlink"/>
            <w:b/>
            <w:noProof/>
          </w:rPr>
          <w:t>Define the Fields Needed for Your Process</w:t>
        </w:r>
        <w:r w:rsidR="00AC1A78">
          <w:rPr>
            <w:noProof/>
            <w:webHidden/>
          </w:rPr>
          <w:tab/>
        </w:r>
        <w:r w:rsidR="00F4720A">
          <w:rPr>
            <w:noProof/>
            <w:webHidden/>
          </w:rPr>
          <w:fldChar w:fldCharType="begin"/>
        </w:r>
        <w:r w:rsidR="00AC1A78">
          <w:rPr>
            <w:noProof/>
            <w:webHidden/>
          </w:rPr>
          <w:instrText xml:space="preserve"> PAGEREF _Toc347832953 \h </w:instrText>
        </w:r>
        <w:r w:rsidR="00F4720A">
          <w:rPr>
            <w:noProof/>
            <w:webHidden/>
          </w:rPr>
        </w:r>
        <w:r w:rsidR="00F4720A">
          <w:rPr>
            <w:noProof/>
            <w:webHidden/>
          </w:rPr>
          <w:fldChar w:fldCharType="separate"/>
        </w:r>
        <w:r w:rsidR="00AC1A78">
          <w:rPr>
            <w:noProof/>
            <w:webHidden/>
          </w:rPr>
          <w:t>9</w:t>
        </w:r>
        <w:r w:rsidR="00F4720A">
          <w:rPr>
            <w:noProof/>
            <w:webHidden/>
          </w:rPr>
          <w:fldChar w:fldCharType="end"/>
        </w:r>
      </w:hyperlink>
    </w:p>
    <w:p w:rsidR="00AC1A78" w:rsidRDefault="006756E9">
      <w:pPr>
        <w:pStyle w:val="TOC4"/>
        <w:tabs>
          <w:tab w:val="right" w:leader="dot" w:pos="9350"/>
        </w:tabs>
        <w:rPr>
          <w:rFonts w:asciiTheme="minorHAnsi" w:hAnsiTheme="minorHAnsi"/>
          <w:noProof/>
        </w:rPr>
      </w:pPr>
      <w:hyperlink w:anchor="_Toc347832954" w:history="1">
        <w:r w:rsidR="00AC1A78" w:rsidRPr="005274FC">
          <w:rPr>
            <w:rStyle w:val="Hyperlink"/>
            <w:b/>
            <w:noProof/>
          </w:rPr>
          <w:t>Define Your Lead Fields</w:t>
        </w:r>
        <w:r w:rsidR="00AC1A78">
          <w:rPr>
            <w:noProof/>
            <w:webHidden/>
          </w:rPr>
          <w:tab/>
        </w:r>
        <w:r w:rsidR="00F4720A">
          <w:rPr>
            <w:noProof/>
            <w:webHidden/>
          </w:rPr>
          <w:fldChar w:fldCharType="begin"/>
        </w:r>
        <w:r w:rsidR="00AC1A78">
          <w:rPr>
            <w:noProof/>
            <w:webHidden/>
          </w:rPr>
          <w:instrText xml:space="preserve"> PAGEREF _Toc347832954 \h </w:instrText>
        </w:r>
        <w:r w:rsidR="00F4720A">
          <w:rPr>
            <w:noProof/>
            <w:webHidden/>
          </w:rPr>
        </w:r>
        <w:r w:rsidR="00F4720A">
          <w:rPr>
            <w:noProof/>
            <w:webHidden/>
          </w:rPr>
          <w:fldChar w:fldCharType="separate"/>
        </w:r>
        <w:r w:rsidR="00AC1A78">
          <w:rPr>
            <w:noProof/>
            <w:webHidden/>
          </w:rPr>
          <w:t>9</w:t>
        </w:r>
        <w:r w:rsidR="00F4720A">
          <w:rPr>
            <w:noProof/>
            <w:webHidden/>
          </w:rPr>
          <w:fldChar w:fldCharType="end"/>
        </w:r>
      </w:hyperlink>
    </w:p>
    <w:p w:rsidR="00AC1A78" w:rsidRDefault="006756E9">
      <w:pPr>
        <w:pStyle w:val="TOC4"/>
        <w:tabs>
          <w:tab w:val="right" w:leader="dot" w:pos="9350"/>
        </w:tabs>
        <w:rPr>
          <w:rFonts w:asciiTheme="minorHAnsi" w:hAnsiTheme="minorHAnsi"/>
          <w:noProof/>
        </w:rPr>
      </w:pPr>
      <w:hyperlink w:anchor="_Toc347832955" w:history="1">
        <w:r w:rsidR="00AC1A78" w:rsidRPr="005274FC">
          <w:rPr>
            <w:rStyle w:val="Hyperlink"/>
            <w:b/>
            <w:noProof/>
          </w:rPr>
          <w:t>Define Your Account Fields</w:t>
        </w:r>
        <w:r w:rsidR="00AC1A78">
          <w:rPr>
            <w:noProof/>
            <w:webHidden/>
          </w:rPr>
          <w:tab/>
        </w:r>
        <w:r w:rsidR="00F4720A">
          <w:rPr>
            <w:noProof/>
            <w:webHidden/>
          </w:rPr>
          <w:fldChar w:fldCharType="begin"/>
        </w:r>
        <w:r w:rsidR="00AC1A78">
          <w:rPr>
            <w:noProof/>
            <w:webHidden/>
          </w:rPr>
          <w:instrText xml:space="preserve"> PAGEREF _Toc347832955 \h </w:instrText>
        </w:r>
        <w:r w:rsidR="00F4720A">
          <w:rPr>
            <w:noProof/>
            <w:webHidden/>
          </w:rPr>
        </w:r>
        <w:r w:rsidR="00F4720A">
          <w:rPr>
            <w:noProof/>
            <w:webHidden/>
          </w:rPr>
          <w:fldChar w:fldCharType="separate"/>
        </w:r>
        <w:r w:rsidR="00AC1A78">
          <w:rPr>
            <w:noProof/>
            <w:webHidden/>
          </w:rPr>
          <w:t>12</w:t>
        </w:r>
        <w:r w:rsidR="00F4720A">
          <w:rPr>
            <w:noProof/>
            <w:webHidden/>
          </w:rPr>
          <w:fldChar w:fldCharType="end"/>
        </w:r>
      </w:hyperlink>
    </w:p>
    <w:p w:rsidR="00AC1A78" w:rsidRDefault="006756E9">
      <w:pPr>
        <w:pStyle w:val="TOC4"/>
        <w:tabs>
          <w:tab w:val="right" w:leader="dot" w:pos="9350"/>
        </w:tabs>
        <w:rPr>
          <w:rFonts w:asciiTheme="minorHAnsi" w:hAnsiTheme="minorHAnsi"/>
          <w:noProof/>
        </w:rPr>
      </w:pPr>
      <w:hyperlink w:anchor="_Toc347832956" w:history="1">
        <w:r w:rsidR="00AC1A78" w:rsidRPr="005274FC">
          <w:rPr>
            <w:rStyle w:val="Hyperlink"/>
            <w:b/>
            <w:noProof/>
          </w:rPr>
          <w:t>Define Your Contact Fields</w:t>
        </w:r>
        <w:r w:rsidR="00AC1A78">
          <w:rPr>
            <w:noProof/>
            <w:webHidden/>
          </w:rPr>
          <w:tab/>
        </w:r>
        <w:r w:rsidR="00F4720A">
          <w:rPr>
            <w:noProof/>
            <w:webHidden/>
          </w:rPr>
          <w:fldChar w:fldCharType="begin"/>
        </w:r>
        <w:r w:rsidR="00AC1A78">
          <w:rPr>
            <w:noProof/>
            <w:webHidden/>
          </w:rPr>
          <w:instrText xml:space="preserve"> PAGEREF _Toc347832956 \h </w:instrText>
        </w:r>
        <w:r w:rsidR="00F4720A">
          <w:rPr>
            <w:noProof/>
            <w:webHidden/>
          </w:rPr>
        </w:r>
        <w:r w:rsidR="00F4720A">
          <w:rPr>
            <w:noProof/>
            <w:webHidden/>
          </w:rPr>
          <w:fldChar w:fldCharType="separate"/>
        </w:r>
        <w:r w:rsidR="00AC1A78">
          <w:rPr>
            <w:noProof/>
            <w:webHidden/>
          </w:rPr>
          <w:t>14</w:t>
        </w:r>
        <w:r w:rsidR="00F4720A">
          <w:rPr>
            <w:noProof/>
            <w:webHidden/>
          </w:rPr>
          <w:fldChar w:fldCharType="end"/>
        </w:r>
      </w:hyperlink>
    </w:p>
    <w:p w:rsidR="00AC1A78" w:rsidRDefault="006756E9">
      <w:pPr>
        <w:pStyle w:val="TOC4"/>
        <w:tabs>
          <w:tab w:val="right" w:leader="dot" w:pos="9350"/>
        </w:tabs>
        <w:rPr>
          <w:rFonts w:asciiTheme="minorHAnsi" w:hAnsiTheme="minorHAnsi"/>
          <w:noProof/>
        </w:rPr>
      </w:pPr>
      <w:hyperlink w:anchor="_Toc347832957" w:history="1">
        <w:r w:rsidR="00AC1A78" w:rsidRPr="005274FC">
          <w:rPr>
            <w:rStyle w:val="Hyperlink"/>
            <w:b/>
            <w:noProof/>
          </w:rPr>
          <w:t>Define Your Opportunity Fields</w:t>
        </w:r>
        <w:r w:rsidR="00AC1A78">
          <w:rPr>
            <w:noProof/>
            <w:webHidden/>
          </w:rPr>
          <w:tab/>
        </w:r>
        <w:r w:rsidR="00F4720A">
          <w:rPr>
            <w:noProof/>
            <w:webHidden/>
          </w:rPr>
          <w:fldChar w:fldCharType="begin"/>
        </w:r>
        <w:r w:rsidR="00AC1A78">
          <w:rPr>
            <w:noProof/>
            <w:webHidden/>
          </w:rPr>
          <w:instrText xml:space="preserve"> PAGEREF _Toc347832957 \h </w:instrText>
        </w:r>
        <w:r w:rsidR="00F4720A">
          <w:rPr>
            <w:noProof/>
            <w:webHidden/>
          </w:rPr>
        </w:r>
        <w:r w:rsidR="00F4720A">
          <w:rPr>
            <w:noProof/>
            <w:webHidden/>
          </w:rPr>
          <w:fldChar w:fldCharType="separate"/>
        </w:r>
        <w:r w:rsidR="00AC1A78">
          <w:rPr>
            <w:noProof/>
            <w:webHidden/>
          </w:rPr>
          <w:t>15</w:t>
        </w:r>
        <w:r w:rsidR="00F4720A">
          <w:rPr>
            <w:noProof/>
            <w:webHidden/>
          </w:rPr>
          <w:fldChar w:fldCharType="end"/>
        </w:r>
      </w:hyperlink>
    </w:p>
    <w:p w:rsidR="00AC1A78" w:rsidRDefault="006756E9">
      <w:pPr>
        <w:pStyle w:val="TOC2"/>
        <w:tabs>
          <w:tab w:val="right" w:leader="dot" w:pos="9350"/>
        </w:tabs>
        <w:rPr>
          <w:rFonts w:asciiTheme="minorHAnsi" w:hAnsiTheme="minorHAnsi"/>
          <w:noProof/>
        </w:rPr>
      </w:pPr>
      <w:hyperlink w:anchor="_Toc347832958" w:history="1">
        <w:r w:rsidR="00AC1A78" w:rsidRPr="005274FC">
          <w:rPr>
            <w:rStyle w:val="Hyperlink"/>
            <w:b/>
            <w:noProof/>
          </w:rPr>
          <w:t>Decide Which Reports You Need</w:t>
        </w:r>
        <w:r w:rsidR="00AC1A78">
          <w:rPr>
            <w:noProof/>
            <w:webHidden/>
          </w:rPr>
          <w:tab/>
        </w:r>
        <w:r w:rsidR="00F4720A">
          <w:rPr>
            <w:noProof/>
            <w:webHidden/>
          </w:rPr>
          <w:fldChar w:fldCharType="begin"/>
        </w:r>
        <w:r w:rsidR="00AC1A78">
          <w:rPr>
            <w:noProof/>
            <w:webHidden/>
          </w:rPr>
          <w:instrText xml:space="preserve"> PAGEREF _Toc347832958 \h </w:instrText>
        </w:r>
        <w:r w:rsidR="00F4720A">
          <w:rPr>
            <w:noProof/>
            <w:webHidden/>
          </w:rPr>
        </w:r>
        <w:r w:rsidR="00F4720A">
          <w:rPr>
            <w:noProof/>
            <w:webHidden/>
          </w:rPr>
          <w:fldChar w:fldCharType="separate"/>
        </w:r>
        <w:r w:rsidR="00AC1A78">
          <w:rPr>
            <w:noProof/>
            <w:webHidden/>
          </w:rPr>
          <w:t>17</w:t>
        </w:r>
        <w:r w:rsidR="00F4720A">
          <w:rPr>
            <w:noProof/>
            <w:webHidden/>
          </w:rPr>
          <w:fldChar w:fldCharType="end"/>
        </w:r>
      </w:hyperlink>
    </w:p>
    <w:p w:rsidR="00AC1A78" w:rsidRDefault="006756E9">
      <w:pPr>
        <w:pStyle w:val="TOC1"/>
        <w:tabs>
          <w:tab w:val="right" w:leader="dot" w:pos="9350"/>
        </w:tabs>
        <w:rPr>
          <w:rFonts w:asciiTheme="minorHAnsi" w:hAnsiTheme="minorHAnsi"/>
          <w:noProof/>
        </w:rPr>
      </w:pPr>
      <w:hyperlink w:anchor="_Toc347832959" w:history="1">
        <w:r w:rsidR="00AC1A78" w:rsidRPr="005274FC">
          <w:rPr>
            <w:rStyle w:val="Hyperlink"/>
            <w:rFonts w:cs="Arial"/>
            <w:b/>
            <w:noProof/>
          </w:rPr>
          <w:t>Step 2: Set Up Salesforce CRM</w:t>
        </w:r>
        <w:r w:rsidR="00AC1A78">
          <w:rPr>
            <w:noProof/>
            <w:webHidden/>
          </w:rPr>
          <w:tab/>
        </w:r>
        <w:r w:rsidR="00F4720A">
          <w:rPr>
            <w:noProof/>
            <w:webHidden/>
          </w:rPr>
          <w:fldChar w:fldCharType="begin"/>
        </w:r>
        <w:r w:rsidR="00AC1A78">
          <w:rPr>
            <w:noProof/>
            <w:webHidden/>
          </w:rPr>
          <w:instrText xml:space="preserve"> PAGEREF _Toc347832959 \h </w:instrText>
        </w:r>
        <w:r w:rsidR="00F4720A">
          <w:rPr>
            <w:noProof/>
            <w:webHidden/>
          </w:rPr>
        </w:r>
        <w:r w:rsidR="00F4720A">
          <w:rPr>
            <w:noProof/>
            <w:webHidden/>
          </w:rPr>
          <w:fldChar w:fldCharType="separate"/>
        </w:r>
        <w:r w:rsidR="00AC1A78">
          <w:rPr>
            <w:noProof/>
            <w:webHidden/>
          </w:rPr>
          <w:t>18</w:t>
        </w:r>
        <w:r w:rsidR="00F4720A">
          <w:rPr>
            <w:noProof/>
            <w:webHidden/>
          </w:rPr>
          <w:fldChar w:fldCharType="end"/>
        </w:r>
      </w:hyperlink>
    </w:p>
    <w:p w:rsidR="00AC1A78" w:rsidRDefault="006756E9">
      <w:pPr>
        <w:pStyle w:val="TOC3"/>
        <w:tabs>
          <w:tab w:val="right" w:leader="dot" w:pos="9350"/>
        </w:tabs>
        <w:rPr>
          <w:rFonts w:asciiTheme="minorHAnsi" w:hAnsiTheme="minorHAnsi"/>
          <w:noProof/>
        </w:rPr>
      </w:pPr>
      <w:hyperlink w:anchor="_Toc347832960" w:history="1">
        <w:r w:rsidR="00AC1A78" w:rsidRPr="005274FC">
          <w:rPr>
            <w:rStyle w:val="Hyperlink"/>
            <w:rFonts w:cs="Arial"/>
            <w:b/>
            <w:noProof/>
          </w:rPr>
          <w:t>Prepare to Import Your Data</w:t>
        </w:r>
        <w:r w:rsidR="00AC1A78">
          <w:rPr>
            <w:noProof/>
            <w:webHidden/>
          </w:rPr>
          <w:tab/>
        </w:r>
        <w:r w:rsidR="00F4720A">
          <w:rPr>
            <w:noProof/>
            <w:webHidden/>
          </w:rPr>
          <w:fldChar w:fldCharType="begin"/>
        </w:r>
        <w:r w:rsidR="00AC1A78">
          <w:rPr>
            <w:noProof/>
            <w:webHidden/>
          </w:rPr>
          <w:instrText xml:space="preserve"> PAGEREF _Toc347832960 \h </w:instrText>
        </w:r>
        <w:r w:rsidR="00F4720A">
          <w:rPr>
            <w:noProof/>
            <w:webHidden/>
          </w:rPr>
        </w:r>
        <w:r w:rsidR="00F4720A">
          <w:rPr>
            <w:noProof/>
            <w:webHidden/>
          </w:rPr>
          <w:fldChar w:fldCharType="separate"/>
        </w:r>
        <w:r w:rsidR="00AC1A78">
          <w:rPr>
            <w:noProof/>
            <w:webHidden/>
          </w:rPr>
          <w:t>18</w:t>
        </w:r>
        <w:r w:rsidR="00F4720A">
          <w:rPr>
            <w:noProof/>
            <w:webHidden/>
          </w:rPr>
          <w:fldChar w:fldCharType="end"/>
        </w:r>
      </w:hyperlink>
    </w:p>
    <w:p w:rsidR="00AC1A78" w:rsidRDefault="006756E9">
      <w:pPr>
        <w:pStyle w:val="TOC1"/>
        <w:tabs>
          <w:tab w:val="right" w:leader="dot" w:pos="9350"/>
        </w:tabs>
        <w:rPr>
          <w:rFonts w:asciiTheme="minorHAnsi" w:hAnsiTheme="minorHAnsi"/>
          <w:noProof/>
        </w:rPr>
      </w:pPr>
      <w:hyperlink w:anchor="_Toc347832961" w:history="1">
        <w:r w:rsidR="00AC1A78" w:rsidRPr="005274FC">
          <w:rPr>
            <w:rStyle w:val="Hyperlink"/>
            <w:rFonts w:cs="Arial"/>
            <w:b/>
            <w:noProof/>
          </w:rPr>
          <w:t>Step 3: Engage</w:t>
        </w:r>
        <w:r w:rsidR="00AC1A78">
          <w:rPr>
            <w:noProof/>
            <w:webHidden/>
          </w:rPr>
          <w:tab/>
        </w:r>
        <w:r w:rsidR="00F4720A">
          <w:rPr>
            <w:noProof/>
            <w:webHidden/>
          </w:rPr>
          <w:fldChar w:fldCharType="begin"/>
        </w:r>
        <w:r w:rsidR="00AC1A78">
          <w:rPr>
            <w:noProof/>
            <w:webHidden/>
          </w:rPr>
          <w:instrText xml:space="preserve"> PAGEREF _Toc347832961 \h </w:instrText>
        </w:r>
        <w:r w:rsidR="00F4720A">
          <w:rPr>
            <w:noProof/>
            <w:webHidden/>
          </w:rPr>
        </w:r>
        <w:r w:rsidR="00F4720A">
          <w:rPr>
            <w:noProof/>
            <w:webHidden/>
          </w:rPr>
          <w:fldChar w:fldCharType="separate"/>
        </w:r>
        <w:r w:rsidR="00AC1A78">
          <w:rPr>
            <w:noProof/>
            <w:webHidden/>
          </w:rPr>
          <w:t>19</w:t>
        </w:r>
        <w:r w:rsidR="00F4720A">
          <w:rPr>
            <w:noProof/>
            <w:webHidden/>
          </w:rPr>
          <w:fldChar w:fldCharType="end"/>
        </w:r>
      </w:hyperlink>
    </w:p>
    <w:p w:rsidR="00AC1A78" w:rsidRDefault="006756E9">
      <w:pPr>
        <w:pStyle w:val="TOC3"/>
        <w:tabs>
          <w:tab w:val="right" w:leader="dot" w:pos="9350"/>
        </w:tabs>
        <w:rPr>
          <w:rFonts w:asciiTheme="minorHAnsi" w:hAnsiTheme="minorHAnsi"/>
          <w:noProof/>
        </w:rPr>
      </w:pPr>
      <w:hyperlink w:anchor="_Toc347832962" w:history="1">
        <w:r w:rsidR="00AC1A78" w:rsidRPr="005274FC">
          <w:rPr>
            <w:rStyle w:val="Hyperlink"/>
            <w:b/>
            <w:noProof/>
          </w:rPr>
          <w:t>Identify Your Audience</w:t>
        </w:r>
        <w:r w:rsidR="00AC1A78">
          <w:rPr>
            <w:noProof/>
            <w:webHidden/>
          </w:rPr>
          <w:tab/>
        </w:r>
        <w:r w:rsidR="00F4720A">
          <w:rPr>
            <w:noProof/>
            <w:webHidden/>
          </w:rPr>
          <w:fldChar w:fldCharType="begin"/>
        </w:r>
        <w:r w:rsidR="00AC1A78">
          <w:rPr>
            <w:noProof/>
            <w:webHidden/>
          </w:rPr>
          <w:instrText xml:space="preserve"> PAGEREF _Toc347832962 \h </w:instrText>
        </w:r>
        <w:r w:rsidR="00F4720A">
          <w:rPr>
            <w:noProof/>
            <w:webHidden/>
          </w:rPr>
        </w:r>
        <w:r w:rsidR="00F4720A">
          <w:rPr>
            <w:noProof/>
            <w:webHidden/>
          </w:rPr>
          <w:fldChar w:fldCharType="separate"/>
        </w:r>
        <w:r w:rsidR="00AC1A78">
          <w:rPr>
            <w:noProof/>
            <w:webHidden/>
          </w:rPr>
          <w:t>19</w:t>
        </w:r>
        <w:r w:rsidR="00F4720A">
          <w:rPr>
            <w:noProof/>
            <w:webHidden/>
          </w:rPr>
          <w:fldChar w:fldCharType="end"/>
        </w:r>
      </w:hyperlink>
    </w:p>
    <w:p w:rsidR="00AC1A78" w:rsidRDefault="006756E9">
      <w:pPr>
        <w:pStyle w:val="TOC3"/>
        <w:tabs>
          <w:tab w:val="right" w:leader="dot" w:pos="9350"/>
        </w:tabs>
        <w:rPr>
          <w:rFonts w:asciiTheme="minorHAnsi" w:hAnsiTheme="minorHAnsi"/>
          <w:noProof/>
        </w:rPr>
      </w:pPr>
      <w:hyperlink w:anchor="_Toc347832963" w:history="1">
        <w:r w:rsidR="00AC1A78" w:rsidRPr="005274FC">
          <w:rPr>
            <w:rStyle w:val="Hyperlink"/>
            <w:b/>
            <w:noProof/>
          </w:rPr>
          <w:t>Provide Relevant Content</w:t>
        </w:r>
        <w:r w:rsidR="00AC1A78">
          <w:rPr>
            <w:noProof/>
            <w:webHidden/>
          </w:rPr>
          <w:tab/>
        </w:r>
        <w:r w:rsidR="00F4720A">
          <w:rPr>
            <w:noProof/>
            <w:webHidden/>
          </w:rPr>
          <w:fldChar w:fldCharType="begin"/>
        </w:r>
        <w:r w:rsidR="00AC1A78">
          <w:rPr>
            <w:noProof/>
            <w:webHidden/>
          </w:rPr>
          <w:instrText xml:space="preserve"> PAGEREF _Toc347832963 \h </w:instrText>
        </w:r>
        <w:r w:rsidR="00F4720A">
          <w:rPr>
            <w:noProof/>
            <w:webHidden/>
          </w:rPr>
        </w:r>
        <w:r w:rsidR="00F4720A">
          <w:rPr>
            <w:noProof/>
            <w:webHidden/>
          </w:rPr>
          <w:fldChar w:fldCharType="separate"/>
        </w:r>
        <w:r w:rsidR="00AC1A78">
          <w:rPr>
            <w:noProof/>
            <w:webHidden/>
          </w:rPr>
          <w:t>19</w:t>
        </w:r>
        <w:r w:rsidR="00F4720A">
          <w:rPr>
            <w:noProof/>
            <w:webHidden/>
          </w:rPr>
          <w:fldChar w:fldCharType="end"/>
        </w:r>
      </w:hyperlink>
    </w:p>
    <w:p w:rsidR="00AC1A78" w:rsidRDefault="006756E9">
      <w:pPr>
        <w:pStyle w:val="TOC3"/>
        <w:tabs>
          <w:tab w:val="right" w:leader="dot" w:pos="9350"/>
        </w:tabs>
        <w:rPr>
          <w:rFonts w:asciiTheme="minorHAnsi" w:hAnsiTheme="minorHAnsi"/>
          <w:noProof/>
        </w:rPr>
      </w:pPr>
      <w:hyperlink w:anchor="_Toc347832964" w:history="1">
        <w:r w:rsidR="00AC1A78" w:rsidRPr="005274FC">
          <w:rPr>
            <w:rStyle w:val="Hyperlink"/>
            <w:b/>
            <w:noProof/>
          </w:rPr>
          <w:t>Deliver Effectively</w:t>
        </w:r>
        <w:r w:rsidR="00AC1A78">
          <w:rPr>
            <w:noProof/>
            <w:webHidden/>
          </w:rPr>
          <w:tab/>
        </w:r>
        <w:r w:rsidR="00F4720A">
          <w:rPr>
            <w:noProof/>
            <w:webHidden/>
          </w:rPr>
          <w:fldChar w:fldCharType="begin"/>
        </w:r>
        <w:r w:rsidR="00AC1A78">
          <w:rPr>
            <w:noProof/>
            <w:webHidden/>
          </w:rPr>
          <w:instrText xml:space="preserve"> PAGEREF _Toc347832964 \h </w:instrText>
        </w:r>
        <w:r w:rsidR="00F4720A">
          <w:rPr>
            <w:noProof/>
            <w:webHidden/>
          </w:rPr>
        </w:r>
        <w:r w:rsidR="00F4720A">
          <w:rPr>
            <w:noProof/>
            <w:webHidden/>
          </w:rPr>
          <w:fldChar w:fldCharType="separate"/>
        </w:r>
        <w:r w:rsidR="00AC1A78">
          <w:rPr>
            <w:noProof/>
            <w:webHidden/>
          </w:rPr>
          <w:t>19</w:t>
        </w:r>
        <w:r w:rsidR="00F4720A">
          <w:rPr>
            <w:noProof/>
            <w:webHidden/>
          </w:rPr>
          <w:fldChar w:fldCharType="end"/>
        </w:r>
      </w:hyperlink>
    </w:p>
    <w:p w:rsidR="00AC1A78" w:rsidRDefault="006756E9">
      <w:pPr>
        <w:pStyle w:val="TOC3"/>
        <w:tabs>
          <w:tab w:val="right" w:leader="dot" w:pos="9350"/>
        </w:tabs>
        <w:rPr>
          <w:rFonts w:asciiTheme="minorHAnsi" w:hAnsiTheme="minorHAnsi"/>
          <w:noProof/>
        </w:rPr>
      </w:pPr>
      <w:hyperlink w:anchor="_Toc347832965" w:history="1">
        <w:r w:rsidR="00AC1A78" w:rsidRPr="005274FC">
          <w:rPr>
            <w:rStyle w:val="Hyperlink"/>
            <w:b/>
            <w:noProof/>
          </w:rPr>
          <w:t>Training Methodology Example</w:t>
        </w:r>
        <w:r w:rsidR="00AC1A78">
          <w:rPr>
            <w:noProof/>
            <w:webHidden/>
          </w:rPr>
          <w:tab/>
        </w:r>
        <w:r w:rsidR="00F4720A">
          <w:rPr>
            <w:noProof/>
            <w:webHidden/>
          </w:rPr>
          <w:fldChar w:fldCharType="begin"/>
        </w:r>
        <w:r w:rsidR="00AC1A78">
          <w:rPr>
            <w:noProof/>
            <w:webHidden/>
          </w:rPr>
          <w:instrText xml:space="preserve"> PAGEREF _Toc347832965 \h </w:instrText>
        </w:r>
        <w:r w:rsidR="00F4720A">
          <w:rPr>
            <w:noProof/>
            <w:webHidden/>
          </w:rPr>
        </w:r>
        <w:r w:rsidR="00F4720A">
          <w:rPr>
            <w:noProof/>
            <w:webHidden/>
          </w:rPr>
          <w:fldChar w:fldCharType="separate"/>
        </w:r>
        <w:r w:rsidR="00AC1A78">
          <w:rPr>
            <w:noProof/>
            <w:webHidden/>
          </w:rPr>
          <w:t>20</w:t>
        </w:r>
        <w:r w:rsidR="00F4720A">
          <w:rPr>
            <w:noProof/>
            <w:webHidden/>
          </w:rPr>
          <w:fldChar w:fldCharType="end"/>
        </w:r>
      </w:hyperlink>
    </w:p>
    <w:p w:rsidR="00AC1A78" w:rsidRDefault="006756E9">
      <w:pPr>
        <w:pStyle w:val="TOC2"/>
        <w:tabs>
          <w:tab w:val="right" w:leader="dot" w:pos="9350"/>
        </w:tabs>
        <w:rPr>
          <w:rFonts w:asciiTheme="minorHAnsi" w:hAnsiTheme="minorHAnsi"/>
          <w:noProof/>
        </w:rPr>
      </w:pPr>
      <w:hyperlink w:anchor="_Toc347832966" w:history="1">
        <w:r w:rsidR="00AC1A78" w:rsidRPr="005274FC">
          <w:rPr>
            <w:rStyle w:val="Hyperlink"/>
            <w:b/>
            <w:noProof/>
          </w:rPr>
          <w:t>Adoption Metrics</w:t>
        </w:r>
        <w:r w:rsidR="00AC1A78">
          <w:rPr>
            <w:noProof/>
            <w:webHidden/>
          </w:rPr>
          <w:tab/>
        </w:r>
        <w:r w:rsidR="00F4720A">
          <w:rPr>
            <w:noProof/>
            <w:webHidden/>
          </w:rPr>
          <w:fldChar w:fldCharType="begin"/>
        </w:r>
        <w:r w:rsidR="00AC1A78">
          <w:rPr>
            <w:noProof/>
            <w:webHidden/>
          </w:rPr>
          <w:instrText xml:space="preserve"> PAGEREF _Toc347832966 \h </w:instrText>
        </w:r>
        <w:r w:rsidR="00F4720A">
          <w:rPr>
            <w:noProof/>
            <w:webHidden/>
          </w:rPr>
        </w:r>
        <w:r w:rsidR="00F4720A">
          <w:rPr>
            <w:noProof/>
            <w:webHidden/>
          </w:rPr>
          <w:fldChar w:fldCharType="separate"/>
        </w:r>
        <w:r w:rsidR="00AC1A78">
          <w:rPr>
            <w:noProof/>
            <w:webHidden/>
          </w:rPr>
          <w:t>21</w:t>
        </w:r>
        <w:r w:rsidR="00F4720A">
          <w:rPr>
            <w:noProof/>
            <w:webHidden/>
          </w:rPr>
          <w:fldChar w:fldCharType="end"/>
        </w:r>
      </w:hyperlink>
    </w:p>
    <w:p w:rsidR="00EE3332" w:rsidRPr="00F44CE8" w:rsidRDefault="00F4720A" w:rsidP="004E6ADA">
      <w:pPr>
        <w:rPr>
          <w:rFonts w:cs="Arial"/>
        </w:rPr>
        <w:sectPr w:rsidR="00EE3332" w:rsidRPr="00F44CE8" w:rsidSect="000572DF">
          <w:headerReference w:type="default" r:id="rId8"/>
          <w:pgSz w:w="12240" w:h="15840"/>
          <w:pgMar w:top="2160" w:right="1440" w:bottom="1440" w:left="1440" w:header="720" w:footer="720" w:gutter="0"/>
          <w:cols w:space="720"/>
          <w:docGrid w:linePitch="360"/>
        </w:sectPr>
      </w:pPr>
      <w:r>
        <w:rPr>
          <w:rFonts w:cs="Arial"/>
        </w:rPr>
        <w:fldChar w:fldCharType="end"/>
      </w:r>
    </w:p>
    <w:p w:rsidR="00402656" w:rsidRPr="00F44CE8" w:rsidRDefault="00402656" w:rsidP="00402656">
      <w:pPr>
        <w:rPr>
          <w:rFonts w:cs="Arial"/>
        </w:rPr>
      </w:pPr>
      <w:r w:rsidRPr="00F44CE8">
        <w:rPr>
          <w:rFonts w:cs="Arial"/>
        </w:rPr>
        <w:lastRenderedPageBreak/>
        <w:t xml:space="preserve">Welcome to </w:t>
      </w:r>
      <w:r w:rsidR="00321A7D">
        <w:rPr>
          <w:rFonts w:cs="Arial"/>
        </w:rPr>
        <w:t>Salesforce CRM</w:t>
      </w:r>
      <w:r w:rsidR="00F44CE8">
        <w:rPr>
          <w:rFonts w:cs="Arial"/>
        </w:rPr>
        <w:t>!</w:t>
      </w:r>
      <w:r w:rsidRPr="00F44CE8">
        <w:rPr>
          <w:rFonts w:cs="Arial"/>
        </w:rPr>
        <w:t xml:space="preserve">  </w:t>
      </w:r>
    </w:p>
    <w:p w:rsidR="00402656" w:rsidRPr="00F44CE8" w:rsidRDefault="00402656" w:rsidP="003B0BD2">
      <w:pPr>
        <w:tabs>
          <w:tab w:val="left" w:pos="7740"/>
        </w:tabs>
        <w:rPr>
          <w:rFonts w:cs="Arial"/>
        </w:rPr>
      </w:pPr>
      <w:r w:rsidRPr="00F44CE8">
        <w:rPr>
          <w:rFonts w:cs="Arial"/>
        </w:rPr>
        <w:t>This collection of worksheets support</w:t>
      </w:r>
      <w:r w:rsidR="006A126D">
        <w:rPr>
          <w:rFonts w:cs="Arial"/>
        </w:rPr>
        <w:t xml:space="preserve">s your planning process </w:t>
      </w:r>
      <w:r w:rsidRPr="00F44CE8">
        <w:rPr>
          <w:rFonts w:cs="Arial"/>
        </w:rPr>
        <w:t>and speed</w:t>
      </w:r>
      <w:r w:rsidR="006A126D">
        <w:rPr>
          <w:rFonts w:cs="Arial"/>
        </w:rPr>
        <w:t>s</w:t>
      </w:r>
      <w:r w:rsidRPr="00F44CE8">
        <w:rPr>
          <w:rFonts w:cs="Arial"/>
        </w:rPr>
        <w:t xml:space="preserve"> up your implementation</w:t>
      </w:r>
      <w:r w:rsidR="006A126D">
        <w:rPr>
          <w:rFonts w:cs="Arial"/>
        </w:rPr>
        <w:t>, by giving you a place to document your decisions and helping</w:t>
      </w:r>
      <w:r w:rsidRPr="00F44CE8">
        <w:rPr>
          <w:rFonts w:cs="Arial"/>
        </w:rPr>
        <w:t xml:space="preserve"> you to:</w:t>
      </w:r>
    </w:p>
    <w:p w:rsidR="00402656" w:rsidRPr="00F44CE8" w:rsidRDefault="00305C5C" w:rsidP="003E3C4A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Build y</w:t>
      </w:r>
      <w:r w:rsidR="00402656" w:rsidRPr="00F44CE8">
        <w:rPr>
          <w:rFonts w:ascii="Arial" w:hAnsi="Arial" w:cs="Arial"/>
        </w:rPr>
        <w:t>our team</w:t>
      </w:r>
    </w:p>
    <w:p w:rsidR="00402656" w:rsidRPr="00F44CE8" w:rsidRDefault="00402656" w:rsidP="003E3C4A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F44CE8">
        <w:rPr>
          <w:rFonts w:ascii="Arial" w:hAnsi="Arial" w:cs="Arial"/>
        </w:rPr>
        <w:t>Define your vision</w:t>
      </w:r>
    </w:p>
    <w:p w:rsidR="00402656" w:rsidRPr="00F44CE8" w:rsidRDefault="00402656" w:rsidP="003E3C4A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F44CE8">
        <w:rPr>
          <w:rFonts w:ascii="Arial" w:hAnsi="Arial" w:cs="Arial"/>
        </w:rPr>
        <w:t>Define and prioritize your goals</w:t>
      </w:r>
    </w:p>
    <w:p w:rsidR="00402656" w:rsidRPr="00F44CE8" w:rsidRDefault="00402656" w:rsidP="003E3C4A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F44CE8">
        <w:rPr>
          <w:rFonts w:ascii="Arial" w:hAnsi="Arial" w:cs="Arial"/>
        </w:rPr>
        <w:t>Define key aspects of your process and diagram the process flow</w:t>
      </w:r>
    </w:p>
    <w:p w:rsidR="00402656" w:rsidRPr="00F44CE8" w:rsidRDefault="00305C5C" w:rsidP="003E3C4A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>Define your rollout p</w:t>
      </w:r>
      <w:r w:rsidR="00402656" w:rsidRPr="00F44CE8">
        <w:rPr>
          <w:rFonts w:ascii="Arial" w:hAnsi="Arial" w:cs="Arial"/>
        </w:rPr>
        <w:t>lan</w:t>
      </w:r>
    </w:p>
    <w:p w:rsidR="00402656" w:rsidRPr="00F44CE8" w:rsidRDefault="00402656" w:rsidP="003E3C4A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F44CE8">
        <w:rPr>
          <w:rFonts w:ascii="Arial" w:hAnsi="Arial" w:cs="Arial"/>
        </w:rPr>
        <w:t>Define which reports you need</w:t>
      </w:r>
    </w:p>
    <w:p w:rsidR="00402656" w:rsidRPr="00F44CE8" w:rsidRDefault="00305C5C" w:rsidP="003E3C4A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Prepare to import data into </w:t>
      </w:r>
      <w:r w:rsidR="00321A7D">
        <w:rPr>
          <w:rFonts w:ascii="Arial" w:hAnsi="Arial" w:cs="Arial"/>
        </w:rPr>
        <w:t>Salesforce CRM</w:t>
      </w:r>
    </w:p>
    <w:p w:rsidR="00E34B40" w:rsidRDefault="00E34B40" w:rsidP="00E34B40">
      <w:pPr>
        <w:pStyle w:val="ListParagraph"/>
        <w:rPr>
          <w:rFonts w:cs="Arial"/>
        </w:rPr>
      </w:pPr>
      <w:bookmarkStart w:id="1" w:name="_Toc347405890"/>
    </w:p>
    <w:p w:rsidR="00E34B40" w:rsidRPr="00E34B40" w:rsidRDefault="00E34B40" w:rsidP="00E34B40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Sample worksheets are provided for some of the worksheets; these can simply be deleted when they are </w:t>
      </w:r>
      <w:r w:rsidRPr="00E34B40">
        <w:rPr>
          <w:rFonts w:ascii="Arial" w:hAnsi="Arial" w:cs="Arial"/>
        </w:rPr>
        <w:t>no longer needed.</w:t>
      </w:r>
    </w:p>
    <w:p w:rsidR="00B66884" w:rsidRDefault="00B66884" w:rsidP="00305C5C">
      <w:pPr>
        <w:pStyle w:val="Heading1"/>
        <w:numPr>
          <w:ilvl w:val="0"/>
          <w:numId w:val="0"/>
        </w:numPr>
        <w:ind w:left="360" w:hanging="360"/>
        <w:rPr>
          <w:b/>
        </w:rPr>
      </w:pPr>
    </w:p>
    <w:p w:rsidR="00305C5C" w:rsidRDefault="00305C5C" w:rsidP="00305C5C">
      <w:pPr>
        <w:pStyle w:val="Heading1"/>
        <w:numPr>
          <w:ilvl w:val="0"/>
          <w:numId w:val="0"/>
        </w:numPr>
        <w:ind w:left="360" w:hanging="360"/>
        <w:rPr>
          <w:b/>
        </w:rPr>
      </w:pPr>
      <w:bookmarkStart w:id="2" w:name="_Toc347832943"/>
      <w:r w:rsidRPr="00305C5C">
        <w:rPr>
          <w:b/>
        </w:rPr>
        <w:t>Step 1: Prepare</w:t>
      </w:r>
      <w:bookmarkEnd w:id="1"/>
      <w:bookmarkEnd w:id="2"/>
      <w:r w:rsidRPr="00305C5C">
        <w:rPr>
          <w:b/>
        </w:rPr>
        <w:t xml:space="preserve">  </w:t>
      </w:r>
    </w:p>
    <w:p w:rsidR="006A126D" w:rsidRPr="00C50166" w:rsidRDefault="006A126D" w:rsidP="00B66884">
      <w:pPr>
        <w:pStyle w:val="Heading3"/>
        <w:numPr>
          <w:ilvl w:val="0"/>
          <w:numId w:val="0"/>
        </w:numPr>
        <w:rPr>
          <w:rFonts w:cs="Arial"/>
          <w:b/>
        </w:rPr>
      </w:pPr>
      <w:bookmarkStart w:id="3" w:name="_Toc347405893"/>
      <w:bookmarkStart w:id="4" w:name="_Toc347832944"/>
      <w:r w:rsidRPr="00C50166">
        <w:rPr>
          <w:rFonts w:cs="Arial"/>
          <w:b/>
        </w:rPr>
        <w:t>Identify Your Key Players</w:t>
      </w:r>
      <w:bookmarkEnd w:id="3"/>
      <w:bookmarkEnd w:id="4"/>
    </w:p>
    <w:p w:rsidR="006A126D" w:rsidRPr="00F44CE8" w:rsidRDefault="00402656" w:rsidP="00402656">
      <w:pPr>
        <w:rPr>
          <w:rFonts w:cs="Arial"/>
        </w:rPr>
      </w:pPr>
      <w:r w:rsidRPr="00F44CE8">
        <w:rPr>
          <w:rFonts w:cs="Arial"/>
        </w:rPr>
        <w:t xml:space="preserve">Use this worksheet to identify the people who will be critical to making </w:t>
      </w:r>
      <w:r w:rsidR="00321A7D">
        <w:rPr>
          <w:rFonts w:cs="Arial"/>
        </w:rPr>
        <w:t>Salesforce CRM</w:t>
      </w:r>
      <w:r w:rsidRPr="00F44CE8">
        <w:rPr>
          <w:rFonts w:cs="Arial"/>
        </w:rPr>
        <w:t xml:space="preserve"> a success at your company.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306"/>
        <w:gridCol w:w="3078"/>
      </w:tblGrid>
      <w:tr w:rsidR="00402656" w:rsidRPr="00F44CE8" w:rsidTr="00D82EAF">
        <w:tc>
          <w:tcPr>
            <w:tcW w:w="9576" w:type="dxa"/>
            <w:gridSpan w:val="3"/>
            <w:shd w:val="clear" w:color="auto" w:fill="000000" w:themeFill="text1"/>
            <w:vAlign w:val="center"/>
          </w:tcPr>
          <w:p w:rsidR="00402656" w:rsidRPr="00F44CE8" w:rsidRDefault="00402656" w:rsidP="00D82EAF">
            <w:pPr>
              <w:spacing w:before="60" w:after="60"/>
              <w:jc w:val="center"/>
              <w:rPr>
                <w:rFonts w:cs="Arial"/>
                <w:b/>
              </w:rPr>
            </w:pPr>
            <w:r w:rsidRPr="00F44CE8">
              <w:rPr>
                <w:rFonts w:cs="Arial"/>
                <w:b/>
              </w:rPr>
              <w:t>My Project Team</w:t>
            </w:r>
          </w:p>
        </w:tc>
      </w:tr>
      <w:tr w:rsidR="00402656" w:rsidRPr="00F44CE8" w:rsidTr="00D82EAF">
        <w:tc>
          <w:tcPr>
            <w:tcW w:w="3192" w:type="dxa"/>
            <w:shd w:val="clear" w:color="auto" w:fill="808080" w:themeFill="background1" w:themeFillShade="80"/>
            <w:vAlign w:val="center"/>
          </w:tcPr>
          <w:p w:rsidR="00402656" w:rsidRPr="00D82EAF" w:rsidRDefault="00402656" w:rsidP="00D82EAF">
            <w:pPr>
              <w:spacing w:before="60" w:after="60"/>
              <w:jc w:val="center"/>
              <w:rPr>
                <w:rFonts w:cs="Arial"/>
                <w:b/>
                <w:color w:val="FFFFFF" w:themeColor="background1"/>
              </w:rPr>
            </w:pPr>
            <w:r w:rsidRPr="00D82EAF">
              <w:rPr>
                <w:rFonts w:cs="Arial"/>
                <w:b/>
                <w:color w:val="FFFFFF" w:themeColor="background1"/>
              </w:rPr>
              <w:t>Role Name</w:t>
            </w:r>
          </w:p>
        </w:tc>
        <w:tc>
          <w:tcPr>
            <w:tcW w:w="3306" w:type="dxa"/>
            <w:shd w:val="clear" w:color="auto" w:fill="808080" w:themeFill="background1" w:themeFillShade="80"/>
            <w:vAlign w:val="center"/>
          </w:tcPr>
          <w:p w:rsidR="00402656" w:rsidRPr="00D82EAF" w:rsidRDefault="00402656" w:rsidP="00D82EAF">
            <w:pPr>
              <w:spacing w:before="60" w:after="60"/>
              <w:jc w:val="center"/>
              <w:rPr>
                <w:rFonts w:cs="Arial"/>
                <w:b/>
                <w:color w:val="FFFFFF" w:themeColor="background1"/>
              </w:rPr>
            </w:pPr>
            <w:r w:rsidRPr="00D82EAF">
              <w:rPr>
                <w:rFonts w:cs="Arial"/>
                <w:b/>
                <w:color w:val="FFFFFF" w:themeColor="background1"/>
              </w:rPr>
              <w:t>Role Description</w:t>
            </w:r>
          </w:p>
        </w:tc>
        <w:tc>
          <w:tcPr>
            <w:tcW w:w="3078" w:type="dxa"/>
            <w:shd w:val="clear" w:color="auto" w:fill="808080" w:themeFill="background1" w:themeFillShade="80"/>
            <w:vAlign w:val="center"/>
          </w:tcPr>
          <w:p w:rsidR="00402656" w:rsidRPr="00D82EAF" w:rsidRDefault="00402656" w:rsidP="00D82EAF">
            <w:pPr>
              <w:spacing w:before="60" w:after="60"/>
              <w:jc w:val="center"/>
              <w:rPr>
                <w:rFonts w:cs="Arial"/>
                <w:b/>
                <w:color w:val="FFFFFF" w:themeColor="background1"/>
              </w:rPr>
            </w:pPr>
            <w:r w:rsidRPr="00D82EAF">
              <w:rPr>
                <w:rFonts w:cs="Arial"/>
                <w:b/>
                <w:color w:val="FFFFFF" w:themeColor="background1"/>
              </w:rPr>
              <w:t>Team Member Name</w:t>
            </w:r>
          </w:p>
        </w:tc>
      </w:tr>
      <w:tr w:rsidR="00402656" w:rsidRPr="00F44CE8" w:rsidTr="00B66884">
        <w:tc>
          <w:tcPr>
            <w:tcW w:w="3192" w:type="dxa"/>
            <w:vAlign w:val="center"/>
          </w:tcPr>
          <w:p w:rsidR="00402656" w:rsidRPr="00F44CE8" w:rsidRDefault="00D82EAF" w:rsidP="00D82EAF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Executive s</w:t>
            </w:r>
            <w:r w:rsidR="00402656" w:rsidRPr="00F44CE8">
              <w:rPr>
                <w:rFonts w:cs="Arial"/>
              </w:rPr>
              <w:t>ponsor</w:t>
            </w:r>
          </w:p>
        </w:tc>
        <w:tc>
          <w:tcPr>
            <w:tcW w:w="3306" w:type="dxa"/>
            <w:vAlign w:val="center"/>
          </w:tcPr>
          <w:p w:rsidR="00402656" w:rsidRPr="00F44CE8" w:rsidRDefault="00402656" w:rsidP="00D82EAF">
            <w:pPr>
              <w:spacing w:before="60" w:after="60"/>
              <w:rPr>
                <w:rFonts w:cs="Arial"/>
              </w:rPr>
            </w:pPr>
            <w:r w:rsidRPr="00F44CE8">
              <w:rPr>
                <w:rFonts w:cs="Arial"/>
              </w:rPr>
              <w:t>Lends influence to the project by becoming the champion.  Sets the business vision for the deployment.</w:t>
            </w:r>
          </w:p>
        </w:tc>
        <w:tc>
          <w:tcPr>
            <w:tcW w:w="3078" w:type="dxa"/>
            <w:vAlign w:val="center"/>
          </w:tcPr>
          <w:p w:rsidR="00402656" w:rsidRPr="00F44CE8" w:rsidRDefault="00402656" w:rsidP="00D82EAF">
            <w:pPr>
              <w:spacing w:before="60" w:after="60"/>
              <w:rPr>
                <w:rFonts w:cs="Arial"/>
              </w:rPr>
            </w:pPr>
          </w:p>
        </w:tc>
      </w:tr>
      <w:tr w:rsidR="00402656" w:rsidRPr="00F44CE8" w:rsidTr="00B66884">
        <w:tc>
          <w:tcPr>
            <w:tcW w:w="3192" w:type="dxa"/>
            <w:vAlign w:val="center"/>
          </w:tcPr>
          <w:p w:rsidR="00402656" w:rsidRPr="00F44CE8" w:rsidRDefault="00D82EAF" w:rsidP="00D82EAF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Project o</w:t>
            </w:r>
            <w:r w:rsidR="00402656" w:rsidRPr="00F44CE8">
              <w:rPr>
                <w:rFonts w:cs="Arial"/>
              </w:rPr>
              <w:t>wner</w:t>
            </w:r>
          </w:p>
        </w:tc>
        <w:tc>
          <w:tcPr>
            <w:tcW w:w="3306" w:type="dxa"/>
            <w:vAlign w:val="center"/>
          </w:tcPr>
          <w:p w:rsidR="00402656" w:rsidRPr="00F44CE8" w:rsidRDefault="00402656" w:rsidP="00D82EAF">
            <w:pPr>
              <w:spacing w:before="60" w:after="60"/>
              <w:rPr>
                <w:rFonts w:cs="Arial"/>
              </w:rPr>
            </w:pPr>
            <w:r w:rsidRPr="00F44CE8">
              <w:rPr>
                <w:rFonts w:cs="Arial"/>
              </w:rPr>
              <w:t>Guides the project to successful completion.  Understands all business process</w:t>
            </w:r>
            <w:r w:rsidR="00B66884">
              <w:rPr>
                <w:rFonts w:cs="Arial"/>
              </w:rPr>
              <w:t>es</w:t>
            </w:r>
            <w:r w:rsidRPr="00F44CE8">
              <w:rPr>
                <w:rFonts w:cs="Arial"/>
              </w:rPr>
              <w:t xml:space="preserve"> and maps </w:t>
            </w:r>
            <w:r w:rsidR="00B66884">
              <w:rPr>
                <w:rFonts w:cs="Arial"/>
              </w:rPr>
              <w:t>them</w:t>
            </w:r>
            <w:r w:rsidRPr="00F44CE8">
              <w:rPr>
                <w:rFonts w:cs="Arial"/>
              </w:rPr>
              <w:t xml:space="preserve"> to the </w:t>
            </w:r>
            <w:r w:rsidR="00321A7D">
              <w:rPr>
                <w:rFonts w:cs="Arial"/>
              </w:rPr>
              <w:t>Salesforce CRM</w:t>
            </w:r>
            <w:r w:rsidRPr="00F44CE8">
              <w:rPr>
                <w:rFonts w:cs="Arial"/>
              </w:rPr>
              <w:t xml:space="preserve"> </w:t>
            </w:r>
            <w:r w:rsidR="00B66884">
              <w:rPr>
                <w:rFonts w:cs="Arial"/>
              </w:rPr>
              <w:t>i</w:t>
            </w:r>
            <w:r w:rsidRPr="00F44CE8">
              <w:rPr>
                <w:rFonts w:cs="Arial"/>
              </w:rPr>
              <w:t>mplementation</w:t>
            </w:r>
            <w:r w:rsidR="00B66884">
              <w:rPr>
                <w:rFonts w:cs="Arial"/>
              </w:rPr>
              <w:t>.</w:t>
            </w:r>
          </w:p>
        </w:tc>
        <w:tc>
          <w:tcPr>
            <w:tcW w:w="3078" w:type="dxa"/>
            <w:vAlign w:val="center"/>
          </w:tcPr>
          <w:p w:rsidR="00402656" w:rsidRPr="00F44CE8" w:rsidRDefault="00402656" w:rsidP="00D82EAF">
            <w:pPr>
              <w:spacing w:before="60" w:after="60"/>
              <w:rPr>
                <w:rFonts w:cs="Arial"/>
              </w:rPr>
            </w:pPr>
          </w:p>
        </w:tc>
      </w:tr>
      <w:tr w:rsidR="00402656" w:rsidRPr="00F44CE8" w:rsidTr="00B66884">
        <w:tc>
          <w:tcPr>
            <w:tcW w:w="3192" w:type="dxa"/>
            <w:vAlign w:val="center"/>
          </w:tcPr>
          <w:p w:rsidR="00402656" w:rsidRPr="00F44CE8" w:rsidRDefault="00D82EAF" w:rsidP="00D82EAF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System a</w:t>
            </w:r>
            <w:r w:rsidR="00402656" w:rsidRPr="00F44CE8">
              <w:rPr>
                <w:rFonts w:cs="Arial"/>
              </w:rPr>
              <w:t>dministrator</w:t>
            </w:r>
          </w:p>
        </w:tc>
        <w:tc>
          <w:tcPr>
            <w:tcW w:w="3306" w:type="dxa"/>
            <w:vAlign w:val="center"/>
          </w:tcPr>
          <w:p w:rsidR="00402656" w:rsidRPr="00F44CE8" w:rsidRDefault="00402656" w:rsidP="00D82EAF">
            <w:pPr>
              <w:spacing w:before="60" w:after="60"/>
              <w:rPr>
                <w:rFonts w:cs="Arial"/>
              </w:rPr>
            </w:pPr>
            <w:r w:rsidRPr="00F44CE8">
              <w:rPr>
                <w:rFonts w:cs="Arial"/>
              </w:rPr>
              <w:t>Gets the application up and running and manages it day to day</w:t>
            </w:r>
            <w:r w:rsidR="00B66884">
              <w:rPr>
                <w:rFonts w:cs="Arial"/>
              </w:rPr>
              <w:t>.</w:t>
            </w:r>
          </w:p>
        </w:tc>
        <w:tc>
          <w:tcPr>
            <w:tcW w:w="3078" w:type="dxa"/>
            <w:vAlign w:val="center"/>
          </w:tcPr>
          <w:p w:rsidR="00402656" w:rsidRPr="00F44CE8" w:rsidRDefault="00402656" w:rsidP="00D82EAF">
            <w:pPr>
              <w:spacing w:before="60" w:after="60"/>
              <w:rPr>
                <w:rFonts w:cs="Arial"/>
              </w:rPr>
            </w:pPr>
          </w:p>
        </w:tc>
      </w:tr>
      <w:tr w:rsidR="00402656" w:rsidRPr="00F44CE8" w:rsidTr="00E34B40">
        <w:tc>
          <w:tcPr>
            <w:tcW w:w="3192" w:type="dxa"/>
            <w:vAlign w:val="center"/>
          </w:tcPr>
          <w:p w:rsidR="00402656" w:rsidRPr="00F44CE8" w:rsidRDefault="00D82EAF" w:rsidP="001A0ACE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Power u</w:t>
            </w:r>
            <w:r w:rsidR="00402656" w:rsidRPr="00F44CE8">
              <w:rPr>
                <w:rFonts w:cs="Arial"/>
              </w:rPr>
              <w:t>sers</w:t>
            </w:r>
          </w:p>
        </w:tc>
        <w:tc>
          <w:tcPr>
            <w:tcW w:w="3306" w:type="dxa"/>
            <w:vAlign w:val="center"/>
          </w:tcPr>
          <w:p w:rsidR="00402656" w:rsidRPr="00F44CE8" w:rsidRDefault="00402656" w:rsidP="00E34B40">
            <w:pPr>
              <w:spacing w:before="60" w:after="60"/>
              <w:rPr>
                <w:rFonts w:cs="Arial"/>
              </w:rPr>
            </w:pPr>
            <w:r w:rsidRPr="00F44CE8">
              <w:rPr>
                <w:rFonts w:cs="Arial"/>
              </w:rPr>
              <w:t>Serves as liaison to the users to ensure the application meets day-to-day needs.</w:t>
            </w:r>
          </w:p>
        </w:tc>
        <w:tc>
          <w:tcPr>
            <w:tcW w:w="3078" w:type="dxa"/>
            <w:vAlign w:val="center"/>
          </w:tcPr>
          <w:p w:rsidR="00402656" w:rsidRDefault="00402656" w:rsidP="001A0ACE">
            <w:pPr>
              <w:spacing w:before="60" w:after="60"/>
              <w:jc w:val="center"/>
              <w:rPr>
                <w:rFonts w:cs="Arial"/>
              </w:rPr>
            </w:pPr>
          </w:p>
          <w:p w:rsidR="001A0ACE" w:rsidRDefault="001A0ACE" w:rsidP="001A0ACE">
            <w:pPr>
              <w:spacing w:before="60" w:after="60"/>
              <w:rPr>
                <w:rFonts w:cs="Arial"/>
              </w:rPr>
            </w:pPr>
          </w:p>
          <w:p w:rsidR="001A0ACE" w:rsidRDefault="001A0ACE" w:rsidP="001A0ACE">
            <w:pPr>
              <w:spacing w:before="60" w:after="60"/>
              <w:jc w:val="center"/>
              <w:rPr>
                <w:rFonts w:cs="Arial"/>
              </w:rPr>
            </w:pPr>
          </w:p>
          <w:p w:rsidR="001A0ACE" w:rsidRPr="00F44CE8" w:rsidRDefault="001A0ACE" w:rsidP="001A0ACE">
            <w:pPr>
              <w:spacing w:before="60" w:after="60"/>
              <w:jc w:val="center"/>
              <w:rPr>
                <w:rFonts w:cs="Arial"/>
              </w:rPr>
            </w:pPr>
          </w:p>
        </w:tc>
      </w:tr>
    </w:tbl>
    <w:p w:rsidR="00402656" w:rsidRDefault="00402656" w:rsidP="00402656">
      <w:pPr>
        <w:rPr>
          <w:rFonts w:cs="Arial"/>
        </w:rPr>
      </w:pPr>
    </w:p>
    <w:p w:rsidR="00402656" w:rsidRPr="00E34B40" w:rsidRDefault="00E34B40" w:rsidP="00E34B40">
      <w:pPr>
        <w:spacing w:after="200" w:line="276" w:lineRule="auto"/>
        <w:rPr>
          <w:rFonts w:cs="Arial"/>
        </w:rPr>
      </w:pPr>
      <w:r>
        <w:rPr>
          <w:rFonts w:cs="Arial"/>
        </w:rPr>
        <w:br w:type="page"/>
      </w:r>
      <w:r w:rsidR="00402656" w:rsidRPr="00A73D41">
        <w:rPr>
          <w:b/>
        </w:rPr>
        <w:lastRenderedPageBreak/>
        <w:t>Define Your Vision</w:t>
      </w:r>
    </w:p>
    <w:p w:rsidR="00402656" w:rsidRPr="00F44CE8" w:rsidRDefault="00402656" w:rsidP="00402656">
      <w:pPr>
        <w:rPr>
          <w:rFonts w:cs="Arial"/>
        </w:rPr>
      </w:pPr>
      <w:r w:rsidRPr="00F44CE8">
        <w:rPr>
          <w:rFonts w:cs="Arial"/>
        </w:rPr>
        <w:t xml:space="preserve">Use these sample CRM vision statements </w:t>
      </w:r>
      <w:r w:rsidR="00A73D41">
        <w:rPr>
          <w:rFonts w:cs="Arial"/>
        </w:rPr>
        <w:t xml:space="preserve">as a basis for the discussion. </w:t>
      </w:r>
      <w:r w:rsidRPr="00F44CE8">
        <w:rPr>
          <w:rFonts w:cs="Arial"/>
        </w:rPr>
        <w:t>Then, establish your own.</w:t>
      </w:r>
    </w:p>
    <w:p w:rsidR="00402656" w:rsidRPr="00F44CE8" w:rsidRDefault="00402656" w:rsidP="00402656">
      <w:pPr>
        <w:rPr>
          <w:rFonts w:cs="Arial"/>
        </w:rPr>
      </w:pPr>
      <w:r w:rsidRPr="00F44CE8">
        <w:rPr>
          <w:rFonts w:cs="Arial"/>
        </w:rPr>
        <w:t>“Build and maintain long-term relationships with valuable customers by creating personaliz</w:t>
      </w:r>
      <w:r w:rsidR="00A73D41">
        <w:rPr>
          <w:rFonts w:cs="Arial"/>
        </w:rPr>
        <w:t xml:space="preserve">ed experiences across all touch </w:t>
      </w:r>
      <w:r w:rsidRPr="00F44CE8">
        <w:rPr>
          <w:rFonts w:cs="Arial"/>
        </w:rPr>
        <w:t>points and by anticipating customer needs and providing customized service</w:t>
      </w:r>
      <w:r w:rsidR="00A73D41">
        <w:rPr>
          <w:rFonts w:cs="Arial"/>
        </w:rPr>
        <w:t>.”</w:t>
      </w:r>
    </w:p>
    <w:p w:rsidR="00402656" w:rsidRPr="00F44CE8" w:rsidRDefault="00402656" w:rsidP="00402656">
      <w:pPr>
        <w:rPr>
          <w:rFonts w:cs="Arial"/>
        </w:rPr>
      </w:pPr>
      <w:r w:rsidRPr="00F44CE8">
        <w:rPr>
          <w:rFonts w:cs="Arial"/>
        </w:rPr>
        <w:t>“Customer loyalty is our highest priority</w:t>
      </w:r>
      <w:r w:rsidR="00A73D41">
        <w:rPr>
          <w:rFonts w:cs="Arial"/>
        </w:rPr>
        <w:t>.</w:t>
      </w:r>
      <w:r w:rsidRPr="00F44CE8">
        <w:rPr>
          <w:rFonts w:cs="Arial"/>
        </w:rPr>
        <w:t>”</w:t>
      </w:r>
    </w:p>
    <w:p w:rsidR="00402656" w:rsidRDefault="00402656" w:rsidP="00402656">
      <w:pPr>
        <w:rPr>
          <w:rFonts w:cs="Arial"/>
        </w:rPr>
      </w:pPr>
      <w:r w:rsidRPr="00F44CE8">
        <w:rPr>
          <w:rFonts w:cs="Arial"/>
        </w:rPr>
        <w:t>“Provide the highest level of personalized service for all customers and give customers the communication channels they want.</w:t>
      </w:r>
      <w:r w:rsidR="00A73D41">
        <w:rPr>
          <w:rFonts w:cs="Arial"/>
        </w:rPr>
        <w:t>”</w:t>
      </w:r>
    </w:p>
    <w:p w:rsidR="00A73D41" w:rsidRPr="00F44CE8" w:rsidRDefault="00A73D41" w:rsidP="00402656">
      <w:pPr>
        <w:rPr>
          <w:rFonts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02656" w:rsidRPr="00F44CE8" w:rsidTr="00D10721">
        <w:tc>
          <w:tcPr>
            <w:tcW w:w="9576" w:type="dxa"/>
            <w:shd w:val="clear" w:color="auto" w:fill="000000" w:themeFill="text1"/>
            <w:vAlign w:val="center"/>
          </w:tcPr>
          <w:p w:rsidR="00402656" w:rsidRPr="00F44CE8" w:rsidRDefault="00402656" w:rsidP="00D10721">
            <w:pPr>
              <w:spacing w:before="60" w:after="60"/>
              <w:jc w:val="center"/>
              <w:rPr>
                <w:rFonts w:cs="Arial"/>
                <w:b/>
              </w:rPr>
            </w:pPr>
            <w:r w:rsidRPr="00F44CE8">
              <w:rPr>
                <w:rFonts w:cs="Arial"/>
                <w:b/>
              </w:rPr>
              <w:t>My Vision Statement</w:t>
            </w:r>
          </w:p>
        </w:tc>
      </w:tr>
      <w:tr w:rsidR="00402656" w:rsidRPr="00F44CE8" w:rsidTr="00F44CE8">
        <w:trPr>
          <w:trHeight w:val="935"/>
        </w:trPr>
        <w:tc>
          <w:tcPr>
            <w:tcW w:w="9576" w:type="dxa"/>
          </w:tcPr>
          <w:p w:rsidR="00402656" w:rsidRDefault="00402656" w:rsidP="00F44CE8">
            <w:pPr>
              <w:rPr>
                <w:rFonts w:cs="Arial"/>
              </w:rPr>
            </w:pPr>
          </w:p>
          <w:p w:rsidR="00A73D41" w:rsidRDefault="00A73D41" w:rsidP="00F44CE8">
            <w:pPr>
              <w:rPr>
                <w:rFonts w:cs="Arial"/>
              </w:rPr>
            </w:pPr>
          </w:p>
          <w:p w:rsidR="00A73D41" w:rsidRDefault="00A73D41" w:rsidP="00F44CE8">
            <w:pPr>
              <w:rPr>
                <w:rFonts w:cs="Arial"/>
              </w:rPr>
            </w:pPr>
          </w:p>
          <w:p w:rsidR="00D10721" w:rsidRDefault="00D10721" w:rsidP="00F44CE8">
            <w:pPr>
              <w:rPr>
                <w:rFonts w:cs="Arial"/>
              </w:rPr>
            </w:pPr>
          </w:p>
          <w:p w:rsidR="00A73D41" w:rsidRDefault="00A73D41" w:rsidP="00F44CE8">
            <w:pPr>
              <w:rPr>
                <w:rFonts w:cs="Arial"/>
              </w:rPr>
            </w:pPr>
          </w:p>
          <w:p w:rsidR="00A73D41" w:rsidRPr="00F44CE8" w:rsidRDefault="00A73D41" w:rsidP="00F44CE8">
            <w:pPr>
              <w:rPr>
                <w:rFonts w:cs="Arial"/>
              </w:rPr>
            </w:pPr>
          </w:p>
        </w:tc>
      </w:tr>
    </w:tbl>
    <w:p w:rsidR="00402656" w:rsidRPr="00F44CE8" w:rsidRDefault="00402656" w:rsidP="00402656">
      <w:pPr>
        <w:rPr>
          <w:rFonts w:cs="Arial"/>
        </w:rPr>
      </w:pPr>
    </w:p>
    <w:p w:rsidR="00E34B40" w:rsidRDefault="00E34B40">
      <w:pPr>
        <w:spacing w:after="200" w:line="276" w:lineRule="auto"/>
        <w:rPr>
          <w:rFonts w:eastAsiaTheme="majorEastAsia" w:cstheme="majorBidi"/>
          <w:b/>
          <w:bCs/>
          <w:szCs w:val="28"/>
        </w:rPr>
      </w:pPr>
      <w:r>
        <w:rPr>
          <w:b/>
          <w:bCs/>
          <w:szCs w:val="28"/>
        </w:rPr>
        <w:br w:type="page"/>
      </w:r>
    </w:p>
    <w:p w:rsidR="00402656" w:rsidRPr="00A73D41" w:rsidRDefault="00F44CE8" w:rsidP="00A73D41">
      <w:pPr>
        <w:pStyle w:val="Heading2"/>
        <w:numPr>
          <w:ilvl w:val="0"/>
          <w:numId w:val="0"/>
        </w:numPr>
        <w:rPr>
          <w:b/>
          <w:szCs w:val="22"/>
        </w:rPr>
      </w:pPr>
      <w:bookmarkStart w:id="5" w:name="_Toc347832945"/>
      <w:r w:rsidRPr="00A73D41">
        <w:rPr>
          <w:b/>
        </w:rPr>
        <w:lastRenderedPageBreak/>
        <w:t>Define and Prioritize Your G</w:t>
      </w:r>
      <w:r w:rsidR="00402656" w:rsidRPr="00A73D41">
        <w:rPr>
          <w:b/>
          <w:szCs w:val="22"/>
        </w:rPr>
        <w:t>oals</w:t>
      </w:r>
      <w:bookmarkEnd w:id="5"/>
    </w:p>
    <w:p w:rsidR="00402656" w:rsidRPr="00F44CE8" w:rsidRDefault="00402656" w:rsidP="00402656">
      <w:pPr>
        <w:rPr>
          <w:rFonts w:cs="Arial"/>
        </w:rPr>
      </w:pPr>
      <w:r w:rsidRPr="00F44CE8">
        <w:rPr>
          <w:rFonts w:cs="Arial"/>
        </w:rPr>
        <w:t>This section includes worksheets to help you:</w:t>
      </w:r>
    </w:p>
    <w:p w:rsidR="00402656" w:rsidRPr="00F44CE8" w:rsidRDefault="00DA6ECE" w:rsidP="003E3C4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Document</w:t>
      </w:r>
      <w:r w:rsidR="00402656" w:rsidRPr="00F44CE8">
        <w:rPr>
          <w:rFonts w:ascii="Arial" w:hAnsi="Arial" w:cs="Arial"/>
        </w:rPr>
        <w:t xml:space="preserve"> current pain points</w:t>
      </w:r>
    </w:p>
    <w:p w:rsidR="00402656" w:rsidRPr="00F44CE8" w:rsidRDefault="00DA6ECE" w:rsidP="003E3C4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Clarify</w:t>
      </w:r>
      <w:r w:rsidR="00402656" w:rsidRPr="00F44CE8">
        <w:rPr>
          <w:rFonts w:ascii="Arial" w:hAnsi="Arial" w:cs="Arial"/>
        </w:rPr>
        <w:t xml:space="preserve"> your business goals</w:t>
      </w:r>
    </w:p>
    <w:p w:rsidR="00402656" w:rsidRPr="00F44CE8" w:rsidRDefault="00DA6ECE" w:rsidP="003E3C4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Prioritize</w:t>
      </w:r>
      <w:r w:rsidR="00402656" w:rsidRPr="00F44CE8">
        <w:rPr>
          <w:rFonts w:ascii="Arial" w:hAnsi="Arial" w:cs="Arial"/>
        </w:rPr>
        <w:t xml:space="preserve"> those goals</w:t>
      </w:r>
    </w:p>
    <w:p w:rsidR="00DA6ECE" w:rsidRPr="00DA6ECE" w:rsidRDefault="00402656" w:rsidP="00DA6ECE">
      <w:pPr>
        <w:rPr>
          <w:rFonts w:cs="Arial"/>
        </w:rPr>
      </w:pPr>
      <w:r w:rsidRPr="00F44CE8">
        <w:rPr>
          <w:rFonts w:cs="Arial"/>
        </w:rPr>
        <w:t>Remember that different gro</w:t>
      </w:r>
      <w:r w:rsidR="00F60A98">
        <w:rPr>
          <w:rFonts w:cs="Arial"/>
        </w:rPr>
        <w:t xml:space="preserve">ups will have different goals. </w:t>
      </w:r>
      <w:r w:rsidRPr="00F44CE8">
        <w:rPr>
          <w:rFonts w:cs="Arial"/>
        </w:rPr>
        <w:t>In general, executives, sales managers, and sales reps share similar goals across different companies.</w:t>
      </w:r>
    </w:p>
    <w:p w:rsidR="00DA6ECE" w:rsidRPr="00071FA7" w:rsidRDefault="00071FA7" w:rsidP="00071FA7">
      <w:pPr>
        <w:pStyle w:val="Heading3"/>
        <w:numPr>
          <w:ilvl w:val="0"/>
          <w:numId w:val="0"/>
        </w:numPr>
        <w:rPr>
          <w:b/>
          <w:szCs w:val="28"/>
        </w:rPr>
      </w:pPr>
      <w:bookmarkStart w:id="6" w:name="_Toc347832946"/>
      <w:r w:rsidRPr="00071FA7">
        <w:rPr>
          <w:b/>
        </w:rPr>
        <w:t>Document Current Pain Points</w:t>
      </w:r>
      <w:bookmarkEnd w:id="6"/>
    </w:p>
    <w:p w:rsidR="00402656" w:rsidRPr="00F44CE8" w:rsidRDefault="00402656" w:rsidP="00402656">
      <w:pPr>
        <w:rPr>
          <w:rFonts w:cs="Arial"/>
        </w:rPr>
      </w:pPr>
      <w:r w:rsidRPr="00F44CE8">
        <w:rPr>
          <w:rFonts w:cs="Arial"/>
        </w:rPr>
        <w:t>As a preliminary step, capture the issues various internal groups face.</w:t>
      </w:r>
    </w:p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"/>
        <w:gridCol w:w="4781"/>
        <w:gridCol w:w="7"/>
        <w:gridCol w:w="4781"/>
        <w:gridCol w:w="7"/>
      </w:tblGrid>
      <w:tr w:rsidR="004E037A" w:rsidRPr="00F44CE8" w:rsidTr="00DA6ECE">
        <w:trPr>
          <w:gridAfter w:val="1"/>
          <w:wAfter w:w="7" w:type="dxa"/>
          <w:tblHeader/>
        </w:trPr>
        <w:tc>
          <w:tcPr>
            <w:tcW w:w="9576" w:type="dxa"/>
            <w:gridSpan w:val="4"/>
            <w:shd w:val="clear" w:color="auto" w:fill="000000" w:themeFill="text1"/>
            <w:vAlign w:val="center"/>
          </w:tcPr>
          <w:p w:rsidR="004E037A" w:rsidRPr="00F44CE8" w:rsidRDefault="004E037A" w:rsidP="00DA6ECE">
            <w:pPr>
              <w:spacing w:before="60" w:after="60"/>
              <w:jc w:val="center"/>
              <w:rPr>
                <w:rFonts w:cs="Arial"/>
                <w:b/>
              </w:rPr>
            </w:pPr>
            <w:r w:rsidRPr="00F44CE8">
              <w:rPr>
                <w:rFonts w:cs="Arial"/>
                <w:b/>
              </w:rPr>
              <w:t>My Pain Points</w:t>
            </w:r>
            <w:r>
              <w:rPr>
                <w:rFonts w:cs="Arial"/>
                <w:b/>
              </w:rPr>
              <w:t xml:space="preserve"> (</w:t>
            </w:r>
            <w:r w:rsidR="00DA6ECE">
              <w:rPr>
                <w:rFonts w:cs="Arial"/>
                <w:b/>
              </w:rPr>
              <w:t>SAMPLE</w:t>
            </w:r>
            <w:r>
              <w:rPr>
                <w:rFonts w:cs="Arial"/>
                <w:b/>
              </w:rPr>
              <w:t>)</w:t>
            </w:r>
          </w:p>
        </w:tc>
      </w:tr>
      <w:tr w:rsidR="004E037A" w:rsidRPr="004E037A" w:rsidTr="00C50166">
        <w:trPr>
          <w:gridAfter w:val="1"/>
          <w:wAfter w:w="7" w:type="dxa"/>
        </w:trPr>
        <w:tc>
          <w:tcPr>
            <w:tcW w:w="4788" w:type="dxa"/>
            <w:gridSpan w:val="2"/>
            <w:shd w:val="clear" w:color="auto" w:fill="808080" w:themeFill="background1" w:themeFillShade="80"/>
            <w:vAlign w:val="center"/>
          </w:tcPr>
          <w:p w:rsidR="004E037A" w:rsidRPr="004E037A" w:rsidRDefault="004E037A" w:rsidP="00DA6ECE">
            <w:pPr>
              <w:spacing w:before="60" w:after="60"/>
              <w:jc w:val="center"/>
              <w:rPr>
                <w:rFonts w:cs="Arial"/>
                <w:b/>
                <w:color w:val="FFFFFF" w:themeColor="background1"/>
              </w:rPr>
            </w:pPr>
            <w:r w:rsidRPr="004E037A">
              <w:rPr>
                <w:rFonts w:cs="Arial"/>
                <w:b/>
                <w:color w:val="FFFFFF" w:themeColor="background1"/>
              </w:rPr>
              <w:t>Pain Point</w:t>
            </w:r>
          </w:p>
        </w:tc>
        <w:tc>
          <w:tcPr>
            <w:tcW w:w="4788" w:type="dxa"/>
            <w:gridSpan w:val="2"/>
            <w:shd w:val="clear" w:color="auto" w:fill="808080" w:themeFill="background1" w:themeFillShade="80"/>
            <w:vAlign w:val="center"/>
          </w:tcPr>
          <w:p w:rsidR="004E037A" w:rsidRPr="004E037A" w:rsidRDefault="004E037A" w:rsidP="00DA6ECE">
            <w:pPr>
              <w:spacing w:before="60" w:after="60"/>
              <w:jc w:val="center"/>
              <w:rPr>
                <w:rFonts w:cs="Arial"/>
                <w:b/>
                <w:color w:val="FFFFFF" w:themeColor="background1"/>
              </w:rPr>
            </w:pPr>
            <w:r w:rsidRPr="004E037A">
              <w:rPr>
                <w:rFonts w:cs="Arial"/>
                <w:b/>
                <w:color w:val="FFFFFF" w:themeColor="background1"/>
              </w:rPr>
              <w:t>Group</w:t>
            </w:r>
          </w:p>
        </w:tc>
      </w:tr>
      <w:tr w:rsidR="00402656" w:rsidRPr="00F44CE8" w:rsidTr="00F44CE8">
        <w:tblPrEx>
          <w:tblCellMar>
            <w:left w:w="108" w:type="dxa"/>
            <w:right w:w="108" w:type="dxa"/>
          </w:tblCellMar>
        </w:tblPrEx>
        <w:trPr>
          <w:gridBefore w:val="1"/>
          <w:wBefore w:w="7" w:type="dxa"/>
        </w:trPr>
        <w:tc>
          <w:tcPr>
            <w:tcW w:w="4788" w:type="dxa"/>
            <w:gridSpan w:val="2"/>
          </w:tcPr>
          <w:p w:rsidR="00402656" w:rsidRPr="00F44CE8" w:rsidRDefault="00402656" w:rsidP="00DA6ECE">
            <w:pPr>
              <w:spacing w:before="60" w:after="60"/>
              <w:rPr>
                <w:rFonts w:cs="Arial"/>
              </w:rPr>
            </w:pPr>
            <w:r w:rsidRPr="00F44CE8">
              <w:rPr>
                <w:rFonts w:cs="Arial"/>
              </w:rPr>
              <w:t>Need better pipeline visibility</w:t>
            </w:r>
          </w:p>
        </w:tc>
        <w:tc>
          <w:tcPr>
            <w:tcW w:w="4788" w:type="dxa"/>
            <w:gridSpan w:val="2"/>
          </w:tcPr>
          <w:p w:rsidR="00402656" w:rsidRPr="00F44CE8" w:rsidRDefault="00402656" w:rsidP="00DA6ECE">
            <w:pPr>
              <w:spacing w:before="60" w:after="60"/>
              <w:rPr>
                <w:rFonts w:cs="Arial"/>
              </w:rPr>
            </w:pPr>
            <w:r w:rsidRPr="00F44CE8">
              <w:rPr>
                <w:rFonts w:cs="Arial"/>
              </w:rPr>
              <w:t>Sales</w:t>
            </w:r>
          </w:p>
        </w:tc>
      </w:tr>
      <w:tr w:rsidR="00402656" w:rsidRPr="00F44CE8" w:rsidTr="00F44CE8">
        <w:tblPrEx>
          <w:tblCellMar>
            <w:left w:w="108" w:type="dxa"/>
            <w:right w:w="108" w:type="dxa"/>
          </w:tblCellMar>
        </w:tblPrEx>
        <w:trPr>
          <w:gridBefore w:val="1"/>
          <w:wBefore w:w="7" w:type="dxa"/>
        </w:trPr>
        <w:tc>
          <w:tcPr>
            <w:tcW w:w="4788" w:type="dxa"/>
            <w:gridSpan w:val="2"/>
          </w:tcPr>
          <w:p w:rsidR="00402656" w:rsidRPr="00F44CE8" w:rsidRDefault="00402656" w:rsidP="00DA6ECE">
            <w:pPr>
              <w:spacing w:before="60" w:after="60"/>
              <w:rPr>
                <w:rFonts w:cs="Arial"/>
              </w:rPr>
            </w:pPr>
            <w:r w:rsidRPr="00F44CE8">
              <w:rPr>
                <w:rFonts w:cs="Arial"/>
              </w:rPr>
              <w:t>Difficult to quantify why deals are lost to key competitors</w:t>
            </w:r>
          </w:p>
        </w:tc>
        <w:tc>
          <w:tcPr>
            <w:tcW w:w="4788" w:type="dxa"/>
            <w:gridSpan w:val="2"/>
          </w:tcPr>
          <w:p w:rsidR="00402656" w:rsidRPr="00F44CE8" w:rsidRDefault="00402656" w:rsidP="00DA6ECE">
            <w:pPr>
              <w:spacing w:before="60" w:after="60"/>
              <w:rPr>
                <w:rFonts w:cs="Arial"/>
              </w:rPr>
            </w:pPr>
            <w:r w:rsidRPr="00F44CE8">
              <w:rPr>
                <w:rFonts w:cs="Arial"/>
              </w:rPr>
              <w:t>Sales</w:t>
            </w:r>
          </w:p>
        </w:tc>
      </w:tr>
      <w:tr w:rsidR="00402656" w:rsidRPr="00F44CE8" w:rsidTr="00F44CE8">
        <w:tblPrEx>
          <w:tblCellMar>
            <w:left w:w="108" w:type="dxa"/>
            <w:right w:w="108" w:type="dxa"/>
          </w:tblCellMar>
        </w:tblPrEx>
        <w:trPr>
          <w:gridBefore w:val="1"/>
          <w:wBefore w:w="7" w:type="dxa"/>
        </w:trPr>
        <w:tc>
          <w:tcPr>
            <w:tcW w:w="4788" w:type="dxa"/>
            <w:gridSpan w:val="2"/>
          </w:tcPr>
          <w:p w:rsidR="00402656" w:rsidRPr="00F44CE8" w:rsidRDefault="00402656" w:rsidP="00DA6ECE">
            <w:pPr>
              <w:spacing w:before="60" w:after="60"/>
              <w:rPr>
                <w:rFonts w:cs="Arial"/>
              </w:rPr>
            </w:pPr>
            <w:r w:rsidRPr="00F44CE8">
              <w:rPr>
                <w:rFonts w:cs="Arial"/>
              </w:rPr>
              <w:t>Leads tracked via email are being dropped</w:t>
            </w:r>
          </w:p>
        </w:tc>
        <w:tc>
          <w:tcPr>
            <w:tcW w:w="4788" w:type="dxa"/>
            <w:gridSpan w:val="2"/>
          </w:tcPr>
          <w:p w:rsidR="00402656" w:rsidRPr="00F44CE8" w:rsidRDefault="00402656" w:rsidP="00DA6ECE">
            <w:pPr>
              <w:spacing w:before="60" w:after="60"/>
              <w:rPr>
                <w:rFonts w:cs="Arial"/>
              </w:rPr>
            </w:pPr>
            <w:r w:rsidRPr="00F44CE8">
              <w:rPr>
                <w:rFonts w:cs="Arial"/>
              </w:rPr>
              <w:t>Sales</w:t>
            </w:r>
          </w:p>
        </w:tc>
      </w:tr>
      <w:tr w:rsidR="00402656" w:rsidRPr="00F44CE8" w:rsidTr="00F44CE8">
        <w:tblPrEx>
          <w:tblCellMar>
            <w:left w:w="108" w:type="dxa"/>
            <w:right w:w="108" w:type="dxa"/>
          </w:tblCellMar>
        </w:tblPrEx>
        <w:trPr>
          <w:gridBefore w:val="1"/>
          <w:wBefore w:w="7" w:type="dxa"/>
        </w:trPr>
        <w:tc>
          <w:tcPr>
            <w:tcW w:w="4788" w:type="dxa"/>
            <w:gridSpan w:val="2"/>
          </w:tcPr>
          <w:p w:rsidR="00402656" w:rsidRPr="00F44CE8" w:rsidRDefault="00402656" w:rsidP="00DA6ECE">
            <w:pPr>
              <w:spacing w:before="60" w:after="60"/>
              <w:rPr>
                <w:rFonts w:cs="Arial"/>
              </w:rPr>
            </w:pPr>
            <w:r w:rsidRPr="00F44CE8">
              <w:rPr>
                <w:rFonts w:cs="Arial"/>
              </w:rPr>
              <w:t>We need a better way to track leads</w:t>
            </w:r>
          </w:p>
        </w:tc>
        <w:tc>
          <w:tcPr>
            <w:tcW w:w="4788" w:type="dxa"/>
            <w:gridSpan w:val="2"/>
          </w:tcPr>
          <w:p w:rsidR="00402656" w:rsidRPr="00F44CE8" w:rsidRDefault="00402656" w:rsidP="00DA6ECE">
            <w:pPr>
              <w:spacing w:before="60" w:after="60"/>
              <w:rPr>
                <w:rFonts w:cs="Arial"/>
              </w:rPr>
            </w:pPr>
            <w:r w:rsidRPr="00F44CE8">
              <w:rPr>
                <w:rFonts w:cs="Arial"/>
              </w:rPr>
              <w:t>Sales/Marketing</w:t>
            </w:r>
          </w:p>
        </w:tc>
      </w:tr>
      <w:tr w:rsidR="00402656" w:rsidRPr="00F44CE8" w:rsidTr="00F44CE8">
        <w:tblPrEx>
          <w:tblCellMar>
            <w:left w:w="108" w:type="dxa"/>
            <w:right w:w="108" w:type="dxa"/>
          </w:tblCellMar>
        </w:tblPrEx>
        <w:trPr>
          <w:gridBefore w:val="1"/>
          <w:wBefore w:w="7" w:type="dxa"/>
        </w:trPr>
        <w:tc>
          <w:tcPr>
            <w:tcW w:w="4788" w:type="dxa"/>
            <w:gridSpan w:val="2"/>
          </w:tcPr>
          <w:p w:rsidR="00402656" w:rsidRPr="00F44CE8" w:rsidRDefault="00DA6ECE" w:rsidP="00DA6ECE">
            <w:p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We need</w:t>
            </w:r>
            <w:r w:rsidR="00402656" w:rsidRPr="00F44CE8">
              <w:rPr>
                <w:rFonts w:cs="Arial"/>
              </w:rPr>
              <w:t xml:space="preserve"> a way to track </w:t>
            </w:r>
            <w:r w:rsidR="007906B9">
              <w:rPr>
                <w:rFonts w:cs="Arial"/>
              </w:rPr>
              <w:t xml:space="preserve">the </w:t>
            </w:r>
            <w:r w:rsidR="00402656" w:rsidRPr="00F44CE8">
              <w:rPr>
                <w:rFonts w:cs="Arial"/>
              </w:rPr>
              <w:t>ROI of our marketing efforts</w:t>
            </w:r>
          </w:p>
        </w:tc>
        <w:tc>
          <w:tcPr>
            <w:tcW w:w="4788" w:type="dxa"/>
            <w:gridSpan w:val="2"/>
          </w:tcPr>
          <w:p w:rsidR="00402656" w:rsidRPr="00F44CE8" w:rsidRDefault="00402656" w:rsidP="00DA6ECE">
            <w:pPr>
              <w:spacing w:before="60" w:after="60"/>
              <w:rPr>
                <w:rFonts w:cs="Arial"/>
              </w:rPr>
            </w:pPr>
            <w:r w:rsidRPr="00F44CE8">
              <w:rPr>
                <w:rFonts w:cs="Arial"/>
              </w:rPr>
              <w:t>Marketing</w:t>
            </w:r>
          </w:p>
        </w:tc>
      </w:tr>
      <w:tr w:rsidR="00402656" w:rsidRPr="00F44CE8" w:rsidTr="00F44CE8">
        <w:tblPrEx>
          <w:tblCellMar>
            <w:left w:w="108" w:type="dxa"/>
            <w:right w:w="108" w:type="dxa"/>
          </w:tblCellMar>
        </w:tblPrEx>
        <w:trPr>
          <w:gridBefore w:val="1"/>
          <w:wBefore w:w="7" w:type="dxa"/>
        </w:trPr>
        <w:tc>
          <w:tcPr>
            <w:tcW w:w="4788" w:type="dxa"/>
            <w:gridSpan w:val="2"/>
          </w:tcPr>
          <w:p w:rsidR="00402656" w:rsidRPr="00F44CE8" w:rsidRDefault="00402656" w:rsidP="00DA6ECE">
            <w:pPr>
              <w:spacing w:before="60" w:after="60"/>
              <w:rPr>
                <w:rFonts w:cs="Arial"/>
              </w:rPr>
            </w:pPr>
            <w:r w:rsidRPr="00F44CE8">
              <w:rPr>
                <w:rFonts w:cs="Arial"/>
              </w:rPr>
              <w:t>Unable to track forecasted revenue from all profit centers</w:t>
            </w:r>
          </w:p>
        </w:tc>
        <w:tc>
          <w:tcPr>
            <w:tcW w:w="4788" w:type="dxa"/>
            <w:gridSpan w:val="2"/>
          </w:tcPr>
          <w:p w:rsidR="00402656" w:rsidRPr="00F44CE8" w:rsidRDefault="00402656" w:rsidP="00DA6ECE">
            <w:pPr>
              <w:spacing w:before="60" w:after="60"/>
              <w:rPr>
                <w:rFonts w:cs="Arial"/>
              </w:rPr>
            </w:pPr>
            <w:r w:rsidRPr="00F44CE8">
              <w:rPr>
                <w:rFonts w:cs="Arial"/>
              </w:rPr>
              <w:t>Management</w:t>
            </w:r>
          </w:p>
        </w:tc>
      </w:tr>
      <w:tr w:rsidR="00402656" w:rsidRPr="00F44CE8" w:rsidTr="00F44CE8">
        <w:tblPrEx>
          <w:tblCellMar>
            <w:left w:w="108" w:type="dxa"/>
            <w:right w:w="108" w:type="dxa"/>
          </w:tblCellMar>
        </w:tblPrEx>
        <w:trPr>
          <w:gridBefore w:val="1"/>
          <w:wBefore w:w="7" w:type="dxa"/>
        </w:trPr>
        <w:tc>
          <w:tcPr>
            <w:tcW w:w="4788" w:type="dxa"/>
            <w:gridSpan w:val="2"/>
          </w:tcPr>
          <w:p w:rsidR="00402656" w:rsidRPr="00F44CE8" w:rsidRDefault="00402656" w:rsidP="00DA6ECE">
            <w:pPr>
              <w:spacing w:before="60" w:after="60"/>
              <w:rPr>
                <w:rFonts w:cs="Arial"/>
              </w:rPr>
            </w:pPr>
            <w:r w:rsidRPr="00F44CE8">
              <w:rPr>
                <w:rFonts w:cs="Arial"/>
              </w:rPr>
              <w:t>Difficult to prioritize top customer issues</w:t>
            </w:r>
          </w:p>
        </w:tc>
        <w:tc>
          <w:tcPr>
            <w:tcW w:w="4788" w:type="dxa"/>
            <w:gridSpan w:val="2"/>
          </w:tcPr>
          <w:p w:rsidR="00402656" w:rsidRPr="00F44CE8" w:rsidRDefault="00402656" w:rsidP="00DA6ECE">
            <w:pPr>
              <w:spacing w:before="60" w:after="60"/>
              <w:rPr>
                <w:rFonts w:cs="Arial"/>
              </w:rPr>
            </w:pPr>
            <w:r w:rsidRPr="00F44CE8">
              <w:rPr>
                <w:rFonts w:cs="Arial"/>
              </w:rPr>
              <w:t>Management</w:t>
            </w:r>
          </w:p>
        </w:tc>
      </w:tr>
      <w:tr w:rsidR="00402656" w:rsidRPr="00F44CE8" w:rsidTr="00F44CE8">
        <w:tblPrEx>
          <w:tblCellMar>
            <w:left w:w="108" w:type="dxa"/>
            <w:right w:w="108" w:type="dxa"/>
          </w:tblCellMar>
        </w:tblPrEx>
        <w:trPr>
          <w:gridBefore w:val="1"/>
          <w:wBefore w:w="7" w:type="dxa"/>
        </w:trPr>
        <w:tc>
          <w:tcPr>
            <w:tcW w:w="4788" w:type="dxa"/>
            <w:gridSpan w:val="2"/>
          </w:tcPr>
          <w:p w:rsidR="00402656" w:rsidRPr="00F44CE8" w:rsidRDefault="007906B9" w:rsidP="00DA6ECE">
            <w:p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How to i</w:t>
            </w:r>
            <w:r w:rsidR="00402656" w:rsidRPr="00F44CE8">
              <w:rPr>
                <w:rFonts w:cs="Arial"/>
              </w:rPr>
              <w:t>dentify top performers in every group</w:t>
            </w:r>
          </w:p>
        </w:tc>
        <w:tc>
          <w:tcPr>
            <w:tcW w:w="4788" w:type="dxa"/>
            <w:gridSpan w:val="2"/>
          </w:tcPr>
          <w:p w:rsidR="00402656" w:rsidRPr="00F44CE8" w:rsidRDefault="00402656" w:rsidP="00DA6ECE">
            <w:pPr>
              <w:spacing w:before="60" w:after="60"/>
              <w:rPr>
                <w:rFonts w:cs="Arial"/>
              </w:rPr>
            </w:pPr>
            <w:r w:rsidRPr="00F44CE8">
              <w:rPr>
                <w:rFonts w:cs="Arial"/>
              </w:rPr>
              <w:t>Management</w:t>
            </w:r>
          </w:p>
        </w:tc>
      </w:tr>
      <w:tr w:rsidR="00402656" w:rsidRPr="00F44CE8" w:rsidTr="00F44CE8">
        <w:tblPrEx>
          <w:tblCellMar>
            <w:left w:w="108" w:type="dxa"/>
            <w:right w:w="108" w:type="dxa"/>
          </w:tblCellMar>
        </w:tblPrEx>
        <w:trPr>
          <w:gridBefore w:val="1"/>
          <w:wBefore w:w="7" w:type="dxa"/>
        </w:trPr>
        <w:tc>
          <w:tcPr>
            <w:tcW w:w="4788" w:type="dxa"/>
            <w:gridSpan w:val="2"/>
          </w:tcPr>
          <w:p w:rsidR="00402656" w:rsidRPr="00F44CE8" w:rsidRDefault="007906B9" w:rsidP="00DA6ECE">
            <w:p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 xml:space="preserve">Cannot </w:t>
            </w:r>
            <w:r w:rsidR="00402656" w:rsidRPr="00F44CE8">
              <w:rPr>
                <w:rFonts w:cs="Arial"/>
              </w:rPr>
              <w:t>keep track of incoming IT request</w:t>
            </w:r>
            <w:r>
              <w:rPr>
                <w:rFonts w:cs="Arial"/>
              </w:rPr>
              <w:t>s</w:t>
            </w:r>
          </w:p>
        </w:tc>
        <w:tc>
          <w:tcPr>
            <w:tcW w:w="4788" w:type="dxa"/>
            <w:gridSpan w:val="2"/>
          </w:tcPr>
          <w:p w:rsidR="00402656" w:rsidRPr="00F44CE8" w:rsidRDefault="007906B9" w:rsidP="00DA6ECE">
            <w:p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Other group (IT/O</w:t>
            </w:r>
            <w:r w:rsidR="00402656" w:rsidRPr="00F44CE8">
              <w:rPr>
                <w:rFonts w:cs="Arial"/>
              </w:rPr>
              <w:t>perations)</w:t>
            </w:r>
          </w:p>
        </w:tc>
      </w:tr>
    </w:tbl>
    <w:p w:rsidR="00DA6ECE" w:rsidRDefault="00DA6ECE" w:rsidP="00402656">
      <w:pPr>
        <w:rPr>
          <w:rFonts w:cs="Arial"/>
        </w:rPr>
      </w:pPr>
    </w:p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88"/>
        <w:gridCol w:w="4788"/>
      </w:tblGrid>
      <w:tr w:rsidR="00DA6ECE" w:rsidRPr="00F44CE8" w:rsidTr="00E34B40">
        <w:trPr>
          <w:tblHeader/>
        </w:trPr>
        <w:tc>
          <w:tcPr>
            <w:tcW w:w="9576" w:type="dxa"/>
            <w:gridSpan w:val="2"/>
            <w:shd w:val="clear" w:color="auto" w:fill="000000" w:themeFill="text1"/>
            <w:vAlign w:val="center"/>
          </w:tcPr>
          <w:p w:rsidR="00DA6ECE" w:rsidRPr="00F44CE8" w:rsidRDefault="00DA6ECE" w:rsidP="00E34B40">
            <w:pPr>
              <w:spacing w:before="60" w:after="60"/>
              <w:jc w:val="center"/>
              <w:rPr>
                <w:rFonts w:cs="Arial"/>
                <w:b/>
              </w:rPr>
            </w:pPr>
            <w:r w:rsidRPr="00F44CE8">
              <w:rPr>
                <w:rFonts w:cs="Arial"/>
                <w:b/>
              </w:rPr>
              <w:t>My Pain Points</w:t>
            </w:r>
          </w:p>
        </w:tc>
      </w:tr>
      <w:tr w:rsidR="00DA6ECE" w:rsidRPr="00F44CE8" w:rsidTr="00C50166">
        <w:tc>
          <w:tcPr>
            <w:tcW w:w="4788" w:type="dxa"/>
            <w:shd w:val="clear" w:color="auto" w:fill="808080" w:themeFill="background1" w:themeFillShade="80"/>
            <w:vAlign w:val="center"/>
          </w:tcPr>
          <w:p w:rsidR="00DA6ECE" w:rsidRPr="004E037A" w:rsidRDefault="00DA6ECE" w:rsidP="00E34B40">
            <w:pPr>
              <w:spacing w:before="60" w:after="60"/>
              <w:jc w:val="center"/>
              <w:rPr>
                <w:rFonts w:cs="Arial"/>
                <w:b/>
                <w:color w:val="FFFFFF" w:themeColor="background1"/>
              </w:rPr>
            </w:pPr>
            <w:r w:rsidRPr="004E037A">
              <w:rPr>
                <w:rFonts w:cs="Arial"/>
                <w:b/>
                <w:color w:val="FFFFFF" w:themeColor="background1"/>
              </w:rPr>
              <w:t>Pain Point</w:t>
            </w:r>
          </w:p>
        </w:tc>
        <w:tc>
          <w:tcPr>
            <w:tcW w:w="4788" w:type="dxa"/>
            <w:shd w:val="clear" w:color="auto" w:fill="808080" w:themeFill="background1" w:themeFillShade="80"/>
            <w:vAlign w:val="center"/>
          </w:tcPr>
          <w:p w:rsidR="00DA6ECE" w:rsidRPr="004E037A" w:rsidRDefault="00DA6ECE" w:rsidP="00E34B40">
            <w:pPr>
              <w:spacing w:before="60" w:after="60"/>
              <w:jc w:val="center"/>
              <w:rPr>
                <w:rFonts w:cs="Arial"/>
                <w:b/>
                <w:color w:val="FFFFFF" w:themeColor="background1"/>
              </w:rPr>
            </w:pPr>
            <w:r w:rsidRPr="004E037A">
              <w:rPr>
                <w:rFonts w:cs="Arial"/>
                <w:b/>
                <w:color w:val="FFFFFF" w:themeColor="background1"/>
              </w:rPr>
              <w:t>Group</w:t>
            </w:r>
          </w:p>
        </w:tc>
      </w:tr>
      <w:tr w:rsidR="00DA6ECE" w:rsidRPr="00F44CE8" w:rsidTr="00C50166">
        <w:tc>
          <w:tcPr>
            <w:tcW w:w="4788" w:type="dxa"/>
          </w:tcPr>
          <w:p w:rsidR="00DA6ECE" w:rsidRPr="00F44CE8" w:rsidRDefault="00DA6ECE" w:rsidP="00E34B40">
            <w:pPr>
              <w:spacing w:before="60" w:after="60"/>
              <w:rPr>
                <w:rFonts w:cs="Arial"/>
              </w:rPr>
            </w:pPr>
          </w:p>
        </w:tc>
        <w:tc>
          <w:tcPr>
            <w:tcW w:w="4788" w:type="dxa"/>
          </w:tcPr>
          <w:p w:rsidR="00DA6ECE" w:rsidRPr="00F44CE8" w:rsidRDefault="00DA6ECE" w:rsidP="00E34B40">
            <w:pPr>
              <w:spacing w:before="60" w:after="60"/>
              <w:rPr>
                <w:rFonts w:cs="Arial"/>
              </w:rPr>
            </w:pPr>
          </w:p>
        </w:tc>
      </w:tr>
      <w:tr w:rsidR="00DA6ECE" w:rsidRPr="00F44CE8" w:rsidTr="00C50166">
        <w:tc>
          <w:tcPr>
            <w:tcW w:w="4788" w:type="dxa"/>
          </w:tcPr>
          <w:p w:rsidR="00DA6ECE" w:rsidRPr="00F44CE8" w:rsidRDefault="00DA6ECE" w:rsidP="00E34B40">
            <w:pPr>
              <w:spacing w:before="60" w:after="60"/>
              <w:rPr>
                <w:rFonts w:cs="Arial"/>
              </w:rPr>
            </w:pPr>
          </w:p>
        </w:tc>
        <w:tc>
          <w:tcPr>
            <w:tcW w:w="4788" w:type="dxa"/>
          </w:tcPr>
          <w:p w:rsidR="00DA6ECE" w:rsidRPr="00F44CE8" w:rsidRDefault="00DA6ECE" w:rsidP="00E34B40">
            <w:pPr>
              <w:spacing w:before="60" w:after="60"/>
              <w:rPr>
                <w:rFonts w:cs="Arial"/>
              </w:rPr>
            </w:pPr>
          </w:p>
        </w:tc>
      </w:tr>
      <w:tr w:rsidR="00DA6ECE" w:rsidRPr="00F44CE8" w:rsidTr="00C50166">
        <w:tc>
          <w:tcPr>
            <w:tcW w:w="4788" w:type="dxa"/>
          </w:tcPr>
          <w:p w:rsidR="00DA6ECE" w:rsidRPr="00F44CE8" w:rsidRDefault="00DA6ECE" w:rsidP="00E34B40">
            <w:pPr>
              <w:spacing w:before="60" w:after="60"/>
              <w:rPr>
                <w:rFonts w:cs="Arial"/>
              </w:rPr>
            </w:pPr>
          </w:p>
        </w:tc>
        <w:tc>
          <w:tcPr>
            <w:tcW w:w="4788" w:type="dxa"/>
          </w:tcPr>
          <w:p w:rsidR="00DA6ECE" w:rsidRPr="00F44CE8" w:rsidRDefault="00DA6ECE" w:rsidP="00E34B40">
            <w:pPr>
              <w:spacing w:before="60" w:after="60"/>
              <w:rPr>
                <w:rFonts w:cs="Arial"/>
              </w:rPr>
            </w:pPr>
          </w:p>
        </w:tc>
      </w:tr>
      <w:tr w:rsidR="00DA6ECE" w:rsidRPr="00F44CE8" w:rsidTr="00C50166">
        <w:tc>
          <w:tcPr>
            <w:tcW w:w="4788" w:type="dxa"/>
          </w:tcPr>
          <w:p w:rsidR="00DA6ECE" w:rsidRPr="00F44CE8" w:rsidRDefault="00DA6ECE" w:rsidP="00E34B40">
            <w:pPr>
              <w:spacing w:before="60" w:after="60"/>
              <w:rPr>
                <w:rFonts w:cs="Arial"/>
              </w:rPr>
            </w:pPr>
          </w:p>
        </w:tc>
        <w:tc>
          <w:tcPr>
            <w:tcW w:w="4788" w:type="dxa"/>
          </w:tcPr>
          <w:p w:rsidR="00DA6ECE" w:rsidRPr="00F44CE8" w:rsidRDefault="00DA6ECE" w:rsidP="00E34B40">
            <w:pPr>
              <w:spacing w:before="60" w:after="60"/>
              <w:rPr>
                <w:rFonts w:cs="Arial"/>
              </w:rPr>
            </w:pPr>
          </w:p>
        </w:tc>
      </w:tr>
      <w:tr w:rsidR="00DA6ECE" w:rsidRPr="00F44CE8" w:rsidTr="00C50166">
        <w:tc>
          <w:tcPr>
            <w:tcW w:w="4788" w:type="dxa"/>
          </w:tcPr>
          <w:p w:rsidR="00DA6ECE" w:rsidRPr="00F44CE8" w:rsidRDefault="00DA6ECE" w:rsidP="00E34B40">
            <w:pPr>
              <w:spacing w:before="60" w:after="60"/>
              <w:rPr>
                <w:rFonts w:cs="Arial"/>
              </w:rPr>
            </w:pPr>
          </w:p>
        </w:tc>
        <w:tc>
          <w:tcPr>
            <w:tcW w:w="4788" w:type="dxa"/>
          </w:tcPr>
          <w:p w:rsidR="00DA6ECE" w:rsidRPr="00F44CE8" w:rsidRDefault="00DA6ECE" w:rsidP="00E34B40">
            <w:pPr>
              <w:spacing w:before="60" w:after="60"/>
              <w:rPr>
                <w:rFonts w:cs="Arial"/>
              </w:rPr>
            </w:pPr>
          </w:p>
        </w:tc>
      </w:tr>
      <w:tr w:rsidR="00DA6ECE" w:rsidRPr="00F44CE8" w:rsidTr="00C50166">
        <w:tc>
          <w:tcPr>
            <w:tcW w:w="4788" w:type="dxa"/>
          </w:tcPr>
          <w:p w:rsidR="00DA6ECE" w:rsidRPr="00F44CE8" w:rsidRDefault="00DA6ECE" w:rsidP="00E34B40">
            <w:pPr>
              <w:spacing w:before="60" w:after="60"/>
              <w:rPr>
                <w:rFonts w:cs="Arial"/>
              </w:rPr>
            </w:pPr>
          </w:p>
        </w:tc>
        <w:tc>
          <w:tcPr>
            <w:tcW w:w="4788" w:type="dxa"/>
          </w:tcPr>
          <w:p w:rsidR="00DA6ECE" w:rsidRPr="00F44CE8" w:rsidRDefault="00DA6ECE" w:rsidP="00E34B40">
            <w:pPr>
              <w:spacing w:before="60" w:after="60"/>
              <w:rPr>
                <w:rFonts w:cs="Arial"/>
              </w:rPr>
            </w:pPr>
          </w:p>
        </w:tc>
      </w:tr>
    </w:tbl>
    <w:p w:rsidR="00071FA7" w:rsidRDefault="00071FA7" w:rsidP="00402656">
      <w:pPr>
        <w:rPr>
          <w:rFonts w:cs="Arial"/>
        </w:rPr>
      </w:pPr>
    </w:p>
    <w:p w:rsidR="00071FA7" w:rsidRDefault="00071FA7" w:rsidP="00402656">
      <w:pPr>
        <w:rPr>
          <w:rFonts w:cs="Arial"/>
        </w:rPr>
      </w:pPr>
    </w:p>
    <w:p w:rsidR="00071FA7" w:rsidRPr="00071FA7" w:rsidRDefault="008D253C" w:rsidP="00071FA7">
      <w:pPr>
        <w:pStyle w:val="Heading3"/>
        <w:numPr>
          <w:ilvl w:val="0"/>
          <w:numId w:val="0"/>
        </w:numPr>
        <w:rPr>
          <w:b/>
        </w:rPr>
      </w:pPr>
      <w:bookmarkStart w:id="7" w:name="_Toc347832947"/>
      <w:r>
        <w:rPr>
          <w:b/>
        </w:rPr>
        <w:lastRenderedPageBreak/>
        <w:t>Define</w:t>
      </w:r>
      <w:r w:rsidR="00071FA7" w:rsidRPr="00071FA7">
        <w:rPr>
          <w:b/>
        </w:rPr>
        <w:t xml:space="preserve"> </w:t>
      </w:r>
      <w:r>
        <w:rPr>
          <w:b/>
        </w:rPr>
        <w:t xml:space="preserve">Your </w:t>
      </w:r>
      <w:r w:rsidR="00071FA7" w:rsidRPr="00071FA7">
        <w:rPr>
          <w:b/>
        </w:rPr>
        <w:t>Goals</w:t>
      </w:r>
      <w:bookmarkEnd w:id="7"/>
    </w:p>
    <w:p w:rsidR="00402656" w:rsidRPr="00F44CE8" w:rsidRDefault="00402656" w:rsidP="00402656">
      <w:pPr>
        <w:rPr>
          <w:rFonts w:cs="Arial"/>
        </w:rPr>
      </w:pPr>
      <w:r w:rsidRPr="00F44CE8">
        <w:rPr>
          <w:rFonts w:cs="Arial"/>
        </w:rPr>
        <w:t>After identifying the main pain points, define y</w:t>
      </w:r>
      <w:r w:rsidR="00E34B40">
        <w:rPr>
          <w:rFonts w:cs="Arial"/>
        </w:rPr>
        <w:t>our goals in terms of the hoped-</w:t>
      </w:r>
      <w:r w:rsidRPr="00F44CE8">
        <w:rPr>
          <w:rFonts w:cs="Arial"/>
        </w:rPr>
        <w:t>for solutions fo</w:t>
      </w:r>
      <w:r w:rsidR="00E34B40">
        <w:rPr>
          <w:rFonts w:cs="Arial"/>
        </w:rPr>
        <w:t xml:space="preserve">r each target group. </w:t>
      </w:r>
      <w:r w:rsidRPr="00F44CE8">
        <w:rPr>
          <w:rFonts w:cs="Arial"/>
        </w:rPr>
        <w:t>Also, define ho</w:t>
      </w:r>
      <w:r w:rsidR="00E34B40">
        <w:rPr>
          <w:rFonts w:cs="Arial"/>
        </w:rPr>
        <w:t xml:space="preserve">w those goals can be measured.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02656" w:rsidRPr="00F44CE8" w:rsidTr="004E037A">
        <w:trPr>
          <w:tblHeader/>
        </w:trPr>
        <w:tc>
          <w:tcPr>
            <w:tcW w:w="9576" w:type="dxa"/>
            <w:gridSpan w:val="2"/>
            <w:shd w:val="clear" w:color="auto" w:fill="000000" w:themeFill="text1"/>
          </w:tcPr>
          <w:p w:rsidR="00402656" w:rsidRPr="009E4003" w:rsidRDefault="00F60A98" w:rsidP="009367DE">
            <w:pPr>
              <w:spacing w:before="60" w:after="60"/>
              <w:jc w:val="center"/>
              <w:rPr>
                <w:rFonts w:cs="Arial"/>
                <w:b/>
              </w:rPr>
            </w:pPr>
            <w:r w:rsidRPr="009E4003">
              <w:rPr>
                <w:rFonts w:cs="Arial"/>
                <w:b/>
              </w:rPr>
              <w:t xml:space="preserve">My </w:t>
            </w:r>
            <w:r w:rsidR="00402656" w:rsidRPr="009E4003">
              <w:rPr>
                <w:rFonts w:cs="Arial"/>
                <w:b/>
                <w:color w:val="FFFFFF" w:themeColor="background1"/>
              </w:rPr>
              <w:t>Business</w:t>
            </w:r>
            <w:r w:rsidR="00402656" w:rsidRPr="009E4003">
              <w:rPr>
                <w:rFonts w:cs="Arial"/>
                <w:b/>
              </w:rPr>
              <w:t xml:space="preserve"> Goals</w:t>
            </w:r>
            <w:r w:rsidRPr="009E4003">
              <w:rPr>
                <w:rFonts w:cs="Arial"/>
                <w:b/>
              </w:rPr>
              <w:t xml:space="preserve"> (</w:t>
            </w:r>
            <w:r w:rsidR="009E4003" w:rsidRPr="009E4003">
              <w:rPr>
                <w:rFonts w:cs="Arial"/>
                <w:b/>
              </w:rPr>
              <w:t>SAMPLE</w:t>
            </w:r>
            <w:r w:rsidRPr="009E4003">
              <w:rPr>
                <w:rFonts w:cs="Arial"/>
                <w:b/>
              </w:rPr>
              <w:t>)</w:t>
            </w:r>
          </w:p>
        </w:tc>
      </w:tr>
      <w:tr w:rsidR="00402656" w:rsidRPr="00F44CE8" w:rsidTr="00F44CE8">
        <w:tc>
          <w:tcPr>
            <w:tcW w:w="4788" w:type="dxa"/>
          </w:tcPr>
          <w:p w:rsidR="00402656" w:rsidRPr="00F44CE8" w:rsidRDefault="00402656" w:rsidP="009367DE">
            <w:pPr>
              <w:spacing w:before="60" w:after="60"/>
              <w:rPr>
                <w:rFonts w:cs="Arial"/>
              </w:rPr>
            </w:pPr>
            <w:r w:rsidRPr="00F44CE8">
              <w:rPr>
                <w:rFonts w:cs="Arial"/>
              </w:rPr>
              <w:t>What does the exe</w:t>
            </w:r>
            <w:r w:rsidR="009367DE">
              <w:rPr>
                <w:rFonts w:cs="Arial"/>
              </w:rPr>
              <w:t xml:space="preserve">cutive team hope to get out of </w:t>
            </w:r>
            <w:r w:rsidR="00321A7D">
              <w:rPr>
                <w:rFonts w:cs="Arial"/>
              </w:rPr>
              <w:t>Salesforce CRM</w:t>
            </w:r>
            <w:r w:rsidRPr="00F44CE8">
              <w:rPr>
                <w:rFonts w:cs="Arial"/>
              </w:rPr>
              <w:t>?</w:t>
            </w:r>
          </w:p>
        </w:tc>
        <w:tc>
          <w:tcPr>
            <w:tcW w:w="4788" w:type="dxa"/>
          </w:tcPr>
          <w:p w:rsidR="00402656" w:rsidRPr="00F44CE8" w:rsidRDefault="00402656" w:rsidP="009367DE">
            <w:pPr>
              <w:pStyle w:val="ListParagraph"/>
              <w:numPr>
                <w:ilvl w:val="0"/>
                <w:numId w:val="10"/>
              </w:numPr>
              <w:spacing w:before="60" w:after="60" w:line="240" w:lineRule="auto"/>
              <w:rPr>
                <w:rFonts w:ascii="Arial" w:hAnsi="Arial" w:cs="Arial"/>
              </w:rPr>
            </w:pPr>
            <w:r w:rsidRPr="00F44CE8">
              <w:rPr>
                <w:rFonts w:ascii="Arial" w:hAnsi="Arial" w:cs="Arial"/>
              </w:rPr>
              <w:t>Identify top performers</w:t>
            </w:r>
          </w:p>
          <w:p w:rsidR="00402656" w:rsidRPr="00F44CE8" w:rsidRDefault="00402656" w:rsidP="009367DE">
            <w:pPr>
              <w:pStyle w:val="ListParagraph"/>
              <w:numPr>
                <w:ilvl w:val="0"/>
                <w:numId w:val="10"/>
              </w:numPr>
              <w:spacing w:before="60" w:after="60" w:line="240" w:lineRule="auto"/>
              <w:rPr>
                <w:rFonts w:ascii="Arial" w:hAnsi="Arial" w:cs="Arial"/>
              </w:rPr>
            </w:pPr>
            <w:r w:rsidRPr="00F44CE8">
              <w:rPr>
                <w:rFonts w:ascii="Arial" w:hAnsi="Arial" w:cs="Arial"/>
              </w:rPr>
              <w:t>Identify top customers</w:t>
            </w:r>
          </w:p>
          <w:p w:rsidR="00402656" w:rsidRPr="00F44CE8" w:rsidRDefault="00402656" w:rsidP="009367DE">
            <w:pPr>
              <w:pStyle w:val="ListParagraph"/>
              <w:numPr>
                <w:ilvl w:val="0"/>
                <w:numId w:val="10"/>
              </w:numPr>
              <w:spacing w:before="60" w:after="60" w:line="240" w:lineRule="auto"/>
              <w:rPr>
                <w:rFonts w:ascii="Arial" w:hAnsi="Arial" w:cs="Arial"/>
              </w:rPr>
            </w:pPr>
            <w:r w:rsidRPr="00F44CE8">
              <w:rPr>
                <w:rFonts w:ascii="Arial" w:hAnsi="Arial" w:cs="Arial"/>
              </w:rPr>
              <w:t>Capture leads from the website</w:t>
            </w:r>
          </w:p>
          <w:p w:rsidR="00402656" w:rsidRPr="00F44CE8" w:rsidRDefault="00402656" w:rsidP="009367DE">
            <w:pPr>
              <w:pStyle w:val="ListParagraph"/>
              <w:numPr>
                <w:ilvl w:val="0"/>
                <w:numId w:val="10"/>
              </w:numPr>
              <w:spacing w:before="60" w:after="60" w:line="240" w:lineRule="auto"/>
              <w:rPr>
                <w:rFonts w:ascii="Arial" w:hAnsi="Arial" w:cs="Arial"/>
              </w:rPr>
            </w:pPr>
            <w:r w:rsidRPr="00F44CE8">
              <w:rPr>
                <w:rFonts w:ascii="Arial" w:hAnsi="Arial" w:cs="Arial"/>
              </w:rPr>
              <w:t>Know why key deals are lost</w:t>
            </w:r>
          </w:p>
          <w:p w:rsidR="00402656" w:rsidRPr="00F44CE8" w:rsidRDefault="00402656" w:rsidP="009367DE">
            <w:pPr>
              <w:pStyle w:val="ListParagraph"/>
              <w:numPr>
                <w:ilvl w:val="0"/>
                <w:numId w:val="10"/>
              </w:numPr>
              <w:spacing w:before="60" w:after="60" w:line="240" w:lineRule="auto"/>
              <w:rPr>
                <w:rFonts w:ascii="Arial" w:hAnsi="Arial" w:cs="Arial"/>
                <w:b/>
              </w:rPr>
            </w:pPr>
            <w:r w:rsidRPr="00F44CE8">
              <w:rPr>
                <w:rFonts w:ascii="Arial" w:hAnsi="Arial" w:cs="Arial"/>
              </w:rPr>
              <w:t>Better communication both internally and externally</w:t>
            </w:r>
          </w:p>
        </w:tc>
      </w:tr>
      <w:tr w:rsidR="00402656" w:rsidRPr="00F44CE8" w:rsidTr="00F44CE8">
        <w:tc>
          <w:tcPr>
            <w:tcW w:w="4788" w:type="dxa"/>
          </w:tcPr>
          <w:p w:rsidR="00402656" w:rsidRPr="00F44CE8" w:rsidRDefault="00402656" w:rsidP="009367DE">
            <w:pPr>
              <w:spacing w:before="60" w:after="60"/>
              <w:rPr>
                <w:rFonts w:cs="Arial"/>
              </w:rPr>
            </w:pPr>
            <w:r w:rsidRPr="00F44CE8">
              <w:rPr>
                <w:rFonts w:cs="Arial"/>
              </w:rPr>
              <w:t>How are these goals measured?</w:t>
            </w:r>
          </w:p>
        </w:tc>
        <w:tc>
          <w:tcPr>
            <w:tcW w:w="4788" w:type="dxa"/>
          </w:tcPr>
          <w:p w:rsidR="00402656" w:rsidRPr="00F44CE8" w:rsidRDefault="00402656" w:rsidP="009367DE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rPr>
                <w:rFonts w:ascii="Arial" w:hAnsi="Arial" w:cs="Arial"/>
              </w:rPr>
            </w:pPr>
            <w:r w:rsidRPr="00F44CE8">
              <w:rPr>
                <w:rFonts w:ascii="Arial" w:hAnsi="Arial" w:cs="Arial"/>
              </w:rPr>
              <w:t>Dashboard to highlight top performers</w:t>
            </w:r>
          </w:p>
          <w:p w:rsidR="00402656" w:rsidRPr="00F44CE8" w:rsidRDefault="009367DE" w:rsidP="009367DE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Dashboard to display top</w:t>
            </w:r>
            <w:r w:rsidR="00402656" w:rsidRPr="00F44CE8">
              <w:rPr>
                <w:rFonts w:ascii="Arial" w:hAnsi="Arial" w:cs="Arial"/>
              </w:rPr>
              <w:t xml:space="preserve"> deals and win rates</w:t>
            </w:r>
          </w:p>
          <w:p w:rsidR="00402656" w:rsidRPr="00F44CE8" w:rsidRDefault="009367DE" w:rsidP="009367DE">
            <w:pPr>
              <w:pStyle w:val="ListParagraph"/>
              <w:numPr>
                <w:ilvl w:val="0"/>
                <w:numId w:val="11"/>
              </w:numPr>
              <w:spacing w:before="60" w:after="6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  <w:r w:rsidR="00402656" w:rsidRPr="00F44CE8">
              <w:rPr>
                <w:rFonts w:ascii="Arial" w:hAnsi="Arial" w:cs="Arial"/>
              </w:rPr>
              <w:t>% increase in leads</w:t>
            </w:r>
          </w:p>
        </w:tc>
      </w:tr>
      <w:tr w:rsidR="00402656" w:rsidRPr="00F44CE8" w:rsidTr="00F44CE8">
        <w:tc>
          <w:tcPr>
            <w:tcW w:w="4788" w:type="dxa"/>
          </w:tcPr>
          <w:p w:rsidR="00402656" w:rsidRPr="00F44CE8" w:rsidRDefault="00402656" w:rsidP="009367DE">
            <w:pPr>
              <w:spacing w:before="60" w:after="60"/>
              <w:rPr>
                <w:rFonts w:cs="Arial"/>
              </w:rPr>
            </w:pPr>
            <w:r w:rsidRPr="00F44CE8">
              <w:rPr>
                <w:rFonts w:cs="Arial"/>
              </w:rPr>
              <w:t>What do t</w:t>
            </w:r>
            <w:r w:rsidR="009367DE">
              <w:rPr>
                <w:rFonts w:cs="Arial"/>
              </w:rPr>
              <w:t xml:space="preserve">he managers hope to get out of </w:t>
            </w:r>
            <w:r w:rsidR="00321A7D">
              <w:rPr>
                <w:rFonts w:cs="Arial"/>
              </w:rPr>
              <w:t>Salesforce CRM</w:t>
            </w:r>
            <w:r w:rsidRPr="00F44CE8">
              <w:rPr>
                <w:rFonts w:cs="Arial"/>
              </w:rPr>
              <w:t>?</w:t>
            </w:r>
          </w:p>
        </w:tc>
        <w:tc>
          <w:tcPr>
            <w:tcW w:w="4788" w:type="dxa"/>
          </w:tcPr>
          <w:p w:rsidR="00402656" w:rsidRPr="00F44CE8" w:rsidRDefault="00402656" w:rsidP="009367DE">
            <w:pPr>
              <w:pStyle w:val="ListParagraph"/>
              <w:numPr>
                <w:ilvl w:val="0"/>
                <w:numId w:val="12"/>
              </w:numPr>
              <w:spacing w:before="60" w:after="60" w:line="240" w:lineRule="auto"/>
              <w:rPr>
                <w:rFonts w:ascii="Arial" w:hAnsi="Arial" w:cs="Arial"/>
              </w:rPr>
            </w:pPr>
            <w:r w:rsidRPr="00F44CE8">
              <w:rPr>
                <w:rFonts w:ascii="Arial" w:hAnsi="Arial" w:cs="Arial"/>
              </w:rPr>
              <w:t>Better visibility into the pipeline</w:t>
            </w:r>
          </w:p>
          <w:p w:rsidR="00402656" w:rsidRPr="00F44CE8" w:rsidRDefault="00402656" w:rsidP="009367DE">
            <w:pPr>
              <w:pStyle w:val="ListParagraph"/>
              <w:numPr>
                <w:ilvl w:val="0"/>
                <w:numId w:val="12"/>
              </w:numPr>
              <w:spacing w:before="60" w:after="60" w:line="240" w:lineRule="auto"/>
              <w:rPr>
                <w:rFonts w:ascii="Arial" w:hAnsi="Arial" w:cs="Arial"/>
              </w:rPr>
            </w:pPr>
            <w:r w:rsidRPr="00F44CE8">
              <w:rPr>
                <w:rFonts w:ascii="Arial" w:hAnsi="Arial" w:cs="Arial"/>
              </w:rPr>
              <w:t>Better understanding of why key deals are lost</w:t>
            </w:r>
          </w:p>
          <w:p w:rsidR="00402656" w:rsidRPr="00F44CE8" w:rsidRDefault="00402656" w:rsidP="009367DE">
            <w:pPr>
              <w:pStyle w:val="ListParagraph"/>
              <w:numPr>
                <w:ilvl w:val="0"/>
                <w:numId w:val="12"/>
              </w:numPr>
              <w:spacing w:before="60" w:after="60" w:line="240" w:lineRule="auto"/>
              <w:rPr>
                <w:rFonts w:ascii="Arial" w:hAnsi="Arial" w:cs="Arial"/>
              </w:rPr>
            </w:pPr>
            <w:r w:rsidRPr="00F44CE8">
              <w:rPr>
                <w:rFonts w:ascii="Arial" w:hAnsi="Arial" w:cs="Arial"/>
              </w:rPr>
              <w:t>Increased close rates</w:t>
            </w:r>
          </w:p>
          <w:p w:rsidR="00402656" w:rsidRPr="00F44CE8" w:rsidRDefault="00402656" w:rsidP="009367DE">
            <w:pPr>
              <w:pStyle w:val="ListParagraph"/>
              <w:numPr>
                <w:ilvl w:val="0"/>
                <w:numId w:val="12"/>
              </w:numPr>
              <w:spacing w:before="60" w:after="60" w:line="240" w:lineRule="auto"/>
              <w:rPr>
                <w:rFonts w:ascii="Arial" w:hAnsi="Arial" w:cs="Arial"/>
              </w:rPr>
            </w:pPr>
            <w:r w:rsidRPr="00F44CE8">
              <w:rPr>
                <w:rFonts w:ascii="Arial" w:hAnsi="Arial" w:cs="Arial"/>
              </w:rPr>
              <w:t>Relevant reports for top management</w:t>
            </w:r>
          </w:p>
          <w:p w:rsidR="00402656" w:rsidRPr="00F44CE8" w:rsidRDefault="009367DE" w:rsidP="009367DE">
            <w:pPr>
              <w:pStyle w:val="ListParagraph"/>
              <w:numPr>
                <w:ilvl w:val="0"/>
                <w:numId w:val="12"/>
              </w:numPr>
              <w:spacing w:before="60" w:after="6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Make sure leads are not</w:t>
            </w:r>
            <w:r w:rsidR="00402656" w:rsidRPr="00F44CE8">
              <w:rPr>
                <w:rFonts w:ascii="Arial" w:hAnsi="Arial" w:cs="Arial"/>
              </w:rPr>
              <w:t xml:space="preserve"> dropped</w:t>
            </w:r>
          </w:p>
        </w:tc>
      </w:tr>
      <w:tr w:rsidR="00402656" w:rsidRPr="00F44CE8" w:rsidTr="00F44CE8">
        <w:tc>
          <w:tcPr>
            <w:tcW w:w="4788" w:type="dxa"/>
          </w:tcPr>
          <w:p w:rsidR="00402656" w:rsidRPr="00F44CE8" w:rsidRDefault="00402656" w:rsidP="009367DE">
            <w:pPr>
              <w:spacing w:before="60" w:after="60"/>
              <w:rPr>
                <w:rFonts w:cs="Arial"/>
              </w:rPr>
            </w:pPr>
            <w:r w:rsidRPr="00F44CE8">
              <w:rPr>
                <w:rFonts w:cs="Arial"/>
              </w:rPr>
              <w:t>How are these goals measured?</w:t>
            </w:r>
          </w:p>
        </w:tc>
        <w:tc>
          <w:tcPr>
            <w:tcW w:w="4788" w:type="dxa"/>
          </w:tcPr>
          <w:p w:rsidR="00402656" w:rsidRPr="00F44CE8" w:rsidRDefault="00402656" w:rsidP="009367DE">
            <w:pPr>
              <w:pStyle w:val="ListParagraph"/>
              <w:numPr>
                <w:ilvl w:val="0"/>
                <w:numId w:val="13"/>
              </w:numPr>
              <w:spacing w:before="60" w:after="60" w:line="240" w:lineRule="auto"/>
              <w:rPr>
                <w:rFonts w:ascii="Arial" w:hAnsi="Arial" w:cs="Arial"/>
              </w:rPr>
            </w:pPr>
            <w:r w:rsidRPr="00F44CE8">
              <w:rPr>
                <w:rFonts w:ascii="Arial" w:hAnsi="Arial" w:cs="Arial"/>
              </w:rPr>
              <w:t>100% of deals are show</w:t>
            </w:r>
            <w:r w:rsidR="009367DE">
              <w:rPr>
                <w:rFonts w:ascii="Arial" w:hAnsi="Arial" w:cs="Arial"/>
              </w:rPr>
              <w:t xml:space="preserve">n in </w:t>
            </w:r>
            <w:r w:rsidR="00321A7D">
              <w:rPr>
                <w:rFonts w:ascii="Arial" w:hAnsi="Arial" w:cs="Arial"/>
              </w:rPr>
              <w:t>Salesforce CRM</w:t>
            </w:r>
            <w:r w:rsidRPr="00F44CE8">
              <w:rPr>
                <w:rFonts w:ascii="Arial" w:hAnsi="Arial" w:cs="Arial"/>
              </w:rPr>
              <w:t xml:space="preserve"> pipeline reports</w:t>
            </w:r>
          </w:p>
          <w:p w:rsidR="00402656" w:rsidRPr="00F44CE8" w:rsidRDefault="00402656" w:rsidP="009367DE">
            <w:pPr>
              <w:pStyle w:val="ListParagraph"/>
              <w:numPr>
                <w:ilvl w:val="0"/>
                <w:numId w:val="13"/>
              </w:numPr>
              <w:spacing w:before="60" w:after="60" w:line="240" w:lineRule="auto"/>
              <w:rPr>
                <w:rFonts w:ascii="Arial" w:hAnsi="Arial" w:cs="Arial"/>
              </w:rPr>
            </w:pPr>
            <w:r w:rsidRPr="00F44CE8">
              <w:rPr>
                <w:rFonts w:ascii="Arial" w:hAnsi="Arial" w:cs="Arial"/>
              </w:rPr>
              <w:t xml:space="preserve">Increase closed rate by </w:t>
            </w:r>
            <w:r w:rsidR="009367DE">
              <w:rPr>
                <w:rFonts w:ascii="Arial" w:hAnsi="Arial" w:cs="Arial"/>
              </w:rPr>
              <w:t>x%</w:t>
            </w:r>
          </w:p>
          <w:p w:rsidR="00402656" w:rsidRPr="00F44CE8" w:rsidRDefault="00402656" w:rsidP="009367DE">
            <w:pPr>
              <w:pStyle w:val="ListParagraph"/>
              <w:numPr>
                <w:ilvl w:val="0"/>
                <w:numId w:val="13"/>
              </w:numPr>
              <w:spacing w:before="60" w:after="60" w:line="240" w:lineRule="auto"/>
              <w:rPr>
                <w:rFonts w:ascii="Arial" w:hAnsi="Arial" w:cs="Arial"/>
              </w:rPr>
            </w:pPr>
            <w:r w:rsidRPr="00F44CE8">
              <w:rPr>
                <w:rFonts w:ascii="Arial" w:hAnsi="Arial" w:cs="Arial"/>
              </w:rPr>
              <w:t>Reduce dropped leads from x to x</w:t>
            </w:r>
          </w:p>
        </w:tc>
      </w:tr>
      <w:tr w:rsidR="00402656" w:rsidRPr="00F44CE8" w:rsidTr="00F44CE8">
        <w:tc>
          <w:tcPr>
            <w:tcW w:w="4788" w:type="dxa"/>
          </w:tcPr>
          <w:p w:rsidR="00402656" w:rsidRPr="00F44CE8" w:rsidRDefault="00402656" w:rsidP="009367DE">
            <w:pPr>
              <w:spacing w:before="60" w:after="60"/>
              <w:rPr>
                <w:rFonts w:cs="Arial"/>
              </w:rPr>
            </w:pPr>
            <w:r w:rsidRPr="00F44CE8">
              <w:rPr>
                <w:rFonts w:cs="Arial"/>
              </w:rPr>
              <w:t>What are the goals for your end users?</w:t>
            </w:r>
          </w:p>
        </w:tc>
        <w:tc>
          <w:tcPr>
            <w:tcW w:w="4788" w:type="dxa"/>
          </w:tcPr>
          <w:p w:rsidR="00402656" w:rsidRPr="00F44CE8" w:rsidRDefault="00402656" w:rsidP="009367DE">
            <w:pPr>
              <w:pStyle w:val="ListParagraph"/>
              <w:numPr>
                <w:ilvl w:val="0"/>
                <w:numId w:val="14"/>
              </w:numPr>
              <w:spacing w:before="60" w:after="60" w:line="240" w:lineRule="auto"/>
              <w:rPr>
                <w:rFonts w:ascii="Arial" w:hAnsi="Arial" w:cs="Arial"/>
              </w:rPr>
            </w:pPr>
            <w:r w:rsidRPr="00F44CE8">
              <w:rPr>
                <w:rFonts w:ascii="Arial" w:hAnsi="Arial" w:cs="Arial"/>
              </w:rPr>
              <w:t>Easy access to collateral</w:t>
            </w:r>
          </w:p>
          <w:p w:rsidR="00402656" w:rsidRPr="00F44CE8" w:rsidRDefault="00402656" w:rsidP="009367DE">
            <w:pPr>
              <w:pStyle w:val="ListParagraph"/>
              <w:numPr>
                <w:ilvl w:val="0"/>
                <w:numId w:val="14"/>
              </w:numPr>
              <w:spacing w:before="60" w:after="60" w:line="240" w:lineRule="auto"/>
              <w:rPr>
                <w:rFonts w:ascii="Arial" w:hAnsi="Arial" w:cs="Arial"/>
              </w:rPr>
            </w:pPr>
            <w:r w:rsidRPr="00F44CE8">
              <w:rPr>
                <w:rFonts w:ascii="Arial" w:hAnsi="Arial" w:cs="Arial"/>
              </w:rPr>
              <w:t>Work online and offline</w:t>
            </w:r>
          </w:p>
          <w:p w:rsidR="00402656" w:rsidRPr="00F44CE8" w:rsidRDefault="00402656" w:rsidP="009367DE">
            <w:pPr>
              <w:pStyle w:val="ListParagraph"/>
              <w:numPr>
                <w:ilvl w:val="0"/>
                <w:numId w:val="14"/>
              </w:numPr>
              <w:spacing w:before="60" w:after="60" w:line="240" w:lineRule="auto"/>
              <w:rPr>
                <w:rFonts w:ascii="Arial" w:hAnsi="Arial" w:cs="Arial"/>
              </w:rPr>
            </w:pPr>
            <w:r w:rsidRPr="00F44CE8">
              <w:rPr>
                <w:rFonts w:ascii="Arial" w:hAnsi="Arial" w:cs="Arial"/>
              </w:rPr>
              <w:t>Accomplish administrative tasks more easily</w:t>
            </w:r>
          </w:p>
          <w:p w:rsidR="00402656" w:rsidRPr="00F44CE8" w:rsidRDefault="00402656" w:rsidP="009367DE">
            <w:pPr>
              <w:pStyle w:val="ListParagraph"/>
              <w:numPr>
                <w:ilvl w:val="0"/>
                <w:numId w:val="14"/>
              </w:numPr>
              <w:spacing w:before="60" w:after="60" w:line="240" w:lineRule="auto"/>
              <w:rPr>
                <w:rFonts w:ascii="Arial" w:hAnsi="Arial" w:cs="Arial"/>
              </w:rPr>
            </w:pPr>
            <w:r w:rsidRPr="00F44CE8">
              <w:rPr>
                <w:rFonts w:ascii="Arial" w:hAnsi="Arial" w:cs="Arial"/>
              </w:rPr>
              <w:t>Get credit for work</w:t>
            </w:r>
          </w:p>
        </w:tc>
      </w:tr>
      <w:tr w:rsidR="00402656" w:rsidRPr="00F44CE8" w:rsidTr="00F44CE8">
        <w:tc>
          <w:tcPr>
            <w:tcW w:w="4788" w:type="dxa"/>
          </w:tcPr>
          <w:p w:rsidR="00402656" w:rsidRPr="00F44CE8" w:rsidRDefault="00402656" w:rsidP="009367DE">
            <w:pPr>
              <w:spacing w:before="60" w:after="60"/>
              <w:rPr>
                <w:rFonts w:cs="Arial"/>
              </w:rPr>
            </w:pPr>
            <w:r w:rsidRPr="00F44CE8">
              <w:rPr>
                <w:rFonts w:cs="Arial"/>
              </w:rPr>
              <w:t>How are these goals measured?</w:t>
            </w:r>
          </w:p>
        </w:tc>
        <w:tc>
          <w:tcPr>
            <w:tcW w:w="4788" w:type="dxa"/>
          </w:tcPr>
          <w:p w:rsidR="00402656" w:rsidRPr="00F44CE8" w:rsidRDefault="00402656" w:rsidP="009367DE">
            <w:pPr>
              <w:pStyle w:val="ListParagraph"/>
              <w:numPr>
                <w:ilvl w:val="0"/>
                <w:numId w:val="15"/>
              </w:numPr>
              <w:spacing w:before="60" w:after="60" w:line="240" w:lineRule="auto"/>
              <w:rPr>
                <w:rFonts w:ascii="Arial" w:hAnsi="Arial" w:cs="Arial"/>
              </w:rPr>
            </w:pPr>
            <w:r w:rsidRPr="00F44CE8">
              <w:rPr>
                <w:rFonts w:ascii="Arial" w:hAnsi="Arial" w:cs="Arial"/>
              </w:rPr>
              <w:t>Document consistency</w:t>
            </w:r>
          </w:p>
          <w:p w:rsidR="00402656" w:rsidRPr="00F44CE8" w:rsidRDefault="00402656" w:rsidP="009367DE">
            <w:pPr>
              <w:pStyle w:val="ListParagraph"/>
              <w:numPr>
                <w:ilvl w:val="0"/>
                <w:numId w:val="15"/>
              </w:numPr>
              <w:spacing w:before="60" w:after="60" w:line="240" w:lineRule="auto"/>
              <w:rPr>
                <w:rFonts w:ascii="Arial" w:hAnsi="Arial" w:cs="Arial"/>
              </w:rPr>
            </w:pPr>
            <w:r w:rsidRPr="00F44CE8">
              <w:rPr>
                <w:rFonts w:ascii="Arial" w:hAnsi="Arial" w:cs="Arial"/>
              </w:rPr>
              <w:t>Increase effectiveness by x%</w:t>
            </w:r>
          </w:p>
          <w:p w:rsidR="00402656" w:rsidRPr="00F44CE8" w:rsidRDefault="00402656" w:rsidP="009367DE">
            <w:pPr>
              <w:pStyle w:val="ListParagraph"/>
              <w:numPr>
                <w:ilvl w:val="0"/>
                <w:numId w:val="15"/>
              </w:numPr>
              <w:spacing w:before="60" w:after="60" w:line="240" w:lineRule="auto"/>
              <w:rPr>
                <w:rFonts w:ascii="Arial" w:hAnsi="Arial" w:cs="Arial"/>
              </w:rPr>
            </w:pPr>
            <w:r w:rsidRPr="00F44CE8">
              <w:rPr>
                <w:rFonts w:ascii="Arial" w:hAnsi="Arial" w:cs="Arial"/>
              </w:rPr>
              <w:t>Activity reporting and dashboards</w:t>
            </w:r>
          </w:p>
          <w:p w:rsidR="00402656" w:rsidRPr="00F44CE8" w:rsidRDefault="00402656" w:rsidP="009367DE">
            <w:pPr>
              <w:pStyle w:val="ListParagraph"/>
              <w:numPr>
                <w:ilvl w:val="0"/>
                <w:numId w:val="15"/>
              </w:numPr>
              <w:spacing w:before="60" w:after="60" w:line="240" w:lineRule="auto"/>
              <w:rPr>
                <w:rFonts w:ascii="Arial" w:hAnsi="Arial" w:cs="Arial"/>
              </w:rPr>
            </w:pPr>
            <w:r w:rsidRPr="00F44CE8">
              <w:rPr>
                <w:rFonts w:ascii="Arial" w:hAnsi="Arial" w:cs="Arial"/>
              </w:rPr>
              <w:t>Low employee attrition</w:t>
            </w:r>
          </w:p>
        </w:tc>
      </w:tr>
    </w:tbl>
    <w:p w:rsidR="009367DE" w:rsidRDefault="009367DE" w:rsidP="008D1AE3">
      <w:pPr>
        <w:pStyle w:val="Heading1"/>
        <w:numPr>
          <w:ilvl w:val="0"/>
          <w:numId w:val="0"/>
        </w:numPr>
        <w:rPr>
          <w:b/>
        </w:rPr>
      </w:pPr>
    </w:p>
    <w:p w:rsidR="009367DE" w:rsidRDefault="009367DE">
      <w:pPr>
        <w:spacing w:after="200" w:line="276" w:lineRule="auto"/>
        <w:rPr>
          <w:rFonts w:eastAsiaTheme="majorEastAsia" w:cstheme="majorBidi"/>
          <w:b/>
          <w:bCs/>
          <w:szCs w:val="28"/>
        </w:rPr>
      </w:pPr>
      <w:r>
        <w:rPr>
          <w:b/>
        </w:rPr>
        <w:br w:type="page"/>
      </w:r>
    </w:p>
    <w:p w:rsidR="00D10721" w:rsidRDefault="00D10721" w:rsidP="008D1AE3">
      <w:pPr>
        <w:pStyle w:val="Heading1"/>
        <w:numPr>
          <w:ilvl w:val="0"/>
          <w:numId w:val="0"/>
        </w:num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72EF8" w:rsidRPr="00F44CE8" w:rsidTr="00C50166">
        <w:tc>
          <w:tcPr>
            <w:tcW w:w="9576" w:type="dxa"/>
            <w:gridSpan w:val="2"/>
            <w:shd w:val="clear" w:color="auto" w:fill="000000" w:themeFill="text1"/>
            <w:vAlign w:val="center"/>
          </w:tcPr>
          <w:p w:rsidR="00972EF8" w:rsidRPr="00F44CE8" w:rsidRDefault="00972EF8" w:rsidP="00C50166">
            <w:pPr>
              <w:spacing w:before="60" w:after="60"/>
              <w:jc w:val="center"/>
              <w:rPr>
                <w:rFonts w:cs="Arial"/>
                <w:b/>
              </w:rPr>
            </w:pPr>
            <w:r w:rsidRPr="00F44CE8">
              <w:rPr>
                <w:rFonts w:cs="Arial"/>
                <w:b/>
              </w:rPr>
              <w:t>My Business Goals</w:t>
            </w:r>
          </w:p>
        </w:tc>
      </w:tr>
      <w:tr w:rsidR="00972EF8" w:rsidRPr="00F44CE8" w:rsidTr="00C50166">
        <w:tc>
          <w:tcPr>
            <w:tcW w:w="4788" w:type="dxa"/>
            <w:vAlign w:val="center"/>
          </w:tcPr>
          <w:p w:rsidR="00972EF8" w:rsidRPr="00F44CE8" w:rsidRDefault="00972EF8" w:rsidP="00C50166">
            <w:pPr>
              <w:spacing w:before="60" w:after="60"/>
              <w:rPr>
                <w:rFonts w:cs="Arial"/>
              </w:rPr>
            </w:pPr>
            <w:r w:rsidRPr="00F44CE8">
              <w:rPr>
                <w:rFonts w:cs="Arial"/>
              </w:rPr>
              <w:t>What does the exe</w:t>
            </w:r>
            <w:r>
              <w:rPr>
                <w:rFonts w:cs="Arial"/>
              </w:rPr>
              <w:t xml:space="preserve">cutive team hope to get out of </w:t>
            </w:r>
            <w:r w:rsidR="00321A7D">
              <w:rPr>
                <w:rFonts w:cs="Arial"/>
              </w:rPr>
              <w:t>Salesforce CRM</w:t>
            </w:r>
            <w:r w:rsidRPr="00F44CE8">
              <w:rPr>
                <w:rFonts w:cs="Arial"/>
              </w:rPr>
              <w:t>?</w:t>
            </w:r>
          </w:p>
        </w:tc>
        <w:tc>
          <w:tcPr>
            <w:tcW w:w="4788" w:type="dxa"/>
            <w:vAlign w:val="center"/>
          </w:tcPr>
          <w:p w:rsidR="009367DE" w:rsidRDefault="009367DE" w:rsidP="00C50166">
            <w:pPr>
              <w:spacing w:before="60" w:after="60"/>
              <w:rPr>
                <w:rFonts w:cs="Arial"/>
                <w:b/>
              </w:rPr>
            </w:pPr>
          </w:p>
          <w:p w:rsidR="009367DE" w:rsidRPr="00F44CE8" w:rsidRDefault="009367DE" w:rsidP="00C50166">
            <w:pPr>
              <w:spacing w:before="60" w:after="60"/>
              <w:rPr>
                <w:rFonts w:cs="Arial"/>
                <w:b/>
              </w:rPr>
            </w:pPr>
          </w:p>
        </w:tc>
      </w:tr>
      <w:tr w:rsidR="00972EF8" w:rsidRPr="00F44CE8" w:rsidTr="00C50166">
        <w:tc>
          <w:tcPr>
            <w:tcW w:w="4788" w:type="dxa"/>
            <w:vAlign w:val="center"/>
          </w:tcPr>
          <w:p w:rsidR="00972EF8" w:rsidRPr="00F44CE8" w:rsidRDefault="00972EF8" w:rsidP="00C50166">
            <w:pPr>
              <w:spacing w:before="60" w:after="60"/>
              <w:rPr>
                <w:rFonts w:cs="Arial"/>
              </w:rPr>
            </w:pPr>
            <w:r w:rsidRPr="00F44CE8">
              <w:rPr>
                <w:rFonts w:cs="Arial"/>
              </w:rPr>
              <w:t>How are these goals measured?</w:t>
            </w:r>
          </w:p>
        </w:tc>
        <w:tc>
          <w:tcPr>
            <w:tcW w:w="4788" w:type="dxa"/>
            <w:vAlign w:val="center"/>
          </w:tcPr>
          <w:p w:rsidR="009367DE" w:rsidRDefault="009367DE" w:rsidP="00C50166">
            <w:pPr>
              <w:spacing w:before="60" w:after="60"/>
              <w:rPr>
                <w:rFonts w:cs="Arial"/>
              </w:rPr>
            </w:pPr>
          </w:p>
          <w:p w:rsidR="009367DE" w:rsidRPr="00F44CE8" w:rsidRDefault="009367DE" w:rsidP="00C50166">
            <w:pPr>
              <w:spacing w:before="60" w:after="60"/>
              <w:rPr>
                <w:rFonts w:cs="Arial"/>
              </w:rPr>
            </w:pPr>
          </w:p>
        </w:tc>
      </w:tr>
      <w:tr w:rsidR="00972EF8" w:rsidRPr="00F44CE8" w:rsidTr="00C50166">
        <w:tc>
          <w:tcPr>
            <w:tcW w:w="4788" w:type="dxa"/>
            <w:vAlign w:val="center"/>
          </w:tcPr>
          <w:p w:rsidR="00972EF8" w:rsidRPr="00F44CE8" w:rsidRDefault="00972EF8" w:rsidP="00C50166">
            <w:pPr>
              <w:spacing w:before="60" w:after="60"/>
              <w:rPr>
                <w:rFonts w:cs="Arial"/>
              </w:rPr>
            </w:pPr>
            <w:r w:rsidRPr="00F44CE8">
              <w:rPr>
                <w:rFonts w:cs="Arial"/>
              </w:rPr>
              <w:t>What do t</w:t>
            </w:r>
            <w:r>
              <w:rPr>
                <w:rFonts w:cs="Arial"/>
              </w:rPr>
              <w:t xml:space="preserve">he managers hope to get out of </w:t>
            </w:r>
            <w:r w:rsidR="00321A7D">
              <w:rPr>
                <w:rFonts w:cs="Arial"/>
              </w:rPr>
              <w:t>Salesforce CRM</w:t>
            </w:r>
            <w:r w:rsidRPr="00F44CE8">
              <w:rPr>
                <w:rFonts w:cs="Arial"/>
              </w:rPr>
              <w:t>?</w:t>
            </w:r>
          </w:p>
        </w:tc>
        <w:tc>
          <w:tcPr>
            <w:tcW w:w="4788" w:type="dxa"/>
            <w:vAlign w:val="center"/>
          </w:tcPr>
          <w:p w:rsidR="009367DE" w:rsidRDefault="009367DE" w:rsidP="00C50166">
            <w:pPr>
              <w:spacing w:before="60" w:after="60"/>
              <w:rPr>
                <w:rFonts w:cs="Arial"/>
              </w:rPr>
            </w:pPr>
          </w:p>
          <w:p w:rsidR="009367DE" w:rsidRPr="00F44CE8" w:rsidRDefault="009367DE" w:rsidP="00C50166">
            <w:pPr>
              <w:spacing w:before="60" w:after="60"/>
              <w:rPr>
                <w:rFonts w:cs="Arial"/>
              </w:rPr>
            </w:pPr>
          </w:p>
        </w:tc>
      </w:tr>
      <w:tr w:rsidR="00972EF8" w:rsidRPr="00F44CE8" w:rsidTr="00C50166">
        <w:tc>
          <w:tcPr>
            <w:tcW w:w="4788" w:type="dxa"/>
            <w:vAlign w:val="center"/>
          </w:tcPr>
          <w:p w:rsidR="00972EF8" w:rsidRPr="00F44CE8" w:rsidRDefault="00972EF8" w:rsidP="00C50166">
            <w:pPr>
              <w:spacing w:before="60" w:after="60"/>
              <w:rPr>
                <w:rFonts w:cs="Arial"/>
              </w:rPr>
            </w:pPr>
            <w:r w:rsidRPr="00F44CE8">
              <w:rPr>
                <w:rFonts w:cs="Arial"/>
              </w:rPr>
              <w:t>How are these goals measured?</w:t>
            </w:r>
          </w:p>
        </w:tc>
        <w:tc>
          <w:tcPr>
            <w:tcW w:w="4788" w:type="dxa"/>
            <w:vAlign w:val="center"/>
          </w:tcPr>
          <w:p w:rsidR="009367DE" w:rsidRDefault="009367DE" w:rsidP="00C50166">
            <w:pPr>
              <w:spacing w:before="60" w:after="60"/>
              <w:rPr>
                <w:rFonts w:cs="Arial"/>
              </w:rPr>
            </w:pPr>
          </w:p>
          <w:p w:rsidR="009367DE" w:rsidRPr="00F44CE8" w:rsidRDefault="009367DE" w:rsidP="00C50166">
            <w:pPr>
              <w:spacing w:before="60" w:after="60"/>
              <w:rPr>
                <w:rFonts w:cs="Arial"/>
              </w:rPr>
            </w:pPr>
          </w:p>
        </w:tc>
      </w:tr>
      <w:tr w:rsidR="00972EF8" w:rsidRPr="00F44CE8" w:rsidTr="00C50166">
        <w:tc>
          <w:tcPr>
            <w:tcW w:w="4788" w:type="dxa"/>
            <w:vAlign w:val="center"/>
          </w:tcPr>
          <w:p w:rsidR="00972EF8" w:rsidRPr="00F44CE8" w:rsidRDefault="00972EF8" w:rsidP="00C50166">
            <w:pPr>
              <w:spacing w:before="60" w:after="60"/>
              <w:rPr>
                <w:rFonts w:cs="Arial"/>
              </w:rPr>
            </w:pPr>
            <w:r w:rsidRPr="00F44CE8">
              <w:rPr>
                <w:rFonts w:cs="Arial"/>
              </w:rPr>
              <w:t>What are the goals for your end users?</w:t>
            </w:r>
          </w:p>
        </w:tc>
        <w:tc>
          <w:tcPr>
            <w:tcW w:w="4788" w:type="dxa"/>
            <w:vAlign w:val="center"/>
          </w:tcPr>
          <w:p w:rsidR="009367DE" w:rsidRDefault="009367DE" w:rsidP="00C50166">
            <w:pPr>
              <w:spacing w:before="60" w:after="60"/>
              <w:rPr>
                <w:rFonts w:cs="Arial"/>
              </w:rPr>
            </w:pPr>
          </w:p>
          <w:p w:rsidR="009367DE" w:rsidRPr="00F44CE8" w:rsidRDefault="009367DE" w:rsidP="00C50166">
            <w:pPr>
              <w:spacing w:before="60" w:after="60"/>
              <w:rPr>
                <w:rFonts w:cs="Arial"/>
              </w:rPr>
            </w:pPr>
          </w:p>
        </w:tc>
      </w:tr>
      <w:tr w:rsidR="00972EF8" w:rsidRPr="00F44CE8" w:rsidTr="00C50166">
        <w:tc>
          <w:tcPr>
            <w:tcW w:w="4788" w:type="dxa"/>
            <w:vAlign w:val="center"/>
          </w:tcPr>
          <w:p w:rsidR="00972EF8" w:rsidRPr="00F44CE8" w:rsidRDefault="00972EF8" w:rsidP="00C50166">
            <w:pPr>
              <w:spacing w:before="60" w:after="60"/>
              <w:rPr>
                <w:rFonts w:cs="Arial"/>
              </w:rPr>
            </w:pPr>
            <w:r w:rsidRPr="00F44CE8">
              <w:rPr>
                <w:rFonts w:cs="Arial"/>
              </w:rPr>
              <w:t>How are these goals measured?</w:t>
            </w:r>
          </w:p>
        </w:tc>
        <w:tc>
          <w:tcPr>
            <w:tcW w:w="4788" w:type="dxa"/>
            <w:vAlign w:val="center"/>
          </w:tcPr>
          <w:p w:rsidR="00972EF8" w:rsidRDefault="00972EF8" w:rsidP="00C50166">
            <w:pPr>
              <w:spacing w:before="60" w:after="60"/>
              <w:rPr>
                <w:rFonts w:cs="Arial"/>
              </w:rPr>
            </w:pPr>
          </w:p>
          <w:p w:rsidR="009367DE" w:rsidRPr="00F44CE8" w:rsidRDefault="009367DE" w:rsidP="00C50166">
            <w:pPr>
              <w:spacing w:before="60" w:after="60"/>
              <w:rPr>
                <w:rFonts w:cs="Arial"/>
              </w:rPr>
            </w:pPr>
          </w:p>
        </w:tc>
      </w:tr>
    </w:tbl>
    <w:p w:rsidR="00972EF8" w:rsidRDefault="00972EF8" w:rsidP="008D1AE3">
      <w:pPr>
        <w:pStyle w:val="Heading1"/>
        <w:numPr>
          <w:ilvl w:val="0"/>
          <w:numId w:val="0"/>
        </w:numPr>
        <w:rPr>
          <w:b/>
        </w:rPr>
      </w:pPr>
    </w:p>
    <w:p w:rsidR="009E4003" w:rsidRPr="00C766A2" w:rsidRDefault="009E4003" w:rsidP="009E4003">
      <w:pPr>
        <w:pStyle w:val="Heading3"/>
        <w:numPr>
          <w:ilvl w:val="0"/>
          <w:numId w:val="0"/>
        </w:numPr>
        <w:rPr>
          <w:rFonts w:cs="Arial"/>
          <w:b/>
        </w:rPr>
      </w:pPr>
      <w:bookmarkStart w:id="8" w:name="_Toc347405897"/>
      <w:bookmarkStart w:id="9" w:name="_Toc347832948"/>
      <w:r w:rsidRPr="00C766A2">
        <w:rPr>
          <w:rFonts w:cs="Arial"/>
          <w:b/>
        </w:rPr>
        <w:t xml:space="preserve">Prioritize </w:t>
      </w:r>
      <w:bookmarkEnd w:id="8"/>
      <w:r>
        <w:rPr>
          <w:rFonts w:cs="Arial"/>
          <w:b/>
        </w:rPr>
        <w:t>Your Goals</w:t>
      </w:r>
      <w:bookmarkEnd w:id="9"/>
    </w:p>
    <w:p w:rsidR="00402656" w:rsidRPr="00F44CE8" w:rsidRDefault="00402656" w:rsidP="00402656">
      <w:pPr>
        <w:rPr>
          <w:rFonts w:cs="Arial"/>
        </w:rPr>
      </w:pPr>
      <w:r w:rsidRPr="00F44CE8">
        <w:rPr>
          <w:rFonts w:cs="Arial"/>
        </w:rPr>
        <w:t>Using the completed</w:t>
      </w:r>
      <w:r w:rsidR="009E4003">
        <w:rPr>
          <w:rFonts w:cs="Arial"/>
        </w:rPr>
        <w:t xml:space="preserve"> business goals worksheet, copy</w:t>
      </w:r>
      <w:r w:rsidRPr="00F44CE8">
        <w:rPr>
          <w:rFonts w:cs="Arial"/>
        </w:rPr>
        <w:t xml:space="preserve"> and paste each of the goals you defined into the appropriate priorities in the My Business Priorities worksheet.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02656" w:rsidRPr="00F44CE8" w:rsidTr="004E037A">
        <w:tc>
          <w:tcPr>
            <w:tcW w:w="9576" w:type="dxa"/>
            <w:gridSpan w:val="2"/>
            <w:shd w:val="clear" w:color="auto" w:fill="000000" w:themeFill="text1"/>
          </w:tcPr>
          <w:p w:rsidR="00402656" w:rsidRPr="004E037A" w:rsidRDefault="00F60A98" w:rsidP="009E4003">
            <w:pPr>
              <w:spacing w:before="60" w:after="60"/>
              <w:jc w:val="center"/>
              <w:rPr>
                <w:rFonts w:cs="Arial"/>
                <w:b/>
              </w:rPr>
            </w:pPr>
            <w:r w:rsidRPr="004E037A">
              <w:rPr>
                <w:rFonts w:cs="Arial"/>
                <w:b/>
              </w:rPr>
              <w:t xml:space="preserve">My </w:t>
            </w:r>
            <w:r w:rsidR="00402656" w:rsidRPr="004E037A">
              <w:rPr>
                <w:rFonts w:cs="Arial"/>
                <w:b/>
              </w:rPr>
              <w:t>Business Priorities</w:t>
            </w:r>
            <w:r w:rsidRPr="004E037A">
              <w:rPr>
                <w:rFonts w:cs="Arial"/>
                <w:b/>
              </w:rPr>
              <w:t xml:space="preserve"> (</w:t>
            </w:r>
            <w:r w:rsidR="009E4003">
              <w:rPr>
                <w:rFonts w:cs="Arial"/>
                <w:b/>
              </w:rPr>
              <w:t>SAMPLE</w:t>
            </w:r>
            <w:r w:rsidRPr="004E037A">
              <w:rPr>
                <w:rFonts w:cs="Arial"/>
                <w:b/>
              </w:rPr>
              <w:t>)</w:t>
            </w:r>
          </w:p>
        </w:tc>
      </w:tr>
      <w:tr w:rsidR="00402656" w:rsidRPr="00F44CE8" w:rsidTr="00F44CE8">
        <w:tc>
          <w:tcPr>
            <w:tcW w:w="4788" w:type="dxa"/>
          </w:tcPr>
          <w:p w:rsidR="00402656" w:rsidRPr="00F44CE8" w:rsidRDefault="009367DE" w:rsidP="00323D7B">
            <w:pPr>
              <w:spacing w:before="60" w:afterLines="60" w:after="144"/>
              <w:rPr>
                <w:rFonts w:cs="Arial"/>
              </w:rPr>
            </w:pPr>
            <w:r>
              <w:rPr>
                <w:rFonts w:cs="Arial"/>
              </w:rPr>
              <w:t>Must h</w:t>
            </w:r>
            <w:r w:rsidR="00402656" w:rsidRPr="00F44CE8">
              <w:rPr>
                <w:rFonts w:cs="Arial"/>
              </w:rPr>
              <w:t>ave</w:t>
            </w:r>
          </w:p>
        </w:tc>
        <w:tc>
          <w:tcPr>
            <w:tcW w:w="4788" w:type="dxa"/>
          </w:tcPr>
          <w:p w:rsidR="00402656" w:rsidRPr="00F44CE8" w:rsidRDefault="0024639B" w:rsidP="00323D7B">
            <w:pPr>
              <w:pStyle w:val="ListParagraph"/>
              <w:numPr>
                <w:ilvl w:val="0"/>
                <w:numId w:val="16"/>
              </w:numPr>
              <w:spacing w:before="60" w:afterLines="60" w:after="144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402656" w:rsidRPr="00F44CE8">
              <w:rPr>
                <w:rFonts w:ascii="Arial" w:hAnsi="Arial" w:cs="Arial"/>
              </w:rPr>
              <w:t>dentify top performers</w:t>
            </w:r>
          </w:p>
          <w:p w:rsidR="00402656" w:rsidRPr="00F44CE8" w:rsidRDefault="00402656" w:rsidP="00323D7B">
            <w:pPr>
              <w:pStyle w:val="ListParagraph"/>
              <w:numPr>
                <w:ilvl w:val="0"/>
                <w:numId w:val="16"/>
              </w:numPr>
              <w:spacing w:before="60" w:afterLines="60" w:after="144" w:line="240" w:lineRule="auto"/>
              <w:rPr>
                <w:rFonts w:ascii="Arial" w:hAnsi="Arial" w:cs="Arial"/>
              </w:rPr>
            </w:pPr>
            <w:r w:rsidRPr="00F44CE8">
              <w:rPr>
                <w:rFonts w:ascii="Arial" w:hAnsi="Arial" w:cs="Arial"/>
              </w:rPr>
              <w:t>Know why key deals are lost</w:t>
            </w:r>
          </w:p>
          <w:p w:rsidR="00402656" w:rsidRPr="00F44CE8" w:rsidRDefault="00402656" w:rsidP="00323D7B">
            <w:pPr>
              <w:pStyle w:val="ListParagraph"/>
              <w:numPr>
                <w:ilvl w:val="0"/>
                <w:numId w:val="16"/>
              </w:numPr>
              <w:spacing w:before="60" w:afterLines="60" w:after="144" w:line="240" w:lineRule="auto"/>
              <w:rPr>
                <w:rFonts w:ascii="Arial" w:hAnsi="Arial" w:cs="Arial"/>
              </w:rPr>
            </w:pPr>
            <w:r w:rsidRPr="00F44CE8">
              <w:rPr>
                <w:rFonts w:ascii="Arial" w:hAnsi="Arial" w:cs="Arial"/>
              </w:rPr>
              <w:t xml:space="preserve">Get better visibility into pipeline </w:t>
            </w:r>
          </w:p>
          <w:p w:rsidR="00402656" w:rsidRPr="00F44CE8" w:rsidRDefault="00402656" w:rsidP="00323D7B">
            <w:pPr>
              <w:pStyle w:val="ListParagraph"/>
              <w:numPr>
                <w:ilvl w:val="0"/>
                <w:numId w:val="16"/>
              </w:numPr>
              <w:spacing w:before="60" w:afterLines="60" w:after="144" w:line="240" w:lineRule="auto"/>
              <w:rPr>
                <w:rFonts w:ascii="Arial" w:hAnsi="Arial" w:cs="Arial"/>
              </w:rPr>
            </w:pPr>
            <w:r w:rsidRPr="00F44CE8">
              <w:rPr>
                <w:rFonts w:ascii="Arial" w:hAnsi="Arial" w:cs="Arial"/>
              </w:rPr>
              <w:t>Increase close rates</w:t>
            </w:r>
          </w:p>
          <w:p w:rsidR="00402656" w:rsidRPr="00F44CE8" w:rsidRDefault="00402656" w:rsidP="00323D7B">
            <w:pPr>
              <w:pStyle w:val="ListParagraph"/>
              <w:numPr>
                <w:ilvl w:val="0"/>
                <w:numId w:val="16"/>
              </w:numPr>
              <w:spacing w:before="60" w:afterLines="60" w:after="144" w:line="240" w:lineRule="auto"/>
              <w:rPr>
                <w:rFonts w:ascii="Arial" w:hAnsi="Arial" w:cs="Arial"/>
              </w:rPr>
            </w:pPr>
            <w:r w:rsidRPr="00F44CE8">
              <w:rPr>
                <w:rFonts w:ascii="Arial" w:hAnsi="Arial" w:cs="Arial"/>
              </w:rPr>
              <w:t>Create relevant reports for top management</w:t>
            </w:r>
          </w:p>
          <w:p w:rsidR="00402656" w:rsidRPr="00F44CE8" w:rsidRDefault="00402656" w:rsidP="00323D7B">
            <w:pPr>
              <w:pStyle w:val="ListParagraph"/>
              <w:numPr>
                <w:ilvl w:val="0"/>
                <w:numId w:val="16"/>
              </w:numPr>
              <w:spacing w:before="60" w:afterLines="60" w:after="144" w:line="240" w:lineRule="auto"/>
              <w:rPr>
                <w:rFonts w:ascii="Arial" w:hAnsi="Arial" w:cs="Arial"/>
              </w:rPr>
            </w:pPr>
            <w:r w:rsidRPr="00F44CE8">
              <w:rPr>
                <w:rFonts w:ascii="Arial" w:hAnsi="Arial" w:cs="Arial"/>
              </w:rPr>
              <w:t>Get credit for work</w:t>
            </w:r>
          </w:p>
        </w:tc>
      </w:tr>
      <w:tr w:rsidR="00402656" w:rsidRPr="00F44CE8" w:rsidTr="00F44CE8">
        <w:tc>
          <w:tcPr>
            <w:tcW w:w="4788" w:type="dxa"/>
          </w:tcPr>
          <w:p w:rsidR="00402656" w:rsidRPr="00F44CE8" w:rsidRDefault="00402656" w:rsidP="00323D7B">
            <w:pPr>
              <w:spacing w:before="60" w:afterLines="60" w:after="144"/>
              <w:rPr>
                <w:rFonts w:cs="Arial"/>
              </w:rPr>
            </w:pPr>
            <w:r w:rsidRPr="00F44CE8">
              <w:rPr>
                <w:rFonts w:cs="Arial"/>
              </w:rPr>
              <w:t xml:space="preserve">Important </w:t>
            </w:r>
          </w:p>
        </w:tc>
        <w:tc>
          <w:tcPr>
            <w:tcW w:w="4788" w:type="dxa"/>
          </w:tcPr>
          <w:p w:rsidR="00402656" w:rsidRPr="00F44CE8" w:rsidRDefault="00402656" w:rsidP="00323D7B">
            <w:pPr>
              <w:pStyle w:val="ListParagraph"/>
              <w:numPr>
                <w:ilvl w:val="0"/>
                <w:numId w:val="17"/>
              </w:numPr>
              <w:spacing w:before="60" w:afterLines="60" w:after="144" w:line="240" w:lineRule="auto"/>
              <w:rPr>
                <w:rFonts w:ascii="Arial" w:hAnsi="Arial" w:cs="Arial"/>
              </w:rPr>
            </w:pPr>
            <w:r w:rsidRPr="00F44CE8">
              <w:rPr>
                <w:rFonts w:ascii="Arial" w:hAnsi="Arial" w:cs="Arial"/>
              </w:rPr>
              <w:t>Identify top customers</w:t>
            </w:r>
          </w:p>
          <w:p w:rsidR="00402656" w:rsidRPr="00F44CE8" w:rsidRDefault="00402656" w:rsidP="00323D7B">
            <w:pPr>
              <w:pStyle w:val="ListParagraph"/>
              <w:numPr>
                <w:ilvl w:val="0"/>
                <w:numId w:val="17"/>
              </w:numPr>
              <w:spacing w:before="60" w:afterLines="60" w:after="144" w:line="240" w:lineRule="auto"/>
              <w:rPr>
                <w:rFonts w:ascii="Arial" w:hAnsi="Arial" w:cs="Arial"/>
              </w:rPr>
            </w:pPr>
            <w:r w:rsidRPr="00F44CE8">
              <w:rPr>
                <w:rFonts w:ascii="Arial" w:hAnsi="Arial" w:cs="Arial"/>
              </w:rPr>
              <w:t>Know why key deals are lost</w:t>
            </w:r>
          </w:p>
          <w:p w:rsidR="00402656" w:rsidRPr="00F44CE8" w:rsidRDefault="00402656" w:rsidP="00323D7B">
            <w:pPr>
              <w:pStyle w:val="ListParagraph"/>
              <w:numPr>
                <w:ilvl w:val="0"/>
                <w:numId w:val="17"/>
              </w:numPr>
              <w:spacing w:before="60" w:afterLines="60" w:after="144" w:line="240" w:lineRule="auto"/>
              <w:rPr>
                <w:rFonts w:ascii="Arial" w:hAnsi="Arial" w:cs="Arial"/>
              </w:rPr>
            </w:pPr>
            <w:r w:rsidRPr="00F44CE8">
              <w:rPr>
                <w:rFonts w:ascii="Arial" w:hAnsi="Arial" w:cs="Arial"/>
              </w:rPr>
              <w:t>Easy access to collateral</w:t>
            </w:r>
          </w:p>
          <w:p w:rsidR="00402656" w:rsidRPr="00F44CE8" w:rsidRDefault="00402656" w:rsidP="00323D7B">
            <w:pPr>
              <w:pStyle w:val="ListParagraph"/>
              <w:numPr>
                <w:ilvl w:val="0"/>
                <w:numId w:val="17"/>
              </w:numPr>
              <w:spacing w:before="60" w:afterLines="60" w:after="144" w:line="240" w:lineRule="auto"/>
              <w:rPr>
                <w:rFonts w:ascii="Arial" w:hAnsi="Arial" w:cs="Arial"/>
              </w:rPr>
            </w:pPr>
            <w:r w:rsidRPr="00F44CE8">
              <w:rPr>
                <w:rFonts w:ascii="Arial" w:hAnsi="Arial" w:cs="Arial"/>
              </w:rPr>
              <w:t>Accomplish administrative tasks more easily</w:t>
            </w:r>
          </w:p>
        </w:tc>
      </w:tr>
      <w:tr w:rsidR="00402656" w:rsidRPr="00F44CE8" w:rsidTr="00F44CE8">
        <w:tc>
          <w:tcPr>
            <w:tcW w:w="4788" w:type="dxa"/>
          </w:tcPr>
          <w:p w:rsidR="00402656" w:rsidRPr="00F44CE8" w:rsidRDefault="00402656" w:rsidP="00323D7B">
            <w:pPr>
              <w:spacing w:before="60" w:afterLines="60" w:after="144"/>
              <w:rPr>
                <w:rFonts w:cs="Arial"/>
              </w:rPr>
            </w:pPr>
            <w:r w:rsidRPr="00F44CE8">
              <w:rPr>
                <w:rFonts w:cs="Arial"/>
              </w:rPr>
              <w:t>Nice to have</w:t>
            </w:r>
          </w:p>
        </w:tc>
        <w:tc>
          <w:tcPr>
            <w:tcW w:w="4788" w:type="dxa"/>
          </w:tcPr>
          <w:p w:rsidR="00402656" w:rsidRPr="00F44CE8" w:rsidRDefault="00402656" w:rsidP="00323D7B">
            <w:pPr>
              <w:pStyle w:val="ListParagraph"/>
              <w:numPr>
                <w:ilvl w:val="0"/>
                <w:numId w:val="18"/>
              </w:numPr>
              <w:spacing w:before="60" w:afterLines="60" w:after="144" w:line="240" w:lineRule="auto"/>
              <w:rPr>
                <w:rFonts w:ascii="Arial" w:hAnsi="Arial" w:cs="Arial"/>
              </w:rPr>
            </w:pPr>
            <w:r w:rsidRPr="00F44CE8">
              <w:rPr>
                <w:rFonts w:ascii="Arial" w:hAnsi="Arial" w:cs="Arial"/>
              </w:rPr>
              <w:t>Capture leads from the website</w:t>
            </w:r>
          </w:p>
          <w:p w:rsidR="00402656" w:rsidRPr="00F44CE8" w:rsidRDefault="00402656" w:rsidP="00323D7B">
            <w:pPr>
              <w:pStyle w:val="ListParagraph"/>
              <w:numPr>
                <w:ilvl w:val="0"/>
                <w:numId w:val="18"/>
              </w:numPr>
              <w:spacing w:before="60" w:afterLines="60" w:after="144" w:line="240" w:lineRule="auto"/>
              <w:rPr>
                <w:rFonts w:ascii="Arial" w:hAnsi="Arial" w:cs="Arial"/>
              </w:rPr>
            </w:pPr>
            <w:r w:rsidRPr="00F44CE8">
              <w:rPr>
                <w:rFonts w:ascii="Arial" w:hAnsi="Arial" w:cs="Arial"/>
              </w:rPr>
              <w:t>Make sur</w:t>
            </w:r>
            <w:r w:rsidR="0024639B">
              <w:rPr>
                <w:rFonts w:ascii="Arial" w:hAnsi="Arial" w:cs="Arial"/>
              </w:rPr>
              <w:t>e leads tracked via email are not</w:t>
            </w:r>
            <w:r w:rsidRPr="00F44CE8">
              <w:rPr>
                <w:rFonts w:ascii="Arial" w:hAnsi="Arial" w:cs="Arial"/>
              </w:rPr>
              <w:t xml:space="preserve"> dropped</w:t>
            </w:r>
          </w:p>
          <w:p w:rsidR="00402656" w:rsidRPr="00F44CE8" w:rsidRDefault="00402656" w:rsidP="00323D7B">
            <w:pPr>
              <w:pStyle w:val="ListParagraph"/>
              <w:numPr>
                <w:ilvl w:val="0"/>
                <w:numId w:val="18"/>
              </w:numPr>
              <w:spacing w:before="60" w:afterLines="60" w:after="144" w:line="240" w:lineRule="auto"/>
              <w:rPr>
                <w:rFonts w:ascii="Arial" w:hAnsi="Arial" w:cs="Arial"/>
              </w:rPr>
            </w:pPr>
            <w:r w:rsidRPr="00F44CE8">
              <w:rPr>
                <w:rFonts w:ascii="Arial" w:hAnsi="Arial" w:cs="Arial"/>
              </w:rPr>
              <w:t>Work online and offline</w:t>
            </w:r>
          </w:p>
        </w:tc>
      </w:tr>
    </w:tbl>
    <w:p w:rsidR="009367DE" w:rsidRDefault="009367DE" w:rsidP="00402656">
      <w:pPr>
        <w:rPr>
          <w:rFonts w:cs="Arial"/>
        </w:rPr>
      </w:pPr>
    </w:p>
    <w:p w:rsidR="009367DE" w:rsidRDefault="009367DE">
      <w:pPr>
        <w:spacing w:after="200" w:line="276" w:lineRule="auto"/>
        <w:rPr>
          <w:rFonts w:cs="Arial"/>
        </w:rPr>
      </w:pPr>
      <w:r>
        <w:rPr>
          <w:rFonts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367DE" w:rsidRPr="00F44CE8" w:rsidTr="00C50166">
        <w:tc>
          <w:tcPr>
            <w:tcW w:w="9576" w:type="dxa"/>
            <w:gridSpan w:val="2"/>
            <w:shd w:val="clear" w:color="auto" w:fill="000000" w:themeFill="text1"/>
          </w:tcPr>
          <w:p w:rsidR="009367DE" w:rsidRPr="00F44CE8" w:rsidRDefault="009367DE" w:rsidP="00C50166">
            <w:pPr>
              <w:spacing w:before="60" w:after="60"/>
              <w:jc w:val="center"/>
              <w:rPr>
                <w:rFonts w:cs="Arial"/>
                <w:b/>
              </w:rPr>
            </w:pPr>
            <w:r w:rsidRPr="00F44CE8">
              <w:rPr>
                <w:rFonts w:cs="Arial"/>
                <w:b/>
              </w:rPr>
              <w:lastRenderedPageBreak/>
              <w:t>My Business Priorities</w:t>
            </w:r>
          </w:p>
        </w:tc>
      </w:tr>
      <w:tr w:rsidR="009367DE" w:rsidRPr="00F44CE8" w:rsidTr="00C50166">
        <w:tc>
          <w:tcPr>
            <w:tcW w:w="4788" w:type="dxa"/>
          </w:tcPr>
          <w:p w:rsidR="009367DE" w:rsidRPr="00F44CE8" w:rsidRDefault="009367DE" w:rsidP="00C50166">
            <w:p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Must h</w:t>
            </w:r>
            <w:r w:rsidRPr="00F44CE8">
              <w:rPr>
                <w:rFonts w:cs="Arial"/>
              </w:rPr>
              <w:t>ave</w:t>
            </w:r>
          </w:p>
        </w:tc>
        <w:tc>
          <w:tcPr>
            <w:tcW w:w="4788" w:type="dxa"/>
          </w:tcPr>
          <w:p w:rsidR="009367DE" w:rsidRDefault="009367DE" w:rsidP="00C50166">
            <w:pPr>
              <w:spacing w:before="60" w:after="60"/>
              <w:rPr>
                <w:rFonts w:cs="Arial"/>
                <w:b/>
              </w:rPr>
            </w:pPr>
          </w:p>
          <w:p w:rsidR="0024639B" w:rsidRDefault="0024639B" w:rsidP="00C50166">
            <w:pPr>
              <w:spacing w:before="60" w:after="60"/>
              <w:rPr>
                <w:rFonts w:cs="Arial"/>
                <w:b/>
              </w:rPr>
            </w:pPr>
          </w:p>
          <w:p w:rsidR="0024639B" w:rsidRPr="00F44CE8" w:rsidRDefault="0024639B" w:rsidP="00C50166">
            <w:pPr>
              <w:spacing w:before="60" w:after="60"/>
              <w:rPr>
                <w:rFonts w:cs="Arial"/>
                <w:b/>
              </w:rPr>
            </w:pPr>
          </w:p>
        </w:tc>
      </w:tr>
      <w:tr w:rsidR="009367DE" w:rsidRPr="00F44CE8" w:rsidTr="00C50166">
        <w:tc>
          <w:tcPr>
            <w:tcW w:w="4788" w:type="dxa"/>
          </w:tcPr>
          <w:p w:rsidR="009367DE" w:rsidRPr="00F44CE8" w:rsidRDefault="009367DE" w:rsidP="00C50166">
            <w:pPr>
              <w:spacing w:before="60" w:after="60"/>
              <w:rPr>
                <w:rFonts w:cs="Arial"/>
              </w:rPr>
            </w:pPr>
            <w:r w:rsidRPr="00F44CE8">
              <w:rPr>
                <w:rFonts w:cs="Arial"/>
              </w:rPr>
              <w:t xml:space="preserve">Important </w:t>
            </w:r>
          </w:p>
        </w:tc>
        <w:tc>
          <w:tcPr>
            <w:tcW w:w="4788" w:type="dxa"/>
          </w:tcPr>
          <w:p w:rsidR="009367DE" w:rsidRDefault="009367DE" w:rsidP="00C50166">
            <w:pPr>
              <w:spacing w:before="60" w:after="60"/>
              <w:rPr>
                <w:rFonts w:cs="Arial"/>
              </w:rPr>
            </w:pPr>
          </w:p>
          <w:p w:rsidR="0024639B" w:rsidRDefault="0024639B" w:rsidP="00C50166">
            <w:pPr>
              <w:spacing w:before="60" w:after="60"/>
              <w:rPr>
                <w:rFonts w:cs="Arial"/>
              </w:rPr>
            </w:pPr>
          </w:p>
          <w:p w:rsidR="0024639B" w:rsidRPr="00F44CE8" w:rsidRDefault="0024639B" w:rsidP="00C50166">
            <w:pPr>
              <w:spacing w:before="60" w:after="60"/>
              <w:rPr>
                <w:rFonts w:cs="Arial"/>
              </w:rPr>
            </w:pPr>
          </w:p>
        </w:tc>
      </w:tr>
      <w:tr w:rsidR="009367DE" w:rsidRPr="00F44CE8" w:rsidTr="00C50166">
        <w:tc>
          <w:tcPr>
            <w:tcW w:w="4788" w:type="dxa"/>
          </w:tcPr>
          <w:p w:rsidR="009367DE" w:rsidRPr="00F44CE8" w:rsidRDefault="009367DE" w:rsidP="00C50166">
            <w:pPr>
              <w:spacing w:before="60" w:after="60"/>
              <w:rPr>
                <w:rFonts w:cs="Arial"/>
              </w:rPr>
            </w:pPr>
            <w:r w:rsidRPr="00F44CE8">
              <w:rPr>
                <w:rFonts w:cs="Arial"/>
              </w:rPr>
              <w:t>Nice to have</w:t>
            </w:r>
          </w:p>
        </w:tc>
        <w:tc>
          <w:tcPr>
            <w:tcW w:w="4788" w:type="dxa"/>
          </w:tcPr>
          <w:p w:rsidR="009367DE" w:rsidRDefault="009367DE" w:rsidP="00C50166">
            <w:pPr>
              <w:spacing w:before="60" w:after="60"/>
              <w:rPr>
                <w:rFonts w:cs="Arial"/>
              </w:rPr>
            </w:pPr>
          </w:p>
          <w:p w:rsidR="0024639B" w:rsidRDefault="0024639B" w:rsidP="00C50166">
            <w:pPr>
              <w:spacing w:before="60" w:after="60"/>
              <w:rPr>
                <w:rFonts w:cs="Arial"/>
              </w:rPr>
            </w:pPr>
          </w:p>
          <w:p w:rsidR="0024639B" w:rsidRPr="00F44CE8" w:rsidRDefault="0024639B" w:rsidP="00C50166">
            <w:pPr>
              <w:spacing w:before="60" w:after="60"/>
              <w:rPr>
                <w:rFonts w:cs="Arial"/>
              </w:rPr>
            </w:pPr>
          </w:p>
        </w:tc>
      </w:tr>
    </w:tbl>
    <w:p w:rsidR="00402656" w:rsidRPr="00F44CE8" w:rsidRDefault="00402656" w:rsidP="00402656">
      <w:pPr>
        <w:rPr>
          <w:rFonts w:cs="Arial"/>
        </w:rPr>
      </w:pPr>
    </w:p>
    <w:p w:rsidR="00402656" w:rsidRPr="002B16CF" w:rsidRDefault="00374AF3" w:rsidP="002B16CF">
      <w:pPr>
        <w:pStyle w:val="Heading2"/>
        <w:numPr>
          <w:ilvl w:val="0"/>
          <w:numId w:val="0"/>
        </w:numPr>
        <w:rPr>
          <w:b/>
        </w:rPr>
      </w:pPr>
      <w:bookmarkStart w:id="10" w:name="_Toc347832949"/>
      <w:r w:rsidRPr="002B16CF">
        <w:rPr>
          <w:b/>
        </w:rPr>
        <w:t>Define Y</w:t>
      </w:r>
      <w:r w:rsidR="00402656" w:rsidRPr="002B16CF">
        <w:rPr>
          <w:b/>
        </w:rPr>
        <w:t>our Rollout Plan</w:t>
      </w:r>
      <w:bookmarkEnd w:id="10"/>
    </w:p>
    <w:p w:rsidR="00402656" w:rsidRPr="00F44CE8" w:rsidRDefault="00402656" w:rsidP="00402656">
      <w:pPr>
        <w:rPr>
          <w:rFonts w:cs="Arial"/>
        </w:rPr>
      </w:pPr>
      <w:r w:rsidRPr="00F44CE8">
        <w:rPr>
          <w:rFonts w:cs="Arial"/>
        </w:rPr>
        <w:t>You may wa</w:t>
      </w:r>
      <w:r w:rsidR="002B16CF">
        <w:rPr>
          <w:rFonts w:cs="Arial"/>
        </w:rPr>
        <w:t>nt to introduce functionality with</w:t>
      </w:r>
      <w:r w:rsidRPr="00F44CE8">
        <w:rPr>
          <w:rFonts w:cs="Arial"/>
        </w:rPr>
        <w:t xml:space="preserve"> a phased approach, focusing first on the most critical as</w:t>
      </w:r>
      <w:r w:rsidR="002B16CF">
        <w:rPr>
          <w:rFonts w:cs="Arial"/>
        </w:rPr>
        <w:t xml:space="preserve">pects of your implementation. </w:t>
      </w:r>
      <w:r w:rsidRPr="00F44CE8">
        <w:rPr>
          <w:rFonts w:cs="Arial"/>
        </w:rPr>
        <w:t>It’s a good idea to document what you plan to implement first and</w:t>
      </w:r>
      <w:r w:rsidR="002B16CF">
        <w:rPr>
          <w:rFonts w:cs="Arial"/>
        </w:rPr>
        <w:t xml:space="preserve"> then</w:t>
      </w:r>
      <w:r w:rsidRPr="00F44CE8">
        <w:rPr>
          <w:rFonts w:cs="Arial"/>
        </w:rPr>
        <w:t xml:space="preserve"> build out your roadmap for later phases.  </w:t>
      </w:r>
    </w:p>
    <w:p w:rsidR="00402656" w:rsidRPr="00F44CE8" w:rsidRDefault="00402656" w:rsidP="00402656">
      <w:pPr>
        <w:rPr>
          <w:rFonts w:cs="Arial"/>
        </w:rPr>
      </w:pPr>
      <w:r w:rsidRPr="00F44CE8">
        <w:rPr>
          <w:rFonts w:cs="Arial"/>
        </w:rPr>
        <w:t>Here are 2 examples:</w:t>
      </w:r>
    </w:p>
    <w:p w:rsidR="00402656" w:rsidRPr="00F44CE8" w:rsidRDefault="00402656" w:rsidP="00402656">
      <w:pPr>
        <w:rPr>
          <w:rFonts w:cs="Arial"/>
          <w:b/>
        </w:rPr>
      </w:pPr>
      <w:r w:rsidRPr="00F44CE8">
        <w:rPr>
          <w:rFonts w:cs="Arial"/>
          <w:b/>
        </w:rPr>
        <w:t xml:space="preserve">Example 1:  </w:t>
      </w:r>
    </w:p>
    <w:p w:rsidR="00402656" w:rsidRPr="00F44CE8" w:rsidRDefault="00402656" w:rsidP="002B16CF">
      <w:pPr>
        <w:jc w:val="center"/>
        <w:rPr>
          <w:rFonts w:cs="Arial"/>
          <w:b/>
        </w:rPr>
      </w:pPr>
      <w:r w:rsidRPr="00F44CE8">
        <w:rPr>
          <w:rFonts w:cs="Arial"/>
          <w:b/>
          <w:noProof/>
          <w:lang w:val="ru-RU" w:eastAsia="ru-RU"/>
        </w:rPr>
        <w:drawing>
          <wp:inline distT="0" distB="0" distL="0" distR="0">
            <wp:extent cx="4337290" cy="2792022"/>
            <wp:effectExtent l="19050" t="0" r="61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021" cy="2798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6CF" w:rsidRDefault="002B16CF">
      <w:pPr>
        <w:spacing w:after="200" w:line="276" w:lineRule="auto"/>
        <w:rPr>
          <w:rFonts w:cs="Arial"/>
          <w:b/>
        </w:rPr>
      </w:pPr>
      <w:r>
        <w:rPr>
          <w:rFonts w:cs="Arial"/>
          <w:b/>
        </w:rPr>
        <w:br w:type="page"/>
      </w:r>
    </w:p>
    <w:p w:rsidR="00402656" w:rsidRPr="00F44CE8" w:rsidRDefault="00402656" w:rsidP="00402656">
      <w:pPr>
        <w:rPr>
          <w:rFonts w:cs="Arial"/>
          <w:b/>
        </w:rPr>
      </w:pPr>
      <w:r w:rsidRPr="00F44CE8">
        <w:rPr>
          <w:rFonts w:cs="Arial"/>
          <w:b/>
        </w:rPr>
        <w:lastRenderedPageBreak/>
        <w:t>Example 2:</w:t>
      </w:r>
    </w:p>
    <w:p w:rsidR="00402656" w:rsidRPr="00F44CE8" w:rsidRDefault="00402656" w:rsidP="002B16CF">
      <w:pPr>
        <w:jc w:val="center"/>
        <w:rPr>
          <w:rFonts w:cs="Arial"/>
          <w:b/>
        </w:rPr>
      </w:pPr>
      <w:r w:rsidRPr="00F44CE8">
        <w:rPr>
          <w:rFonts w:cs="Arial"/>
          <w:b/>
          <w:noProof/>
          <w:lang w:val="ru-RU" w:eastAsia="ru-RU"/>
        </w:rPr>
        <w:drawing>
          <wp:inline distT="0" distB="0" distL="0" distR="0">
            <wp:extent cx="5882640" cy="2865120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286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656" w:rsidRPr="00F44CE8" w:rsidRDefault="00402656" w:rsidP="00402656">
      <w:pPr>
        <w:rPr>
          <w:rFonts w:cs="Arial"/>
          <w:b/>
        </w:rPr>
      </w:pPr>
    </w:p>
    <w:p w:rsidR="008849C3" w:rsidRDefault="008849C3" w:rsidP="008849C3">
      <w:pPr>
        <w:spacing w:after="200" w:line="276" w:lineRule="auto"/>
        <w:rPr>
          <w:rFonts w:cs="Arial"/>
          <w:b/>
        </w:rPr>
      </w:pPr>
      <w:bookmarkStart w:id="11" w:name="_Toc347405899"/>
    </w:p>
    <w:p w:rsidR="00DC7B2F" w:rsidRPr="008D253C" w:rsidRDefault="00DC7B2F" w:rsidP="008D253C">
      <w:pPr>
        <w:pStyle w:val="Heading2"/>
        <w:numPr>
          <w:ilvl w:val="0"/>
          <w:numId w:val="0"/>
        </w:numPr>
        <w:rPr>
          <w:b/>
        </w:rPr>
      </w:pPr>
      <w:bookmarkStart w:id="12" w:name="_Toc347832950"/>
      <w:r w:rsidRPr="008D253C">
        <w:rPr>
          <w:b/>
        </w:rPr>
        <w:t>Define Key Aspects of Your Process and Diagram the Process Flow</w:t>
      </w:r>
      <w:bookmarkEnd w:id="12"/>
    </w:p>
    <w:bookmarkEnd w:id="11"/>
    <w:p w:rsidR="00402656" w:rsidRPr="00F44CE8" w:rsidRDefault="00402656" w:rsidP="00402656">
      <w:pPr>
        <w:rPr>
          <w:rFonts w:cs="Arial"/>
        </w:rPr>
      </w:pPr>
      <w:r w:rsidRPr="00F44CE8">
        <w:rPr>
          <w:rFonts w:cs="Arial"/>
        </w:rPr>
        <w:t>This section includes the following resources:</w:t>
      </w:r>
    </w:p>
    <w:p w:rsidR="00402656" w:rsidRPr="00F44CE8" w:rsidRDefault="00402656" w:rsidP="003E3C4A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F44CE8">
        <w:rPr>
          <w:rFonts w:ascii="Arial" w:hAnsi="Arial" w:cs="Arial"/>
        </w:rPr>
        <w:t xml:space="preserve">A questionnaire to help define key components </w:t>
      </w:r>
      <w:r w:rsidR="00133EB4">
        <w:rPr>
          <w:rFonts w:ascii="Arial" w:hAnsi="Arial" w:cs="Arial"/>
        </w:rPr>
        <w:t>of</w:t>
      </w:r>
      <w:r w:rsidRPr="00F44CE8">
        <w:rPr>
          <w:rFonts w:ascii="Arial" w:hAnsi="Arial" w:cs="Arial"/>
        </w:rPr>
        <w:t xml:space="preserve"> your business process</w:t>
      </w:r>
      <w:r w:rsidR="00133EB4">
        <w:rPr>
          <w:rFonts w:ascii="Arial" w:hAnsi="Arial" w:cs="Arial"/>
        </w:rPr>
        <w:t>es</w:t>
      </w:r>
    </w:p>
    <w:p w:rsidR="00402656" w:rsidRPr="00F44CE8" w:rsidRDefault="00402656" w:rsidP="003E3C4A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F44CE8">
        <w:rPr>
          <w:rFonts w:ascii="Arial" w:hAnsi="Arial" w:cs="Arial"/>
        </w:rPr>
        <w:t>A placeholder for your business process diagram (just duplicate to create additional process diagrams)</w:t>
      </w:r>
    </w:p>
    <w:p w:rsidR="00402656" w:rsidRPr="00F44CE8" w:rsidRDefault="00402656" w:rsidP="003E3C4A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F44CE8">
        <w:rPr>
          <w:rFonts w:ascii="Arial" w:hAnsi="Arial" w:cs="Arial"/>
        </w:rPr>
        <w:t>Worksheets to help you define the fields you need for the</w:t>
      </w:r>
      <w:r w:rsidR="00133EB4">
        <w:rPr>
          <w:rFonts w:ascii="Arial" w:hAnsi="Arial" w:cs="Arial"/>
        </w:rPr>
        <w:t xml:space="preserve"> most</w:t>
      </w:r>
      <w:r w:rsidRPr="00F44CE8">
        <w:rPr>
          <w:rFonts w:ascii="Arial" w:hAnsi="Arial" w:cs="Arial"/>
        </w:rPr>
        <w:t xml:space="preserve"> commonly used sales process</w:t>
      </w:r>
      <w:r w:rsidR="00133EB4">
        <w:rPr>
          <w:rFonts w:ascii="Arial" w:hAnsi="Arial" w:cs="Arial"/>
        </w:rPr>
        <w:t>es</w:t>
      </w:r>
      <w:r w:rsidRPr="00F44CE8">
        <w:rPr>
          <w:rFonts w:ascii="Arial" w:hAnsi="Arial" w:cs="Arial"/>
        </w:rPr>
        <w:t xml:space="preserve"> (Lead fields, Account fi</w:t>
      </w:r>
      <w:r w:rsidR="00133EB4">
        <w:rPr>
          <w:rFonts w:ascii="Arial" w:hAnsi="Arial" w:cs="Arial"/>
        </w:rPr>
        <w:t>elds, C</w:t>
      </w:r>
      <w:r w:rsidRPr="00F44CE8">
        <w:rPr>
          <w:rFonts w:ascii="Arial" w:hAnsi="Arial" w:cs="Arial"/>
        </w:rPr>
        <w:t xml:space="preserve">ontact fields, </w:t>
      </w:r>
      <w:r w:rsidR="00133EB4">
        <w:rPr>
          <w:rFonts w:ascii="Arial" w:hAnsi="Arial" w:cs="Arial"/>
        </w:rPr>
        <w:t>and Opportunity f</w:t>
      </w:r>
      <w:r w:rsidRPr="00F44CE8">
        <w:rPr>
          <w:rFonts w:ascii="Arial" w:hAnsi="Arial" w:cs="Arial"/>
        </w:rPr>
        <w:t>ields)</w:t>
      </w:r>
    </w:p>
    <w:p w:rsidR="00DC7B2F" w:rsidRPr="008D253C" w:rsidRDefault="00DC7B2F" w:rsidP="008D253C">
      <w:pPr>
        <w:pStyle w:val="Heading3"/>
        <w:numPr>
          <w:ilvl w:val="0"/>
          <w:numId w:val="0"/>
        </w:numPr>
        <w:rPr>
          <w:b/>
        </w:rPr>
      </w:pPr>
      <w:bookmarkStart w:id="13" w:name="_Toc347405901"/>
      <w:bookmarkStart w:id="14" w:name="_Toc347832951"/>
      <w:r w:rsidRPr="008D253C">
        <w:rPr>
          <w:b/>
        </w:rPr>
        <w:t xml:space="preserve">Outline </w:t>
      </w:r>
      <w:r w:rsidR="00EC1E72" w:rsidRPr="008D253C">
        <w:rPr>
          <w:b/>
        </w:rPr>
        <w:t xml:space="preserve">the Key Aspects of </w:t>
      </w:r>
      <w:r w:rsidRPr="008D253C">
        <w:rPr>
          <w:b/>
        </w:rPr>
        <w:t>Your Sales Process</w:t>
      </w:r>
      <w:bookmarkEnd w:id="13"/>
      <w:bookmarkEnd w:id="14"/>
      <w:r w:rsidRPr="008D253C">
        <w:rPr>
          <w:b/>
        </w:rPr>
        <w:t xml:space="preserve">  </w:t>
      </w:r>
    </w:p>
    <w:p w:rsidR="00402656" w:rsidRPr="00DC7B2F" w:rsidRDefault="000D1657" w:rsidP="00DC7B2F">
      <w:pPr>
        <w:rPr>
          <w:rFonts w:cs="Arial"/>
        </w:rPr>
      </w:pPr>
      <w:r>
        <w:rPr>
          <w:rFonts w:cs="Arial"/>
        </w:rPr>
        <w:t>Modify the</w:t>
      </w:r>
      <w:r w:rsidR="00402656" w:rsidRPr="00DC7B2F">
        <w:rPr>
          <w:rFonts w:cs="Arial"/>
        </w:rPr>
        <w:t xml:space="preserve"> worksheet</w:t>
      </w:r>
      <w:r>
        <w:rPr>
          <w:rFonts w:cs="Arial"/>
        </w:rPr>
        <w:t xml:space="preserve"> below</w:t>
      </w:r>
      <w:r w:rsidR="00402656" w:rsidRPr="00DC7B2F">
        <w:rPr>
          <w:rFonts w:cs="Arial"/>
        </w:rPr>
        <w:t xml:space="preserve"> to include the key components associ</w:t>
      </w:r>
      <w:r w:rsidR="00EC1E72">
        <w:rPr>
          <w:rFonts w:cs="Arial"/>
        </w:rPr>
        <w:t>ated with your business process:</w:t>
      </w:r>
    </w:p>
    <w:p w:rsidR="00EC1E72" w:rsidRDefault="00EC1E7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02656" w:rsidRPr="008849C3" w:rsidTr="004E037A">
        <w:trPr>
          <w:trHeight w:val="305"/>
          <w:tblHeader/>
        </w:trPr>
        <w:tc>
          <w:tcPr>
            <w:tcW w:w="9576" w:type="dxa"/>
            <w:gridSpan w:val="2"/>
            <w:shd w:val="clear" w:color="auto" w:fill="000000" w:themeFill="text1"/>
          </w:tcPr>
          <w:p w:rsidR="00402656" w:rsidRPr="008849C3" w:rsidRDefault="00402656" w:rsidP="00DC7B2F">
            <w:pPr>
              <w:spacing w:before="60" w:after="60"/>
              <w:jc w:val="center"/>
              <w:rPr>
                <w:rFonts w:cs="Arial"/>
                <w:b/>
              </w:rPr>
            </w:pPr>
            <w:r w:rsidRPr="008849C3">
              <w:rPr>
                <w:rFonts w:cs="Arial"/>
                <w:b/>
              </w:rPr>
              <w:lastRenderedPageBreak/>
              <w:t xml:space="preserve">My Business </w:t>
            </w:r>
            <w:r w:rsidRPr="008849C3">
              <w:rPr>
                <w:rFonts w:cs="Arial"/>
                <w:b/>
                <w:color w:val="FFFFFF" w:themeColor="background1"/>
              </w:rPr>
              <w:t>Process</w:t>
            </w:r>
            <w:r w:rsidRPr="008849C3">
              <w:rPr>
                <w:rFonts w:cs="Arial"/>
                <w:b/>
              </w:rPr>
              <w:t xml:space="preserve"> Questionnaire</w:t>
            </w:r>
          </w:p>
        </w:tc>
      </w:tr>
      <w:tr w:rsidR="00402656" w:rsidRPr="008849C3" w:rsidTr="00F44CE8">
        <w:tc>
          <w:tcPr>
            <w:tcW w:w="4788" w:type="dxa"/>
          </w:tcPr>
          <w:p w:rsidR="00402656" w:rsidRPr="008849C3" w:rsidRDefault="00402656" w:rsidP="00DC7B2F">
            <w:pPr>
              <w:spacing w:before="60" w:after="60"/>
              <w:rPr>
                <w:rFonts w:cs="Arial"/>
                <w:b/>
                <w:sz w:val="20"/>
                <w:szCs w:val="20"/>
              </w:rPr>
            </w:pPr>
            <w:r w:rsidRPr="008849C3">
              <w:rPr>
                <w:rFonts w:cs="Arial"/>
                <w:b/>
                <w:sz w:val="20"/>
                <w:szCs w:val="20"/>
              </w:rPr>
              <w:t>Companies:</w:t>
            </w:r>
          </w:p>
          <w:p w:rsidR="00402656" w:rsidRPr="008849C3" w:rsidRDefault="00402656" w:rsidP="00DC7B2F">
            <w:pPr>
              <w:spacing w:before="60" w:after="60"/>
              <w:rPr>
                <w:rFonts w:cs="Arial"/>
                <w:sz w:val="20"/>
                <w:szCs w:val="20"/>
              </w:rPr>
            </w:pPr>
            <w:r w:rsidRPr="008849C3">
              <w:rPr>
                <w:rFonts w:cs="Arial"/>
                <w:sz w:val="20"/>
                <w:szCs w:val="20"/>
              </w:rPr>
              <w:t>For which of the following do you want to track data?</w:t>
            </w:r>
          </w:p>
        </w:tc>
        <w:tc>
          <w:tcPr>
            <w:tcW w:w="4788" w:type="dxa"/>
          </w:tcPr>
          <w:p w:rsidR="00741EDA" w:rsidRDefault="00741EDA" w:rsidP="00741EDA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MS Shell Dlg 2" w:hAnsi="MS Shell Dlg 2" w:cs="MS Shell Dlg 2"/>
                <w:sz w:val="17"/>
                <w:szCs w:val="17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</w:t>
            </w:r>
            <w:r>
              <w:rPr>
                <w:rFonts w:ascii="MS Shell Dlg 2" w:hAnsi="MS Shell Dlg 2" w:cs="MS Shell Dlg 2"/>
                <w:sz w:val="17"/>
                <w:szCs w:val="17"/>
              </w:rPr>
              <w:t xml:space="preserve"> </w:t>
            </w:r>
            <w:r w:rsidR="00402656" w:rsidRPr="00C91AFE">
              <w:rPr>
                <w:rFonts w:cs="Arial"/>
                <w:sz w:val="20"/>
                <w:szCs w:val="20"/>
              </w:rPr>
              <w:t>Prospects</w:t>
            </w:r>
          </w:p>
          <w:p w:rsidR="00741EDA" w:rsidRDefault="00741EDA" w:rsidP="00741EDA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MS Shell Dlg 2" w:hAnsi="MS Shell Dlg 2" w:cs="MS Shell Dlg 2"/>
                <w:sz w:val="17"/>
                <w:szCs w:val="17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</w:t>
            </w:r>
            <w:r>
              <w:rPr>
                <w:rFonts w:ascii="MS Shell Dlg 2" w:hAnsi="MS Shell Dlg 2" w:cs="MS Shell Dlg 2"/>
                <w:sz w:val="17"/>
                <w:szCs w:val="17"/>
              </w:rPr>
              <w:t xml:space="preserve"> </w:t>
            </w:r>
            <w:r w:rsidR="00402656" w:rsidRPr="00C91AFE">
              <w:rPr>
                <w:rFonts w:cs="Arial"/>
                <w:sz w:val="20"/>
                <w:szCs w:val="20"/>
              </w:rPr>
              <w:t>Customer</w:t>
            </w:r>
            <w:r w:rsidR="00C91AFE">
              <w:rPr>
                <w:rFonts w:cs="Arial"/>
                <w:sz w:val="20"/>
                <w:szCs w:val="20"/>
              </w:rPr>
              <w:t>s</w:t>
            </w:r>
          </w:p>
          <w:p w:rsidR="00741EDA" w:rsidRDefault="00741EDA" w:rsidP="00741EDA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MS Shell Dlg 2" w:hAnsi="MS Shell Dlg 2" w:cs="MS Shell Dlg 2"/>
                <w:sz w:val="17"/>
                <w:szCs w:val="17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</w:t>
            </w:r>
            <w:r>
              <w:rPr>
                <w:rFonts w:ascii="MS Shell Dlg 2" w:hAnsi="MS Shell Dlg 2" w:cs="MS Shell Dlg 2"/>
                <w:sz w:val="17"/>
                <w:szCs w:val="17"/>
              </w:rPr>
              <w:t xml:space="preserve"> </w:t>
            </w:r>
            <w:r w:rsidR="00402656" w:rsidRPr="00C91AFE">
              <w:rPr>
                <w:rFonts w:cs="Arial"/>
                <w:sz w:val="20"/>
                <w:szCs w:val="20"/>
              </w:rPr>
              <w:t>Partners</w:t>
            </w:r>
          </w:p>
          <w:p w:rsidR="00741EDA" w:rsidRDefault="00741EDA" w:rsidP="00741EDA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MS Shell Dlg 2" w:hAnsi="MS Shell Dlg 2" w:cs="MS Shell Dlg 2"/>
                <w:sz w:val="17"/>
                <w:szCs w:val="17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</w:t>
            </w:r>
            <w:r>
              <w:rPr>
                <w:rFonts w:ascii="MS Shell Dlg 2" w:hAnsi="MS Shell Dlg 2" w:cs="MS Shell Dlg 2"/>
                <w:sz w:val="17"/>
                <w:szCs w:val="17"/>
              </w:rPr>
              <w:t xml:space="preserve"> </w:t>
            </w:r>
            <w:r w:rsidR="00402656" w:rsidRPr="00C91AFE">
              <w:rPr>
                <w:rFonts w:cs="Arial"/>
                <w:sz w:val="20"/>
                <w:szCs w:val="20"/>
              </w:rPr>
              <w:t>Vendors</w:t>
            </w:r>
          </w:p>
          <w:p w:rsidR="00402656" w:rsidRPr="00C91AFE" w:rsidRDefault="00741EDA" w:rsidP="00741EDA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MS Shell Dlg 2" w:hAnsi="MS Shell Dlg 2" w:cs="MS Shell Dlg 2"/>
                <w:sz w:val="17"/>
                <w:szCs w:val="17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</w:t>
            </w:r>
            <w:r>
              <w:rPr>
                <w:rFonts w:ascii="MS Shell Dlg 2" w:hAnsi="MS Shell Dlg 2" w:cs="MS Shell Dlg 2"/>
                <w:sz w:val="17"/>
                <w:szCs w:val="17"/>
              </w:rPr>
              <w:t xml:space="preserve"> </w:t>
            </w:r>
            <w:r w:rsidR="00402656" w:rsidRPr="00C91AFE">
              <w:rPr>
                <w:rFonts w:cs="Arial"/>
                <w:sz w:val="20"/>
                <w:szCs w:val="20"/>
              </w:rPr>
              <w:t>Competitors</w:t>
            </w:r>
          </w:p>
        </w:tc>
      </w:tr>
      <w:tr w:rsidR="00402656" w:rsidRPr="008849C3" w:rsidTr="00F44CE8">
        <w:tc>
          <w:tcPr>
            <w:tcW w:w="4788" w:type="dxa"/>
          </w:tcPr>
          <w:p w:rsidR="00402656" w:rsidRPr="008849C3" w:rsidRDefault="00402656" w:rsidP="00DC7B2F">
            <w:pPr>
              <w:spacing w:before="60" w:after="60"/>
              <w:rPr>
                <w:rFonts w:cs="Arial"/>
                <w:b/>
                <w:sz w:val="20"/>
                <w:szCs w:val="20"/>
              </w:rPr>
            </w:pPr>
            <w:r w:rsidRPr="008849C3">
              <w:rPr>
                <w:rFonts w:cs="Arial"/>
                <w:b/>
                <w:sz w:val="20"/>
                <w:szCs w:val="20"/>
              </w:rPr>
              <w:t>Profiles:</w:t>
            </w:r>
          </w:p>
          <w:p w:rsidR="00402656" w:rsidRPr="008849C3" w:rsidRDefault="00402656" w:rsidP="00DC7B2F">
            <w:pPr>
              <w:spacing w:before="60" w:after="60"/>
              <w:rPr>
                <w:rFonts w:cs="Arial"/>
                <w:sz w:val="20"/>
                <w:szCs w:val="20"/>
              </w:rPr>
            </w:pPr>
            <w:r w:rsidRPr="008849C3">
              <w:rPr>
                <w:rFonts w:cs="Arial"/>
                <w:sz w:val="20"/>
                <w:szCs w:val="20"/>
              </w:rPr>
              <w:t>What key characteristics do you use to profile or segment your customers?</w:t>
            </w:r>
          </w:p>
        </w:tc>
        <w:tc>
          <w:tcPr>
            <w:tcW w:w="4788" w:type="dxa"/>
          </w:tcPr>
          <w:p w:rsidR="00741EDA" w:rsidRDefault="00741EDA" w:rsidP="00741EDA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MS Shell Dlg 2" w:hAnsi="MS Shell Dlg 2" w:cs="MS Shell Dlg 2"/>
                <w:sz w:val="17"/>
                <w:szCs w:val="17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</w:t>
            </w:r>
            <w:r>
              <w:rPr>
                <w:rFonts w:ascii="MS Shell Dlg 2" w:hAnsi="MS Shell Dlg 2" w:cs="MS Shell Dlg 2"/>
                <w:sz w:val="17"/>
                <w:szCs w:val="17"/>
              </w:rPr>
              <w:t xml:space="preserve"> </w:t>
            </w:r>
            <w:r w:rsidR="00402656" w:rsidRPr="00741EDA">
              <w:rPr>
                <w:rFonts w:cs="Arial"/>
                <w:sz w:val="20"/>
                <w:szCs w:val="20"/>
              </w:rPr>
              <w:t>Industry</w:t>
            </w:r>
          </w:p>
          <w:p w:rsidR="00741EDA" w:rsidRDefault="00741EDA" w:rsidP="00741EDA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MS Shell Dlg 2" w:hAnsi="MS Shell Dlg 2" w:cs="MS Shell Dlg 2"/>
                <w:sz w:val="17"/>
                <w:szCs w:val="17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</w:t>
            </w:r>
            <w:r>
              <w:rPr>
                <w:rFonts w:ascii="MS Shell Dlg 2" w:hAnsi="MS Shell Dlg 2" w:cs="MS Shell Dlg 2"/>
                <w:sz w:val="17"/>
                <w:szCs w:val="17"/>
              </w:rPr>
              <w:t xml:space="preserve"> </w:t>
            </w:r>
            <w:r w:rsidR="00402656" w:rsidRPr="00741EDA">
              <w:rPr>
                <w:rFonts w:cs="Arial"/>
                <w:sz w:val="20"/>
                <w:szCs w:val="20"/>
              </w:rPr>
              <w:t>No. of Employees</w:t>
            </w:r>
          </w:p>
          <w:p w:rsidR="00402656" w:rsidRPr="00741EDA" w:rsidRDefault="00741EDA" w:rsidP="00741EDA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MS Shell Dlg 2" w:hAnsi="MS Shell Dlg 2" w:cs="MS Shell Dlg 2"/>
                <w:sz w:val="17"/>
                <w:szCs w:val="17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</w:t>
            </w:r>
            <w:r>
              <w:rPr>
                <w:rFonts w:ascii="MS Shell Dlg 2" w:hAnsi="MS Shell Dlg 2" w:cs="MS Shell Dlg 2"/>
                <w:sz w:val="17"/>
                <w:szCs w:val="17"/>
              </w:rPr>
              <w:t xml:space="preserve"> </w:t>
            </w:r>
            <w:r w:rsidR="00402656" w:rsidRPr="00741EDA">
              <w:rPr>
                <w:rFonts w:cs="Arial"/>
                <w:sz w:val="20"/>
                <w:szCs w:val="20"/>
              </w:rPr>
              <w:t>Revenue</w:t>
            </w:r>
          </w:p>
        </w:tc>
      </w:tr>
      <w:tr w:rsidR="00402656" w:rsidRPr="008849C3" w:rsidTr="00F44CE8">
        <w:tc>
          <w:tcPr>
            <w:tcW w:w="4788" w:type="dxa"/>
          </w:tcPr>
          <w:p w:rsidR="00402656" w:rsidRPr="008849C3" w:rsidRDefault="00402656" w:rsidP="00DC7B2F">
            <w:pPr>
              <w:spacing w:before="60" w:after="60"/>
              <w:rPr>
                <w:rFonts w:cs="Arial"/>
                <w:b/>
                <w:sz w:val="20"/>
                <w:szCs w:val="20"/>
              </w:rPr>
            </w:pPr>
            <w:r w:rsidRPr="008849C3">
              <w:rPr>
                <w:rFonts w:cs="Arial"/>
                <w:b/>
                <w:sz w:val="20"/>
                <w:szCs w:val="20"/>
              </w:rPr>
              <w:t>Contacts:</w:t>
            </w:r>
          </w:p>
          <w:p w:rsidR="00402656" w:rsidRPr="008849C3" w:rsidRDefault="00402656" w:rsidP="00DC7B2F">
            <w:pPr>
              <w:spacing w:before="60" w:after="60"/>
              <w:rPr>
                <w:rFonts w:cs="Arial"/>
                <w:sz w:val="20"/>
                <w:szCs w:val="20"/>
              </w:rPr>
            </w:pPr>
            <w:r w:rsidRPr="008849C3">
              <w:rPr>
                <w:rFonts w:cs="Arial"/>
                <w:sz w:val="20"/>
                <w:szCs w:val="20"/>
              </w:rPr>
              <w:t>What are the characteristics that define the contacts you interact with?</w:t>
            </w:r>
          </w:p>
        </w:tc>
        <w:tc>
          <w:tcPr>
            <w:tcW w:w="4788" w:type="dxa"/>
          </w:tcPr>
          <w:p w:rsidR="00741EDA" w:rsidRDefault="00741EDA" w:rsidP="00741EDA">
            <w:pPr>
              <w:autoSpaceDE w:val="0"/>
              <w:autoSpaceDN w:val="0"/>
              <w:adjustRightInd w:val="0"/>
              <w:spacing w:after="0"/>
              <w:rPr>
                <w:rFonts w:ascii="Wingdings" w:hAnsi="Wingdings" w:cs="Wingdings"/>
                <w:sz w:val="26"/>
                <w:szCs w:val="26"/>
              </w:rPr>
            </w:pPr>
          </w:p>
          <w:p w:rsidR="00741EDA" w:rsidRDefault="00741EDA" w:rsidP="00741EDA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MS Shell Dlg 2" w:hAnsi="MS Shell Dlg 2" w:cs="MS Shell Dlg 2"/>
                <w:sz w:val="17"/>
                <w:szCs w:val="17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</w:t>
            </w:r>
            <w:r>
              <w:rPr>
                <w:rFonts w:ascii="MS Shell Dlg 2" w:hAnsi="MS Shell Dlg 2" w:cs="MS Shell Dlg 2"/>
                <w:sz w:val="17"/>
                <w:szCs w:val="17"/>
              </w:rPr>
              <w:t xml:space="preserve"> </w:t>
            </w:r>
            <w:r w:rsidR="00402656" w:rsidRPr="00741EDA">
              <w:rPr>
                <w:rFonts w:cs="Arial"/>
                <w:sz w:val="20"/>
                <w:szCs w:val="20"/>
              </w:rPr>
              <w:t>Title</w:t>
            </w:r>
          </w:p>
          <w:p w:rsidR="00402656" w:rsidRPr="00741EDA" w:rsidRDefault="00741EDA" w:rsidP="00741EDA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MS Shell Dlg 2" w:hAnsi="MS Shell Dlg 2" w:cs="MS Shell Dlg 2"/>
                <w:sz w:val="17"/>
                <w:szCs w:val="17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</w:t>
            </w:r>
            <w:r>
              <w:rPr>
                <w:rFonts w:ascii="MS Shell Dlg 2" w:hAnsi="MS Shell Dlg 2" w:cs="MS Shell Dlg 2"/>
                <w:sz w:val="17"/>
                <w:szCs w:val="17"/>
              </w:rPr>
              <w:t xml:space="preserve"> </w:t>
            </w:r>
            <w:r w:rsidR="00402656" w:rsidRPr="00741EDA">
              <w:rPr>
                <w:rFonts w:cs="Arial"/>
                <w:sz w:val="20"/>
                <w:szCs w:val="20"/>
              </w:rPr>
              <w:t>Role</w:t>
            </w:r>
          </w:p>
        </w:tc>
      </w:tr>
      <w:tr w:rsidR="00402656" w:rsidRPr="008849C3" w:rsidTr="00F44CE8">
        <w:tc>
          <w:tcPr>
            <w:tcW w:w="4788" w:type="dxa"/>
          </w:tcPr>
          <w:p w:rsidR="00402656" w:rsidRPr="008849C3" w:rsidRDefault="00402656" w:rsidP="00DC7B2F">
            <w:pPr>
              <w:spacing w:before="60" w:after="60"/>
              <w:rPr>
                <w:rFonts w:cs="Arial"/>
                <w:b/>
                <w:sz w:val="20"/>
                <w:szCs w:val="20"/>
              </w:rPr>
            </w:pPr>
            <w:r w:rsidRPr="008849C3">
              <w:rPr>
                <w:rFonts w:cs="Arial"/>
                <w:b/>
                <w:sz w:val="20"/>
                <w:szCs w:val="20"/>
              </w:rPr>
              <w:t>Partners:</w:t>
            </w:r>
          </w:p>
          <w:p w:rsidR="00402656" w:rsidRPr="008849C3" w:rsidRDefault="00402656" w:rsidP="00DC7B2F">
            <w:pPr>
              <w:spacing w:before="60" w:after="60"/>
              <w:rPr>
                <w:rFonts w:cs="Arial"/>
                <w:sz w:val="20"/>
                <w:szCs w:val="20"/>
              </w:rPr>
            </w:pPr>
            <w:r w:rsidRPr="008849C3">
              <w:rPr>
                <w:rFonts w:cs="Arial"/>
                <w:sz w:val="20"/>
                <w:szCs w:val="20"/>
              </w:rPr>
              <w:t>What types of partners do you work with?</w:t>
            </w:r>
          </w:p>
          <w:p w:rsidR="00402656" w:rsidRPr="008849C3" w:rsidRDefault="00402656" w:rsidP="00DC7B2F">
            <w:pPr>
              <w:spacing w:before="60" w:after="60"/>
              <w:rPr>
                <w:rFonts w:cs="Arial"/>
                <w:sz w:val="20"/>
                <w:szCs w:val="20"/>
              </w:rPr>
            </w:pPr>
            <w:r w:rsidRPr="008849C3">
              <w:rPr>
                <w:rFonts w:cs="Arial"/>
                <w:sz w:val="20"/>
                <w:szCs w:val="20"/>
              </w:rPr>
              <w:t>How do they help uncover opportunities for your business?</w:t>
            </w:r>
          </w:p>
        </w:tc>
        <w:tc>
          <w:tcPr>
            <w:tcW w:w="4788" w:type="dxa"/>
          </w:tcPr>
          <w:p w:rsidR="00DC7B2F" w:rsidRPr="00741EDA" w:rsidRDefault="00741EDA" w:rsidP="00741EDA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MS Shell Dlg 2" w:hAnsi="MS Shell Dlg 2" w:cs="MS Shell Dlg 2"/>
                <w:sz w:val="17"/>
                <w:szCs w:val="17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</w:t>
            </w:r>
            <w:r>
              <w:rPr>
                <w:rFonts w:ascii="MS Shell Dlg 2" w:hAnsi="MS Shell Dlg 2" w:cs="MS Shell Dlg 2"/>
                <w:sz w:val="17"/>
                <w:szCs w:val="17"/>
              </w:rPr>
              <w:t xml:space="preserve"> </w:t>
            </w:r>
            <w:r w:rsidR="00DC7B2F" w:rsidRPr="00741EDA">
              <w:rPr>
                <w:rFonts w:cs="Arial"/>
                <w:sz w:val="20"/>
                <w:szCs w:val="20"/>
              </w:rPr>
              <w:t>Value-added r</w:t>
            </w:r>
            <w:r w:rsidR="00402656" w:rsidRPr="00741EDA">
              <w:rPr>
                <w:rFonts w:cs="Arial"/>
                <w:sz w:val="20"/>
                <w:szCs w:val="20"/>
              </w:rPr>
              <w:t>esellers</w:t>
            </w:r>
          </w:p>
          <w:p w:rsidR="00DC7B2F" w:rsidRPr="00741EDA" w:rsidRDefault="00741EDA" w:rsidP="00741EDA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MS Shell Dlg 2" w:hAnsi="MS Shell Dlg 2" w:cs="MS Shell Dlg 2"/>
                <w:sz w:val="17"/>
                <w:szCs w:val="17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</w:t>
            </w:r>
            <w:r>
              <w:rPr>
                <w:rFonts w:ascii="MS Shell Dlg 2" w:hAnsi="MS Shell Dlg 2" w:cs="MS Shell Dlg 2"/>
                <w:sz w:val="17"/>
                <w:szCs w:val="17"/>
              </w:rPr>
              <w:t xml:space="preserve"> </w:t>
            </w:r>
            <w:r w:rsidR="00DC7B2F" w:rsidRPr="00741EDA">
              <w:rPr>
                <w:rFonts w:cs="Arial"/>
                <w:sz w:val="20"/>
                <w:szCs w:val="20"/>
              </w:rPr>
              <w:t>Original equipment m</w:t>
            </w:r>
            <w:r w:rsidR="00402656" w:rsidRPr="00741EDA">
              <w:rPr>
                <w:rFonts w:cs="Arial"/>
                <w:sz w:val="20"/>
                <w:szCs w:val="20"/>
              </w:rPr>
              <w:t>anufacturers</w:t>
            </w:r>
            <w:r w:rsidR="00DC7B2F" w:rsidRPr="00741EDA">
              <w:rPr>
                <w:rFonts w:cs="Arial"/>
                <w:sz w:val="20"/>
                <w:szCs w:val="20"/>
              </w:rPr>
              <w:t xml:space="preserve"> (OEMs)</w:t>
            </w:r>
          </w:p>
          <w:p w:rsidR="00741EDA" w:rsidRDefault="00741EDA" w:rsidP="00741EDA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MS Shell Dlg 2" w:hAnsi="MS Shell Dlg 2" w:cs="MS Shell Dlg 2"/>
                <w:sz w:val="17"/>
                <w:szCs w:val="17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</w:t>
            </w:r>
            <w:r>
              <w:rPr>
                <w:rFonts w:ascii="MS Shell Dlg 2" w:hAnsi="MS Shell Dlg 2" w:cs="MS Shell Dlg 2"/>
                <w:sz w:val="17"/>
                <w:szCs w:val="17"/>
              </w:rPr>
              <w:t xml:space="preserve"> </w:t>
            </w:r>
            <w:r w:rsidR="00DC7B2F" w:rsidRPr="00741EDA">
              <w:rPr>
                <w:rFonts w:cs="Arial"/>
                <w:sz w:val="20"/>
                <w:szCs w:val="20"/>
              </w:rPr>
              <w:t>Indirect sales c</w:t>
            </w:r>
            <w:r w:rsidR="00402656" w:rsidRPr="00741EDA">
              <w:rPr>
                <w:rFonts w:cs="Arial"/>
                <w:sz w:val="20"/>
                <w:szCs w:val="20"/>
              </w:rPr>
              <w:t>hannel</w:t>
            </w:r>
          </w:p>
          <w:p w:rsidR="00402656" w:rsidRPr="00741EDA" w:rsidRDefault="00741EDA" w:rsidP="00741EDA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MS Shell Dlg 2" w:hAnsi="MS Shell Dlg 2" w:cs="MS Shell Dlg 2"/>
                <w:sz w:val="17"/>
                <w:szCs w:val="17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</w:t>
            </w:r>
            <w:r>
              <w:rPr>
                <w:rFonts w:ascii="MS Shell Dlg 2" w:hAnsi="MS Shell Dlg 2" w:cs="MS Shell Dlg 2"/>
                <w:sz w:val="17"/>
                <w:szCs w:val="17"/>
              </w:rPr>
              <w:t xml:space="preserve"> </w:t>
            </w:r>
            <w:r w:rsidR="00DC7B2F" w:rsidRPr="00741EDA">
              <w:rPr>
                <w:rFonts w:cs="Arial"/>
                <w:sz w:val="20"/>
                <w:szCs w:val="20"/>
              </w:rPr>
              <w:t>Implementers/i</w:t>
            </w:r>
            <w:r w:rsidR="00402656" w:rsidRPr="00741EDA">
              <w:rPr>
                <w:rFonts w:cs="Arial"/>
                <w:sz w:val="20"/>
                <w:szCs w:val="20"/>
              </w:rPr>
              <w:t xml:space="preserve">nstallers </w:t>
            </w:r>
          </w:p>
        </w:tc>
      </w:tr>
      <w:tr w:rsidR="00402656" w:rsidRPr="008849C3" w:rsidTr="00F44CE8">
        <w:tc>
          <w:tcPr>
            <w:tcW w:w="4788" w:type="dxa"/>
          </w:tcPr>
          <w:p w:rsidR="00402656" w:rsidRPr="008849C3" w:rsidRDefault="00402656" w:rsidP="00DC7B2F">
            <w:pPr>
              <w:spacing w:before="60" w:after="60"/>
              <w:rPr>
                <w:rFonts w:cs="Arial"/>
                <w:b/>
                <w:sz w:val="20"/>
                <w:szCs w:val="20"/>
              </w:rPr>
            </w:pPr>
            <w:r w:rsidRPr="008849C3">
              <w:rPr>
                <w:rFonts w:cs="Arial"/>
                <w:b/>
                <w:sz w:val="20"/>
                <w:szCs w:val="20"/>
              </w:rPr>
              <w:t>Sales Funnel:</w:t>
            </w:r>
          </w:p>
          <w:p w:rsidR="00402656" w:rsidRPr="008849C3" w:rsidRDefault="00402656" w:rsidP="00DC7B2F">
            <w:pPr>
              <w:spacing w:before="60" w:after="60"/>
              <w:rPr>
                <w:rFonts w:cs="Arial"/>
                <w:sz w:val="20"/>
                <w:szCs w:val="20"/>
              </w:rPr>
            </w:pPr>
            <w:r w:rsidRPr="008849C3">
              <w:rPr>
                <w:rFonts w:cs="Arial"/>
                <w:sz w:val="20"/>
                <w:szCs w:val="20"/>
              </w:rPr>
              <w:t>List the stages in your sales cycle and the percentage of closing certainty at each stage</w:t>
            </w:r>
            <w:r w:rsidR="00DC7B2F" w:rsidRPr="008849C3">
              <w:rPr>
                <w:rFonts w:cs="Arial"/>
                <w:sz w:val="20"/>
                <w:szCs w:val="20"/>
              </w:rPr>
              <w:t>.</w:t>
            </w:r>
          </w:p>
        </w:tc>
        <w:tc>
          <w:tcPr>
            <w:tcW w:w="4788" w:type="dxa"/>
          </w:tcPr>
          <w:p w:rsidR="00741EDA" w:rsidRDefault="00741EDA" w:rsidP="00741EDA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MS Shell Dlg 2" w:hAnsi="MS Shell Dlg 2" w:cs="MS Shell Dlg 2"/>
                <w:sz w:val="17"/>
                <w:szCs w:val="17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</w:t>
            </w:r>
            <w:r>
              <w:rPr>
                <w:rFonts w:ascii="MS Shell Dlg 2" w:hAnsi="MS Shell Dlg 2" w:cs="MS Shell Dlg 2"/>
                <w:sz w:val="17"/>
                <w:szCs w:val="17"/>
              </w:rPr>
              <w:t xml:space="preserve"> </w:t>
            </w:r>
            <w:r w:rsidR="00402656" w:rsidRPr="00741EDA">
              <w:rPr>
                <w:rFonts w:cs="Arial"/>
                <w:sz w:val="20"/>
                <w:szCs w:val="20"/>
              </w:rPr>
              <w:t>Lead – 10%</w:t>
            </w:r>
          </w:p>
          <w:p w:rsidR="00741EDA" w:rsidRDefault="00741EDA" w:rsidP="00741EDA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MS Shell Dlg 2" w:hAnsi="MS Shell Dlg 2" w:cs="MS Shell Dlg 2"/>
                <w:sz w:val="17"/>
                <w:szCs w:val="17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</w:t>
            </w:r>
            <w:r>
              <w:rPr>
                <w:rFonts w:ascii="MS Shell Dlg 2" w:hAnsi="MS Shell Dlg 2" w:cs="MS Shell Dlg 2"/>
                <w:sz w:val="17"/>
                <w:szCs w:val="17"/>
              </w:rPr>
              <w:t xml:space="preserve"> </w:t>
            </w:r>
            <w:r w:rsidR="00402656" w:rsidRPr="00741EDA">
              <w:rPr>
                <w:rFonts w:cs="Arial"/>
                <w:sz w:val="20"/>
                <w:szCs w:val="20"/>
              </w:rPr>
              <w:t>Qualified – 25%</w:t>
            </w:r>
          </w:p>
          <w:p w:rsidR="00741EDA" w:rsidRDefault="00741EDA" w:rsidP="00741EDA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MS Shell Dlg 2" w:hAnsi="MS Shell Dlg 2" w:cs="MS Shell Dlg 2"/>
                <w:sz w:val="17"/>
                <w:szCs w:val="17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</w:t>
            </w:r>
            <w:r>
              <w:rPr>
                <w:rFonts w:ascii="MS Shell Dlg 2" w:hAnsi="MS Shell Dlg 2" w:cs="MS Shell Dlg 2"/>
                <w:sz w:val="17"/>
                <w:szCs w:val="17"/>
              </w:rPr>
              <w:t xml:space="preserve"> </w:t>
            </w:r>
            <w:r w:rsidR="00402656" w:rsidRPr="00741EDA">
              <w:rPr>
                <w:rFonts w:cs="Arial"/>
                <w:sz w:val="20"/>
                <w:szCs w:val="20"/>
              </w:rPr>
              <w:t>Presentation – 50%</w:t>
            </w:r>
          </w:p>
          <w:p w:rsidR="00741EDA" w:rsidRDefault="00741EDA" w:rsidP="00741EDA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MS Shell Dlg 2" w:hAnsi="MS Shell Dlg 2" w:cs="MS Shell Dlg 2"/>
                <w:sz w:val="17"/>
                <w:szCs w:val="17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</w:t>
            </w:r>
            <w:r>
              <w:rPr>
                <w:rFonts w:ascii="MS Shell Dlg 2" w:hAnsi="MS Shell Dlg 2" w:cs="MS Shell Dlg 2"/>
                <w:sz w:val="17"/>
                <w:szCs w:val="17"/>
              </w:rPr>
              <w:t xml:space="preserve"> </w:t>
            </w:r>
            <w:r w:rsidR="00402656" w:rsidRPr="00741EDA">
              <w:rPr>
                <w:rFonts w:cs="Arial"/>
                <w:sz w:val="20"/>
                <w:szCs w:val="20"/>
              </w:rPr>
              <w:t>Proposal – 75%</w:t>
            </w:r>
          </w:p>
          <w:p w:rsidR="00741EDA" w:rsidRDefault="00741EDA" w:rsidP="00741EDA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MS Shell Dlg 2" w:hAnsi="MS Shell Dlg 2" w:cs="MS Shell Dlg 2"/>
                <w:sz w:val="17"/>
                <w:szCs w:val="17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</w:t>
            </w:r>
            <w:r>
              <w:rPr>
                <w:rFonts w:ascii="MS Shell Dlg 2" w:hAnsi="MS Shell Dlg 2" w:cs="MS Shell Dlg 2"/>
                <w:sz w:val="17"/>
                <w:szCs w:val="17"/>
              </w:rPr>
              <w:t xml:space="preserve"> </w:t>
            </w:r>
            <w:r w:rsidR="00DC7B2F" w:rsidRPr="00741EDA">
              <w:rPr>
                <w:rFonts w:cs="Arial"/>
                <w:sz w:val="20"/>
                <w:szCs w:val="20"/>
              </w:rPr>
              <w:t>Closed w</w:t>
            </w:r>
            <w:r w:rsidR="00402656" w:rsidRPr="00741EDA">
              <w:rPr>
                <w:rFonts w:cs="Arial"/>
                <w:sz w:val="20"/>
                <w:szCs w:val="20"/>
              </w:rPr>
              <w:t>on – 100%</w:t>
            </w:r>
          </w:p>
          <w:p w:rsidR="00402656" w:rsidRPr="00741EDA" w:rsidRDefault="00741EDA" w:rsidP="00741EDA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MS Shell Dlg 2" w:hAnsi="MS Shell Dlg 2" w:cs="MS Shell Dlg 2"/>
                <w:sz w:val="17"/>
                <w:szCs w:val="17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</w:t>
            </w:r>
            <w:r>
              <w:rPr>
                <w:rFonts w:ascii="MS Shell Dlg 2" w:hAnsi="MS Shell Dlg 2" w:cs="MS Shell Dlg 2"/>
                <w:sz w:val="17"/>
                <w:szCs w:val="17"/>
              </w:rPr>
              <w:t xml:space="preserve"> </w:t>
            </w:r>
            <w:r w:rsidR="00DC7B2F" w:rsidRPr="00741EDA">
              <w:rPr>
                <w:rFonts w:cs="Arial"/>
                <w:sz w:val="20"/>
                <w:szCs w:val="20"/>
              </w:rPr>
              <w:t>Closed l</w:t>
            </w:r>
            <w:r w:rsidR="00402656" w:rsidRPr="00741EDA">
              <w:rPr>
                <w:rFonts w:cs="Arial"/>
                <w:sz w:val="20"/>
                <w:szCs w:val="20"/>
              </w:rPr>
              <w:t>ost – 0%</w:t>
            </w:r>
          </w:p>
        </w:tc>
      </w:tr>
      <w:tr w:rsidR="00402656" w:rsidRPr="008849C3" w:rsidTr="00F44CE8">
        <w:tc>
          <w:tcPr>
            <w:tcW w:w="4788" w:type="dxa"/>
          </w:tcPr>
          <w:p w:rsidR="00402656" w:rsidRPr="008849C3" w:rsidRDefault="00402656" w:rsidP="00DC7B2F">
            <w:pPr>
              <w:spacing w:before="60" w:after="60"/>
              <w:rPr>
                <w:rFonts w:cs="Arial"/>
                <w:b/>
                <w:sz w:val="20"/>
                <w:szCs w:val="20"/>
              </w:rPr>
            </w:pPr>
            <w:r w:rsidRPr="008849C3">
              <w:rPr>
                <w:rFonts w:cs="Arial"/>
                <w:b/>
                <w:sz w:val="20"/>
                <w:szCs w:val="20"/>
              </w:rPr>
              <w:t>Documentation:</w:t>
            </w:r>
          </w:p>
          <w:p w:rsidR="00402656" w:rsidRPr="008849C3" w:rsidRDefault="00402656" w:rsidP="00DC7B2F">
            <w:pPr>
              <w:spacing w:before="60" w:after="60"/>
              <w:rPr>
                <w:rFonts w:cs="Arial"/>
                <w:sz w:val="20"/>
                <w:szCs w:val="20"/>
              </w:rPr>
            </w:pPr>
            <w:r w:rsidRPr="008849C3">
              <w:rPr>
                <w:rFonts w:cs="Arial"/>
                <w:sz w:val="20"/>
                <w:szCs w:val="20"/>
              </w:rPr>
              <w:t>What materials do you send to customers during the sales cycle?</w:t>
            </w:r>
          </w:p>
          <w:p w:rsidR="00402656" w:rsidRPr="008849C3" w:rsidRDefault="00DC7B2F" w:rsidP="00DC7B2F">
            <w:pPr>
              <w:spacing w:before="60" w:after="60"/>
              <w:rPr>
                <w:rFonts w:cs="Arial"/>
                <w:sz w:val="20"/>
                <w:szCs w:val="20"/>
              </w:rPr>
            </w:pPr>
            <w:r w:rsidRPr="008849C3">
              <w:rPr>
                <w:rFonts w:cs="Arial"/>
                <w:sz w:val="20"/>
                <w:szCs w:val="20"/>
              </w:rPr>
              <w:t>List the 5–</w:t>
            </w:r>
            <w:r w:rsidR="00402656" w:rsidRPr="008849C3">
              <w:rPr>
                <w:rFonts w:cs="Arial"/>
                <w:sz w:val="20"/>
                <w:szCs w:val="20"/>
              </w:rPr>
              <w:t>10 documents you use most frequently.</w:t>
            </w:r>
          </w:p>
          <w:p w:rsidR="00402656" w:rsidRPr="008849C3" w:rsidRDefault="00402656" w:rsidP="00DC7B2F">
            <w:pPr>
              <w:spacing w:before="60" w:after="60"/>
              <w:rPr>
                <w:rFonts w:cs="Arial"/>
                <w:sz w:val="20"/>
                <w:szCs w:val="20"/>
              </w:rPr>
            </w:pPr>
            <w:r w:rsidRPr="008849C3">
              <w:rPr>
                <w:rFonts w:cs="Arial"/>
                <w:sz w:val="20"/>
                <w:szCs w:val="20"/>
              </w:rPr>
              <w:t>1.</w:t>
            </w:r>
          </w:p>
          <w:p w:rsidR="00402656" w:rsidRPr="008849C3" w:rsidRDefault="00402656" w:rsidP="00DC7B2F">
            <w:pPr>
              <w:spacing w:before="60" w:after="60"/>
              <w:rPr>
                <w:rFonts w:cs="Arial"/>
                <w:sz w:val="20"/>
                <w:szCs w:val="20"/>
              </w:rPr>
            </w:pPr>
            <w:r w:rsidRPr="008849C3">
              <w:rPr>
                <w:rFonts w:cs="Arial"/>
                <w:sz w:val="20"/>
                <w:szCs w:val="20"/>
              </w:rPr>
              <w:t>2.</w:t>
            </w:r>
          </w:p>
          <w:p w:rsidR="00402656" w:rsidRPr="008849C3" w:rsidRDefault="00402656" w:rsidP="00DC7B2F">
            <w:pPr>
              <w:spacing w:before="60" w:after="60"/>
              <w:rPr>
                <w:rFonts w:cs="Arial"/>
                <w:sz w:val="20"/>
                <w:szCs w:val="20"/>
              </w:rPr>
            </w:pPr>
            <w:r w:rsidRPr="008849C3">
              <w:rPr>
                <w:rFonts w:cs="Arial"/>
                <w:sz w:val="20"/>
                <w:szCs w:val="20"/>
              </w:rPr>
              <w:t>3.</w:t>
            </w:r>
          </w:p>
          <w:p w:rsidR="00402656" w:rsidRPr="008849C3" w:rsidRDefault="00402656" w:rsidP="00DC7B2F">
            <w:pPr>
              <w:spacing w:before="60" w:after="60"/>
              <w:rPr>
                <w:rFonts w:cs="Arial"/>
                <w:sz w:val="20"/>
                <w:szCs w:val="20"/>
              </w:rPr>
            </w:pPr>
            <w:r w:rsidRPr="008849C3">
              <w:rPr>
                <w:rFonts w:cs="Arial"/>
                <w:sz w:val="20"/>
                <w:szCs w:val="20"/>
              </w:rPr>
              <w:t>4.</w:t>
            </w:r>
          </w:p>
          <w:p w:rsidR="00402656" w:rsidRPr="008849C3" w:rsidRDefault="00402656" w:rsidP="00DC7B2F">
            <w:pPr>
              <w:spacing w:before="60" w:after="60"/>
              <w:rPr>
                <w:rFonts w:cs="Arial"/>
                <w:sz w:val="20"/>
                <w:szCs w:val="20"/>
              </w:rPr>
            </w:pPr>
            <w:r w:rsidRPr="008849C3">
              <w:rPr>
                <w:rFonts w:cs="Arial"/>
                <w:sz w:val="20"/>
                <w:szCs w:val="20"/>
              </w:rPr>
              <w:t>5.</w:t>
            </w:r>
          </w:p>
        </w:tc>
        <w:tc>
          <w:tcPr>
            <w:tcW w:w="4788" w:type="dxa"/>
          </w:tcPr>
          <w:p w:rsidR="00741EDA" w:rsidRDefault="00741EDA" w:rsidP="00741EDA">
            <w:pPr>
              <w:autoSpaceDE w:val="0"/>
              <w:autoSpaceDN w:val="0"/>
              <w:adjustRightInd w:val="0"/>
              <w:spacing w:after="0"/>
              <w:rPr>
                <w:rFonts w:ascii="Wingdings" w:hAnsi="Wingdings" w:cs="Wingdings"/>
                <w:sz w:val="26"/>
                <w:szCs w:val="26"/>
              </w:rPr>
            </w:pPr>
          </w:p>
          <w:p w:rsidR="00741EDA" w:rsidRDefault="00741EDA" w:rsidP="00741EDA">
            <w:pPr>
              <w:autoSpaceDE w:val="0"/>
              <w:autoSpaceDN w:val="0"/>
              <w:adjustRightInd w:val="0"/>
              <w:spacing w:after="0"/>
              <w:rPr>
                <w:rFonts w:ascii="Wingdings" w:hAnsi="Wingdings" w:cs="Wingdings"/>
                <w:sz w:val="26"/>
                <w:szCs w:val="26"/>
              </w:rPr>
            </w:pPr>
          </w:p>
          <w:p w:rsidR="00DC7B2F" w:rsidRPr="00741EDA" w:rsidRDefault="00741EDA" w:rsidP="00741EDA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MS Shell Dlg 2" w:hAnsi="MS Shell Dlg 2" w:cs="MS Shell Dlg 2"/>
                <w:sz w:val="17"/>
                <w:szCs w:val="17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</w:t>
            </w:r>
            <w:r>
              <w:rPr>
                <w:rFonts w:ascii="MS Shell Dlg 2" w:hAnsi="MS Shell Dlg 2" w:cs="MS Shell Dlg 2"/>
                <w:sz w:val="17"/>
                <w:szCs w:val="17"/>
              </w:rPr>
              <w:t xml:space="preserve"> </w:t>
            </w:r>
            <w:r w:rsidR="00DC7B2F" w:rsidRPr="00741EDA">
              <w:rPr>
                <w:rFonts w:cs="Arial"/>
                <w:sz w:val="20"/>
                <w:szCs w:val="20"/>
              </w:rPr>
              <w:t>Email t</w:t>
            </w:r>
            <w:r w:rsidR="00402656" w:rsidRPr="00741EDA">
              <w:rPr>
                <w:rFonts w:cs="Arial"/>
                <w:sz w:val="20"/>
                <w:szCs w:val="20"/>
              </w:rPr>
              <w:t>emplates</w:t>
            </w:r>
          </w:p>
          <w:p w:rsidR="00DC7B2F" w:rsidRPr="00741EDA" w:rsidRDefault="00741EDA" w:rsidP="00741EDA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MS Shell Dlg 2" w:hAnsi="MS Shell Dlg 2" w:cs="MS Shell Dlg 2"/>
                <w:sz w:val="17"/>
                <w:szCs w:val="17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</w:t>
            </w:r>
            <w:r>
              <w:rPr>
                <w:rFonts w:ascii="MS Shell Dlg 2" w:hAnsi="MS Shell Dlg 2" w:cs="MS Shell Dlg 2"/>
                <w:sz w:val="17"/>
                <w:szCs w:val="17"/>
              </w:rPr>
              <w:t xml:space="preserve"> </w:t>
            </w:r>
            <w:r w:rsidR="00402656" w:rsidRPr="00741EDA">
              <w:rPr>
                <w:rFonts w:cs="Arial"/>
                <w:sz w:val="20"/>
                <w:szCs w:val="20"/>
              </w:rPr>
              <w:t>PDF documents</w:t>
            </w:r>
          </w:p>
          <w:p w:rsidR="00DC7B2F" w:rsidRPr="00741EDA" w:rsidRDefault="00741EDA" w:rsidP="00741EDA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MS Shell Dlg 2" w:hAnsi="MS Shell Dlg 2" w:cs="MS Shell Dlg 2"/>
                <w:sz w:val="17"/>
                <w:szCs w:val="17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</w:t>
            </w:r>
            <w:r>
              <w:rPr>
                <w:rFonts w:ascii="MS Shell Dlg 2" w:hAnsi="MS Shell Dlg 2" w:cs="MS Shell Dlg 2"/>
                <w:sz w:val="17"/>
                <w:szCs w:val="17"/>
              </w:rPr>
              <w:t xml:space="preserve"> </w:t>
            </w:r>
            <w:r w:rsidR="00402656" w:rsidRPr="00741EDA">
              <w:rPr>
                <w:rFonts w:cs="Arial"/>
                <w:sz w:val="20"/>
                <w:szCs w:val="20"/>
              </w:rPr>
              <w:t>Proposals</w:t>
            </w:r>
          </w:p>
          <w:p w:rsidR="00DC7B2F" w:rsidRPr="00741EDA" w:rsidRDefault="00741EDA" w:rsidP="00741EDA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MS Shell Dlg 2" w:hAnsi="MS Shell Dlg 2" w:cs="MS Shell Dlg 2"/>
                <w:sz w:val="17"/>
                <w:szCs w:val="17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</w:t>
            </w:r>
            <w:r>
              <w:rPr>
                <w:rFonts w:ascii="MS Shell Dlg 2" w:hAnsi="MS Shell Dlg 2" w:cs="MS Shell Dlg 2"/>
                <w:sz w:val="17"/>
                <w:szCs w:val="17"/>
              </w:rPr>
              <w:t xml:space="preserve"> </w:t>
            </w:r>
            <w:r w:rsidR="00402656" w:rsidRPr="00741EDA">
              <w:rPr>
                <w:rFonts w:cs="Arial"/>
                <w:sz w:val="20"/>
                <w:szCs w:val="20"/>
              </w:rPr>
              <w:t>Quotes</w:t>
            </w:r>
          </w:p>
          <w:p w:rsidR="00402656" w:rsidRPr="00741EDA" w:rsidRDefault="00741EDA" w:rsidP="00741EDA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MS Shell Dlg 2" w:hAnsi="MS Shell Dlg 2" w:cs="MS Shell Dlg 2"/>
                <w:sz w:val="17"/>
                <w:szCs w:val="17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</w:t>
            </w:r>
            <w:r>
              <w:rPr>
                <w:rFonts w:ascii="MS Shell Dlg 2" w:hAnsi="MS Shell Dlg 2" w:cs="MS Shell Dlg 2"/>
                <w:sz w:val="17"/>
                <w:szCs w:val="17"/>
              </w:rPr>
              <w:t xml:space="preserve"> </w:t>
            </w:r>
            <w:r w:rsidR="00402656" w:rsidRPr="00741EDA">
              <w:rPr>
                <w:rFonts w:cs="Arial"/>
                <w:sz w:val="20"/>
                <w:szCs w:val="20"/>
              </w:rPr>
              <w:t>Other</w:t>
            </w:r>
          </w:p>
        </w:tc>
      </w:tr>
      <w:tr w:rsidR="00402656" w:rsidRPr="008849C3" w:rsidTr="00F44CE8">
        <w:tc>
          <w:tcPr>
            <w:tcW w:w="4788" w:type="dxa"/>
          </w:tcPr>
          <w:p w:rsidR="00402656" w:rsidRPr="008849C3" w:rsidRDefault="00402656" w:rsidP="00DC7B2F">
            <w:pPr>
              <w:spacing w:before="60" w:after="60"/>
              <w:rPr>
                <w:rFonts w:cs="Arial"/>
                <w:b/>
                <w:sz w:val="20"/>
                <w:szCs w:val="20"/>
              </w:rPr>
            </w:pPr>
            <w:r w:rsidRPr="008849C3">
              <w:rPr>
                <w:rFonts w:cs="Arial"/>
                <w:b/>
                <w:sz w:val="20"/>
                <w:szCs w:val="20"/>
              </w:rPr>
              <w:t>Competition:</w:t>
            </w:r>
          </w:p>
          <w:p w:rsidR="00402656" w:rsidRPr="008849C3" w:rsidRDefault="00402656" w:rsidP="00DC7B2F">
            <w:pPr>
              <w:spacing w:before="60" w:after="60"/>
              <w:rPr>
                <w:rFonts w:cs="Arial"/>
                <w:sz w:val="20"/>
                <w:szCs w:val="20"/>
              </w:rPr>
            </w:pPr>
            <w:r w:rsidRPr="008849C3">
              <w:rPr>
                <w:rFonts w:cs="Arial"/>
                <w:sz w:val="20"/>
                <w:szCs w:val="20"/>
              </w:rPr>
              <w:t>Do you track competitive wins and losses?</w:t>
            </w:r>
          </w:p>
          <w:p w:rsidR="00402656" w:rsidRPr="008849C3" w:rsidRDefault="00402656" w:rsidP="00DC7B2F">
            <w:pPr>
              <w:spacing w:before="60" w:after="60"/>
              <w:rPr>
                <w:rFonts w:cs="Arial"/>
                <w:sz w:val="20"/>
                <w:szCs w:val="20"/>
              </w:rPr>
            </w:pPr>
            <w:r w:rsidRPr="008849C3">
              <w:rPr>
                <w:rFonts w:cs="Arial"/>
                <w:sz w:val="20"/>
                <w:szCs w:val="20"/>
              </w:rPr>
              <w:t>List your competitors and check the reasons you lose business to or win business from them.</w:t>
            </w:r>
          </w:p>
          <w:p w:rsidR="00402656" w:rsidRPr="008849C3" w:rsidRDefault="00402656" w:rsidP="00DC7B2F">
            <w:pPr>
              <w:spacing w:before="60" w:after="60"/>
              <w:rPr>
                <w:rFonts w:cs="Arial"/>
                <w:sz w:val="20"/>
                <w:szCs w:val="20"/>
              </w:rPr>
            </w:pPr>
            <w:r w:rsidRPr="008849C3">
              <w:rPr>
                <w:rFonts w:cs="Arial"/>
                <w:sz w:val="20"/>
                <w:szCs w:val="20"/>
              </w:rPr>
              <w:t>1.</w:t>
            </w:r>
          </w:p>
          <w:p w:rsidR="00402656" w:rsidRPr="008849C3" w:rsidRDefault="00402656" w:rsidP="00DC7B2F">
            <w:pPr>
              <w:spacing w:before="60" w:after="60"/>
              <w:rPr>
                <w:rFonts w:cs="Arial"/>
                <w:sz w:val="20"/>
                <w:szCs w:val="20"/>
              </w:rPr>
            </w:pPr>
            <w:r w:rsidRPr="008849C3">
              <w:rPr>
                <w:rFonts w:cs="Arial"/>
                <w:sz w:val="20"/>
                <w:szCs w:val="20"/>
              </w:rPr>
              <w:t>2.</w:t>
            </w:r>
          </w:p>
          <w:p w:rsidR="00402656" w:rsidRPr="008849C3" w:rsidRDefault="00402656" w:rsidP="00DC7B2F">
            <w:pPr>
              <w:spacing w:before="60" w:after="60"/>
              <w:rPr>
                <w:rFonts w:cs="Arial"/>
                <w:sz w:val="20"/>
                <w:szCs w:val="20"/>
              </w:rPr>
            </w:pPr>
            <w:r w:rsidRPr="008849C3">
              <w:rPr>
                <w:rFonts w:cs="Arial"/>
                <w:sz w:val="20"/>
                <w:szCs w:val="20"/>
              </w:rPr>
              <w:t>3.</w:t>
            </w:r>
          </w:p>
          <w:p w:rsidR="00402656" w:rsidRPr="008849C3" w:rsidRDefault="00402656" w:rsidP="00DC7B2F">
            <w:pPr>
              <w:spacing w:before="60" w:after="60"/>
              <w:rPr>
                <w:rFonts w:cs="Arial"/>
                <w:sz w:val="20"/>
                <w:szCs w:val="20"/>
              </w:rPr>
            </w:pPr>
            <w:r w:rsidRPr="008849C3">
              <w:rPr>
                <w:rFonts w:cs="Arial"/>
                <w:sz w:val="20"/>
                <w:szCs w:val="20"/>
              </w:rPr>
              <w:t>4.</w:t>
            </w:r>
          </w:p>
          <w:p w:rsidR="00402656" w:rsidRPr="008849C3" w:rsidRDefault="00402656" w:rsidP="00DC7B2F">
            <w:pPr>
              <w:spacing w:before="60" w:after="60"/>
              <w:rPr>
                <w:rFonts w:cs="Arial"/>
                <w:sz w:val="20"/>
                <w:szCs w:val="20"/>
              </w:rPr>
            </w:pPr>
            <w:r w:rsidRPr="008849C3">
              <w:rPr>
                <w:rFonts w:cs="Arial"/>
                <w:sz w:val="20"/>
                <w:szCs w:val="20"/>
              </w:rPr>
              <w:t>5.</w:t>
            </w:r>
          </w:p>
        </w:tc>
        <w:tc>
          <w:tcPr>
            <w:tcW w:w="4788" w:type="dxa"/>
          </w:tcPr>
          <w:p w:rsidR="00741EDA" w:rsidRDefault="00741EDA" w:rsidP="00741EDA">
            <w:pPr>
              <w:autoSpaceDE w:val="0"/>
              <w:autoSpaceDN w:val="0"/>
              <w:adjustRightInd w:val="0"/>
              <w:spacing w:after="0"/>
              <w:rPr>
                <w:rFonts w:ascii="Wingdings" w:hAnsi="Wingdings" w:cs="Wingdings"/>
                <w:sz w:val="26"/>
                <w:szCs w:val="26"/>
              </w:rPr>
            </w:pPr>
          </w:p>
          <w:p w:rsidR="00DC7B2F" w:rsidRPr="00741EDA" w:rsidRDefault="00741EDA" w:rsidP="00741EDA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MS Shell Dlg 2" w:hAnsi="MS Shell Dlg 2" w:cs="MS Shell Dlg 2"/>
                <w:sz w:val="17"/>
                <w:szCs w:val="17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</w:t>
            </w:r>
            <w:r>
              <w:rPr>
                <w:rFonts w:ascii="MS Shell Dlg 2" w:hAnsi="MS Shell Dlg 2" w:cs="MS Shell Dlg 2"/>
                <w:sz w:val="17"/>
                <w:szCs w:val="17"/>
              </w:rPr>
              <w:t xml:space="preserve"> </w:t>
            </w:r>
            <w:r w:rsidR="00402656" w:rsidRPr="00741EDA">
              <w:rPr>
                <w:rFonts w:cs="Arial"/>
                <w:sz w:val="20"/>
                <w:szCs w:val="20"/>
              </w:rPr>
              <w:t>Price</w:t>
            </w:r>
          </w:p>
          <w:p w:rsidR="00DC7B2F" w:rsidRPr="00741EDA" w:rsidRDefault="00741EDA" w:rsidP="00741EDA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MS Shell Dlg 2" w:hAnsi="MS Shell Dlg 2" w:cs="MS Shell Dlg 2"/>
                <w:sz w:val="17"/>
                <w:szCs w:val="17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</w:t>
            </w:r>
            <w:r>
              <w:rPr>
                <w:rFonts w:ascii="MS Shell Dlg 2" w:hAnsi="MS Shell Dlg 2" w:cs="MS Shell Dlg 2"/>
                <w:sz w:val="17"/>
                <w:szCs w:val="17"/>
              </w:rPr>
              <w:t xml:space="preserve"> </w:t>
            </w:r>
            <w:r w:rsidR="00402656" w:rsidRPr="00741EDA">
              <w:rPr>
                <w:rFonts w:cs="Arial"/>
                <w:sz w:val="20"/>
                <w:szCs w:val="20"/>
              </w:rPr>
              <w:t>Feature</w:t>
            </w:r>
          </w:p>
          <w:p w:rsidR="00DC7B2F" w:rsidRPr="00741EDA" w:rsidRDefault="00741EDA" w:rsidP="00741EDA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MS Shell Dlg 2" w:hAnsi="MS Shell Dlg 2" w:cs="MS Shell Dlg 2"/>
                <w:sz w:val="17"/>
                <w:szCs w:val="17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</w:t>
            </w:r>
            <w:r>
              <w:rPr>
                <w:rFonts w:ascii="MS Shell Dlg 2" w:hAnsi="MS Shell Dlg 2" w:cs="MS Shell Dlg 2"/>
                <w:sz w:val="17"/>
                <w:szCs w:val="17"/>
              </w:rPr>
              <w:t xml:space="preserve"> </w:t>
            </w:r>
            <w:r w:rsidR="00180ED6" w:rsidRPr="00741EDA">
              <w:rPr>
                <w:rFonts w:cs="Arial"/>
                <w:sz w:val="20"/>
                <w:szCs w:val="20"/>
              </w:rPr>
              <w:t>Value p</w:t>
            </w:r>
            <w:r w:rsidR="00402656" w:rsidRPr="00741EDA">
              <w:rPr>
                <w:rFonts w:cs="Arial"/>
                <w:sz w:val="20"/>
                <w:szCs w:val="20"/>
              </w:rPr>
              <w:t>roposition</w:t>
            </w:r>
          </w:p>
          <w:p w:rsidR="00DC7B2F" w:rsidRPr="00741EDA" w:rsidRDefault="00741EDA" w:rsidP="00741EDA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MS Shell Dlg 2" w:hAnsi="MS Shell Dlg 2" w:cs="MS Shell Dlg 2"/>
                <w:sz w:val="17"/>
                <w:szCs w:val="17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</w:t>
            </w:r>
            <w:r>
              <w:rPr>
                <w:rFonts w:ascii="MS Shell Dlg 2" w:hAnsi="MS Shell Dlg 2" w:cs="MS Shell Dlg 2"/>
                <w:sz w:val="17"/>
                <w:szCs w:val="17"/>
              </w:rPr>
              <w:t xml:space="preserve"> </w:t>
            </w:r>
            <w:r w:rsidR="00402656" w:rsidRPr="00741EDA">
              <w:rPr>
                <w:rFonts w:cs="Arial"/>
                <w:sz w:val="20"/>
                <w:szCs w:val="20"/>
              </w:rPr>
              <w:t>Company viability</w:t>
            </w:r>
          </w:p>
          <w:p w:rsidR="00DC7B2F" w:rsidRPr="00741EDA" w:rsidRDefault="00741EDA" w:rsidP="00741EDA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MS Shell Dlg 2" w:hAnsi="MS Shell Dlg 2" w:cs="MS Shell Dlg 2"/>
                <w:sz w:val="17"/>
                <w:szCs w:val="17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</w:t>
            </w:r>
            <w:r w:rsidRPr="00741EDA">
              <w:rPr>
                <w:rFonts w:cs="Arial"/>
                <w:sz w:val="20"/>
                <w:szCs w:val="20"/>
              </w:rPr>
              <w:t xml:space="preserve"> </w:t>
            </w:r>
            <w:r w:rsidR="00402656" w:rsidRPr="00741EDA">
              <w:rPr>
                <w:rFonts w:cs="Arial"/>
                <w:sz w:val="20"/>
                <w:szCs w:val="20"/>
              </w:rPr>
              <w:t>Time to value</w:t>
            </w:r>
          </w:p>
          <w:p w:rsidR="00402656" w:rsidRPr="00741EDA" w:rsidRDefault="00741EDA" w:rsidP="00741EDA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MS Shell Dlg 2" w:hAnsi="MS Shell Dlg 2" w:cs="MS Shell Dlg 2"/>
                <w:sz w:val="17"/>
                <w:szCs w:val="17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</w:t>
            </w:r>
            <w:r>
              <w:rPr>
                <w:rFonts w:ascii="MS Shell Dlg 2" w:hAnsi="MS Shell Dlg 2" w:cs="MS Shell Dlg 2"/>
                <w:sz w:val="17"/>
                <w:szCs w:val="17"/>
              </w:rPr>
              <w:t xml:space="preserve"> </w:t>
            </w:r>
            <w:r w:rsidR="00402656" w:rsidRPr="00741EDA">
              <w:rPr>
                <w:rFonts w:cs="Arial"/>
                <w:sz w:val="20"/>
                <w:szCs w:val="20"/>
              </w:rPr>
              <w:t>Other</w:t>
            </w:r>
          </w:p>
        </w:tc>
      </w:tr>
    </w:tbl>
    <w:p w:rsidR="00EC1E72" w:rsidRDefault="00EC1E72" w:rsidP="00133EB4">
      <w:pPr>
        <w:pStyle w:val="Heading3"/>
        <w:numPr>
          <w:ilvl w:val="0"/>
          <w:numId w:val="0"/>
        </w:numPr>
        <w:rPr>
          <w:rFonts w:cs="Arial"/>
          <w:b/>
        </w:rPr>
      </w:pPr>
      <w:bookmarkStart w:id="15" w:name="_Toc347405902"/>
    </w:p>
    <w:p w:rsidR="00133EB4" w:rsidRPr="008D253C" w:rsidRDefault="00EC1E72" w:rsidP="008D253C">
      <w:pPr>
        <w:pStyle w:val="Heading3"/>
        <w:numPr>
          <w:ilvl w:val="0"/>
          <w:numId w:val="0"/>
        </w:numPr>
        <w:rPr>
          <w:b/>
        </w:rPr>
      </w:pPr>
      <w:r w:rsidRPr="008D253C">
        <w:rPr>
          <w:b/>
        </w:rPr>
        <w:br w:type="page"/>
      </w:r>
      <w:bookmarkStart w:id="16" w:name="_Toc347832952"/>
      <w:r w:rsidR="00133EB4" w:rsidRPr="008D253C">
        <w:rPr>
          <w:b/>
        </w:rPr>
        <w:lastRenderedPageBreak/>
        <w:t>Create Your Process Overview</w:t>
      </w:r>
      <w:bookmarkEnd w:id="15"/>
      <w:bookmarkEnd w:id="16"/>
    </w:p>
    <w:p w:rsidR="00402656" w:rsidRPr="00F44CE8" w:rsidRDefault="00281625" w:rsidP="00402656">
      <w:pPr>
        <w:rPr>
          <w:rFonts w:cs="Arial"/>
        </w:rPr>
      </w:pPr>
      <w:r>
        <w:rPr>
          <w:rFonts w:cs="Arial"/>
        </w:rPr>
        <w:t>M</w:t>
      </w:r>
      <w:r w:rsidR="00402656" w:rsidRPr="00F44CE8">
        <w:rPr>
          <w:rFonts w:cs="Arial"/>
        </w:rPr>
        <w:t>a</w:t>
      </w:r>
      <w:r>
        <w:rPr>
          <w:rFonts w:cs="Arial"/>
        </w:rPr>
        <w:t>p</w:t>
      </w:r>
      <w:r w:rsidR="00402656" w:rsidRPr="00F44CE8">
        <w:rPr>
          <w:rFonts w:cs="Arial"/>
        </w:rPr>
        <w:t xml:space="preserve"> out your ow</w:t>
      </w:r>
      <w:r>
        <w:rPr>
          <w:rFonts w:cs="Arial"/>
        </w:rPr>
        <w:t xml:space="preserve">n process by </w:t>
      </w:r>
      <w:r w:rsidR="00402656" w:rsidRPr="00F44CE8">
        <w:rPr>
          <w:rFonts w:cs="Arial"/>
        </w:rPr>
        <w:t>sketch</w:t>
      </w:r>
      <w:r>
        <w:rPr>
          <w:rFonts w:cs="Arial"/>
        </w:rPr>
        <w:t xml:space="preserve">ing the </w:t>
      </w:r>
      <w:r w:rsidR="00402656" w:rsidRPr="00F44CE8">
        <w:rPr>
          <w:rFonts w:cs="Arial"/>
        </w:rPr>
        <w:t>process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02656" w:rsidRPr="00F44CE8" w:rsidTr="00F44CE8">
        <w:tc>
          <w:tcPr>
            <w:tcW w:w="9576" w:type="dxa"/>
          </w:tcPr>
          <w:p w:rsidR="00402656" w:rsidRPr="00F60A98" w:rsidRDefault="00402656" w:rsidP="000D1657">
            <w:pPr>
              <w:spacing w:before="60" w:after="60"/>
              <w:jc w:val="center"/>
              <w:rPr>
                <w:rFonts w:cs="Arial"/>
                <w:b/>
              </w:rPr>
            </w:pPr>
            <w:r w:rsidRPr="00F60A98">
              <w:rPr>
                <w:rFonts w:cs="Arial"/>
                <w:b/>
              </w:rPr>
              <w:t>My Business Process Diagram</w:t>
            </w:r>
          </w:p>
        </w:tc>
      </w:tr>
      <w:tr w:rsidR="00402656" w:rsidRPr="00F44CE8" w:rsidTr="00F44CE8">
        <w:trPr>
          <w:trHeight w:val="1718"/>
        </w:trPr>
        <w:tc>
          <w:tcPr>
            <w:tcW w:w="9576" w:type="dxa"/>
          </w:tcPr>
          <w:p w:rsidR="00402656" w:rsidRDefault="00402656" w:rsidP="000D1657">
            <w:pPr>
              <w:spacing w:before="60" w:after="60"/>
              <w:rPr>
                <w:rFonts w:cs="Arial"/>
              </w:rPr>
            </w:pPr>
          </w:p>
          <w:p w:rsidR="000D1657" w:rsidRDefault="000D1657" w:rsidP="000D1657">
            <w:pPr>
              <w:spacing w:before="60" w:after="60"/>
              <w:rPr>
                <w:rFonts w:cs="Arial"/>
              </w:rPr>
            </w:pPr>
          </w:p>
          <w:p w:rsidR="000D1657" w:rsidRDefault="000D1657" w:rsidP="000D1657">
            <w:pPr>
              <w:spacing w:before="60" w:after="60"/>
              <w:rPr>
                <w:rFonts w:cs="Arial"/>
              </w:rPr>
            </w:pPr>
          </w:p>
          <w:p w:rsidR="000D1657" w:rsidRDefault="000D1657" w:rsidP="000D1657">
            <w:pPr>
              <w:spacing w:before="60" w:after="60"/>
              <w:rPr>
                <w:rFonts w:cs="Arial"/>
              </w:rPr>
            </w:pPr>
          </w:p>
          <w:p w:rsidR="000D1657" w:rsidRDefault="000D1657" w:rsidP="000D1657">
            <w:pPr>
              <w:spacing w:before="60" w:after="60"/>
              <w:rPr>
                <w:rFonts w:cs="Arial"/>
              </w:rPr>
            </w:pPr>
          </w:p>
          <w:p w:rsidR="000D1657" w:rsidRDefault="000D1657" w:rsidP="000D1657">
            <w:pPr>
              <w:spacing w:before="60" w:after="60"/>
              <w:rPr>
                <w:rFonts w:cs="Arial"/>
              </w:rPr>
            </w:pPr>
          </w:p>
          <w:p w:rsidR="000D1657" w:rsidRDefault="000D1657" w:rsidP="000D1657">
            <w:pPr>
              <w:spacing w:before="60" w:after="60"/>
              <w:rPr>
                <w:rFonts w:cs="Arial"/>
              </w:rPr>
            </w:pPr>
          </w:p>
          <w:p w:rsidR="000D1657" w:rsidRPr="00F44CE8" w:rsidRDefault="000D1657" w:rsidP="000D1657">
            <w:pPr>
              <w:spacing w:before="60" w:after="60"/>
              <w:rPr>
                <w:rFonts w:cs="Arial"/>
              </w:rPr>
            </w:pPr>
          </w:p>
        </w:tc>
      </w:tr>
    </w:tbl>
    <w:p w:rsidR="00402656" w:rsidRPr="00F44CE8" w:rsidRDefault="00402656" w:rsidP="00402656">
      <w:pPr>
        <w:rPr>
          <w:rFonts w:cs="Arial"/>
        </w:rPr>
      </w:pPr>
    </w:p>
    <w:p w:rsidR="00402656" w:rsidRPr="0060345F" w:rsidRDefault="00402656" w:rsidP="0060345F">
      <w:pPr>
        <w:pStyle w:val="Heading3"/>
        <w:numPr>
          <w:ilvl w:val="0"/>
          <w:numId w:val="0"/>
        </w:numPr>
        <w:rPr>
          <w:b/>
        </w:rPr>
      </w:pPr>
      <w:bookmarkStart w:id="17" w:name="_Toc347832953"/>
      <w:r w:rsidRPr="0060345F">
        <w:rPr>
          <w:b/>
        </w:rPr>
        <w:t>Define the Fields Needed for Your Process</w:t>
      </w:r>
      <w:bookmarkEnd w:id="17"/>
    </w:p>
    <w:p w:rsidR="00402656" w:rsidRPr="00F44CE8" w:rsidRDefault="00402656" w:rsidP="00402656">
      <w:pPr>
        <w:rPr>
          <w:rFonts w:cs="Arial"/>
        </w:rPr>
      </w:pPr>
      <w:r w:rsidRPr="00F44CE8">
        <w:rPr>
          <w:rFonts w:cs="Arial"/>
        </w:rPr>
        <w:t xml:space="preserve">Use the following worksheets to identify which standard </w:t>
      </w:r>
      <w:r w:rsidR="00321A7D">
        <w:rPr>
          <w:rFonts w:cs="Arial"/>
        </w:rPr>
        <w:t>Salesforce CRM</w:t>
      </w:r>
      <w:r w:rsidRPr="00F44CE8">
        <w:rPr>
          <w:rFonts w:cs="Arial"/>
        </w:rPr>
        <w:t xml:space="preserve"> fields and picklist</w:t>
      </w:r>
      <w:r w:rsidR="000D1657">
        <w:rPr>
          <w:rFonts w:cs="Arial"/>
        </w:rPr>
        <w:t xml:space="preserve"> values fit your process. </w:t>
      </w:r>
      <w:r w:rsidRPr="00F44CE8">
        <w:rPr>
          <w:rFonts w:cs="Arial"/>
        </w:rPr>
        <w:t>Also define which additional custom fields you need for each of the screens involved with most sales processes, including the Lead fields, the Account fields, the Conta</w:t>
      </w:r>
      <w:r w:rsidR="00061130">
        <w:rPr>
          <w:rFonts w:cs="Arial"/>
        </w:rPr>
        <w:t>ct fields, and the Opportunity</w:t>
      </w:r>
      <w:r w:rsidRPr="00F44CE8">
        <w:rPr>
          <w:rFonts w:cs="Arial"/>
        </w:rPr>
        <w:t xml:space="preserve"> fields.</w:t>
      </w:r>
    </w:p>
    <w:p w:rsidR="00402656" w:rsidRDefault="00402656" w:rsidP="008D253C">
      <w:pPr>
        <w:pStyle w:val="ListParagraph"/>
        <w:numPr>
          <w:ilvl w:val="0"/>
          <w:numId w:val="37"/>
        </w:numPr>
        <w:rPr>
          <w:rFonts w:ascii="Arial" w:hAnsi="Arial" w:cs="Arial"/>
        </w:rPr>
      </w:pPr>
      <w:r w:rsidRPr="008D253C">
        <w:rPr>
          <w:rFonts w:ascii="Arial" w:hAnsi="Arial" w:cs="Arial"/>
          <w:b/>
          <w:i/>
        </w:rPr>
        <w:t>Note</w:t>
      </w:r>
      <w:r w:rsidRPr="008D253C">
        <w:rPr>
          <w:rFonts w:ascii="Arial" w:hAnsi="Arial" w:cs="Arial"/>
        </w:rPr>
        <w:t>:  The * symbol means a field is required.</w:t>
      </w:r>
    </w:p>
    <w:p w:rsidR="008D253C" w:rsidRPr="008D253C" w:rsidRDefault="008D253C" w:rsidP="008D253C">
      <w:pPr>
        <w:pStyle w:val="ListParagraph"/>
        <w:ind w:left="1080"/>
        <w:rPr>
          <w:rFonts w:ascii="Arial" w:hAnsi="Arial" w:cs="Arial"/>
        </w:rPr>
      </w:pPr>
    </w:p>
    <w:p w:rsidR="00402656" w:rsidRPr="00F44CE8" w:rsidRDefault="00C96020" w:rsidP="003E3C4A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Use the Want Field c</w:t>
      </w:r>
      <w:r w:rsidR="00402656" w:rsidRPr="00F44CE8">
        <w:rPr>
          <w:rFonts w:ascii="Arial" w:hAnsi="Arial" w:cs="Arial"/>
        </w:rPr>
        <w:t>olumn to check those fields you want to use</w:t>
      </w:r>
      <w:r w:rsidR="00061130">
        <w:rPr>
          <w:rFonts w:ascii="Arial" w:hAnsi="Arial" w:cs="Arial"/>
        </w:rPr>
        <w:t>.</w:t>
      </w:r>
    </w:p>
    <w:p w:rsidR="00402656" w:rsidRPr="00F44CE8" w:rsidRDefault="00402656" w:rsidP="003E3C4A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F44CE8">
        <w:rPr>
          <w:rFonts w:ascii="Arial" w:hAnsi="Arial" w:cs="Arial"/>
        </w:rPr>
        <w:t>Use the Custom Field choices at the end of the ta</w:t>
      </w:r>
      <w:r w:rsidR="00061130">
        <w:rPr>
          <w:rFonts w:ascii="Arial" w:hAnsi="Arial" w:cs="Arial"/>
        </w:rPr>
        <w:t xml:space="preserve">ble to note additional fields. </w:t>
      </w:r>
      <w:r w:rsidRPr="00F44CE8">
        <w:rPr>
          <w:rFonts w:ascii="Arial" w:hAnsi="Arial" w:cs="Arial"/>
        </w:rPr>
        <w:t>Add rows as needed.</w:t>
      </w:r>
    </w:p>
    <w:p w:rsidR="00402656" w:rsidRPr="0060345F" w:rsidRDefault="00374AF3" w:rsidP="0060345F">
      <w:pPr>
        <w:pStyle w:val="Heading4"/>
        <w:numPr>
          <w:ilvl w:val="0"/>
          <w:numId w:val="0"/>
        </w:numPr>
        <w:rPr>
          <w:b/>
        </w:rPr>
      </w:pPr>
      <w:bookmarkStart w:id="18" w:name="_Toc347832954"/>
      <w:r w:rsidRPr="0060345F">
        <w:rPr>
          <w:b/>
        </w:rPr>
        <w:t>Define Your Lead Fields</w:t>
      </w:r>
      <w:bookmarkEnd w:id="18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1386"/>
      </w:tblGrid>
      <w:tr w:rsidR="00402656" w:rsidRPr="00061130" w:rsidTr="00061130">
        <w:trPr>
          <w:cantSplit/>
          <w:tblHeader/>
          <w:jc w:val="center"/>
        </w:trPr>
        <w:tc>
          <w:tcPr>
            <w:tcW w:w="2394" w:type="dxa"/>
            <w:vAlign w:val="center"/>
          </w:tcPr>
          <w:p w:rsidR="00402656" w:rsidRPr="00061130" w:rsidRDefault="00402656" w:rsidP="00061130">
            <w:pPr>
              <w:spacing w:before="60" w:after="60"/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r w:rsidRPr="00061130">
              <w:rPr>
                <w:rFonts w:eastAsia="Times New Roman" w:cs="Arial"/>
                <w:b/>
                <w:bCs/>
                <w:color w:val="000000"/>
              </w:rPr>
              <w:t>Standard Field Name</w:t>
            </w:r>
          </w:p>
        </w:tc>
        <w:tc>
          <w:tcPr>
            <w:tcW w:w="2394" w:type="dxa"/>
          </w:tcPr>
          <w:p w:rsidR="00402656" w:rsidRPr="00061130" w:rsidRDefault="00402656" w:rsidP="00061130">
            <w:pPr>
              <w:spacing w:before="60" w:after="60"/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r w:rsidRPr="00061130">
              <w:rPr>
                <w:rFonts w:eastAsia="Times New Roman" w:cs="Arial"/>
                <w:b/>
                <w:bCs/>
                <w:color w:val="000000"/>
              </w:rPr>
              <w:t>Data Type</w:t>
            </w:r>
          </w:p>
        </w:tc>
        <w:tc>
          <w:tcPr>
            <w:tcW w:w="2394" w:type="dxa"/>
          </w:tcPr>
          <w:p w:rsidR="00402656" w:rsidRPr="00061130" w:rsidRDefault="00402656" w:rsidP="00061130">
            <w:pPr>
              <w:spacing w:before="60" w:after="60"/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r w:rsidRPr="00061130">
              <w:rPr>
                <w:rFonts w:eastAsia="Times New Roman" w:cs="Arial"/>
                <w:b/>
                <w:bCs/>
                <w:color w:val="000000"/>
              </w:rPr>
              <w:t>Values</w:t>
            </w:r>
          </w:p>
        </w:tc>
        <w:tc>
          <w:tcPr>
            <w:tcW w:w="1386" w:type="dxa"/>
          </w:tcPr>
          <w:p w:rsidR="00402656" w:rsidRPr="00061130" w:rsidRDefault="00402656" w:rsidP="00061130">
            <w:pPr>
              <w:spacing w:before="60" w:after="60"/>
              <w:jc w:val="center"/>
              <w:rPr>
                <w:rFonts w:cs="Arial"/>
                <w:b/>
              </w:rPr>
            </w:pPr>
            <w:r w:rsidRPr="00061130">
              <w:rPr>
                <w:rFonts w:cs="Arial"/>
                <w:b/>
              </w:rPr>
              <w:t>Want Field?</w:t>
            </w:r>
          </w:p>
        </w:tc>
      </w:tr>
      <w:tr w:rsidR="00402656" w:rsidRPr="00061130" w:rsidTr="00061130">
        <w:trPr>
          <w:jc w:val="center"/>
        </w:trPr>
        <w:tc>
          <w:tcPr>
            <w:tcW w:w="2394" w:type="dxa"/>
            <w:vAlign w:val="center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  <w:r w:rsidRPr="00061130">
              <w:rPr>
                <w:rFonts w:cs="Arial"/>
              </w:rPr>
              <w:t>Address</w:t>
            </w:r>
          </w:p>
        </w:tc>
        <w:tc>
          <w:tcPr>
            <w:tcW w:w="2394" w:type="dxa"/>
            <w:vAlign w:val="center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  <w:r w:rsidRPr="00061130">
              <w:rPr>
                <w:rFonts w:cs="Arial"/>
              </w:rPr>
              <w:t>Address</w:t>
            </w:r>
          </w:p>
        </w:tc>
        <w:tc>
          <w:tcPr>
            <w:tcW w:w="2394" w:type="dxa"/>
            <w:vAlign w:val="center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</w:p>
        </w:tc>
        <w:tc>
          <w:tcPr>
            <w:tcW w:w="1386" w:type="dxa"/>
            <w:vAlign w:val="center"/>
          </w:tcPr>
          <w:p w:rsidR="00402656" w:rsidRPr="00061130" w:rsidRDefault="00402656" w:rsidP="00061130">
            <w:pPr>
              <w:spacing w:before="60" w:after="60"/>
              <w:rPr>
                <w:rFonts w:cs="Arial"/>
                <w:b/>
              </w:rPr>
            </w:pPr>
          </w:p>
        </w:tc>
      </w:tr>
      <w:tr w:rsidR="00402656" w:rsidRPr="00061130" w:rsidTr="00061130">
        <w:trPr>
          <w:jc w:val="center"/>
        </w:trPr>
        <w:tc>
          <w:tcPr>
            <w:tcW w:w="2394" w:type="dxa"/>
            <w:vAlign w:val="center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  <w:r w:rsidRPr="00061130">
              <w:rPr>
                <w:rFonts w:cs="Arial"/>
              </w:rPr>
              <w:t>Annual Revenue</w:t>
            </w:r>
          </w:p>
        </w:tc>
        <w:tc>
          <w:tcPr>
            <w:tcW w:w="2394" w:type="dxa"/>
            <w:vAlign w:val="center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  <w:r w:rsidRPr="00061130">
              <w:rPr>
                <w:rFonts w:cs="Arial"/>
              </w:rPr>
              <w:t>Currency (18,0)</w:t>
            </w:r>
          </w:p>
        </w:tc>
        <w:tc>
          <w:tcPr>
            <w:tcW w:w="2394" w:type="dxa"/>
            <w:vAlign w:val="center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</w:p>
        </w:tc>
        <w:tc>
          <w:tcPr>
            <w:tcW w:w="1386" w:type="dxa"/>
            <w:vAlign w:val="center"/>
          </w:tcPr>
          <w:p w:rsidR="00402656" w:rsidRPr="00061130" w:rsidRDefault="00402656" w:rsidP="00061130">
            <w:pPr>
              <w:spacing w:before="60" w:after="60"/>
              <w:rPr>
                <w:rFonts w:cs="Arial"/>
                <w:b/>
              </w:rPr>
            </w:pPr>
          </w:p>
        </w:tc>
      </w:tr>
      <w:tr w:rsidR="00402656" w:rsidRPr="00061130" w:rsidTr="00061130">
        <w:trPr>
          <w:jc w:val="center"/>
        </w:trPr>
        <w:tc>
          <w:tcPr>
            <w:tcW w:w="2394" w:type="dxa"/>
            <w:vAlign w:val="center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  <w:r w:rsidRPr="00061130">
              <w:rPr>
                <w:rFonts w:cs="Arial"/>
              </w:rPr>
              <w:t>Campaign</w:t>
            </w:r>
          </w:p>
        </w:tc>
        <w:tc>
          <w:tcPr>
            <w:tcW w:w="2394" w:type="dxa"/>
            <w:vAlign w:val="center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  <w:r w:rsidRPr="00061130">
              <w:rPr>
                <w:rFonts w:cs="Arial"/>
              </w:rPr>
              <w:t>Lookup (Campaign)</w:t>
            </w:r>
          </w:p>
        </w:tc>
        <w:tc>
          <w:tcPr>
            <w:tcW w:w="2394" w:type="dxa"/>
            <w:vAlign w:val="center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</w:p>
        </w:tc>
        <w:tc>
          <w:tcPr>
            <w:tcW w:w="1386" w:type="dxa"/>
            <w:vAlign w:val="center"/>
          </w:tcPr>
          <w:p w:rsidR="00402656" w:rsidRPr="00061130" w:rsidRDefault="00402656" w:rsidP="00061130">
            <w:pPr>
              <w:spacing w:before="60" w:after="60"/>
              <w:rPr>
                <w:rFonts w:cs="Arial"/>
                <w:b/>
              </w:rPr>
            </w:pPr>
          </w:p>
        </w:tc>
      </w:tr>
      <w:tr w:rsidR="00402656" w:rsidRPr="00061130" w:rsidTr="00061130">
        <w:trPr>
          <w:jc w:val="center"/>
        </w:trPr>
        <w:tc>
          <w:tcPr>
            <w:tcW w:w="2394" w:type="dxa"/>
            <w:vAlign w:val="center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  <w:r w:rsidRPr="00061130">
              <w:rPr>
                <w:rFonts w:cs="Arial"/>
              </w:rPr>
              <w:t>Company*</w:t>
            </w:r>
          </w:p>
        </w:tc>
        <w:tc>
          <w:tcPr>
            <w:tcW w:w="2394" w:type="dxa"/>
            <w:vAlign w:val="center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  <w:r w:rsidRPr="00061130">
              <w:rPr>
                <w:rFonts w:cs="Arial"/>
              </w:rPr>
              <w:t>Text (80)</w:t>
            </w:r>
          </w:p>
        </w:tc>
        <w:tc>
          <w:tcPr>
            <w:tcW w:w="2394" w:type="dxa"/>
            <w:vAlign w:val="center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</w:p>
        </w:tc>
        <w:tc>
          <w:tcPr>
            <w:tcW w:w="1386" w:type="dxa"/>
            <w:vAlign w:val="center"/>
          </w:tcPr>
          <w:p w:rsidR="00402656" w:rsidRPr="00061130" w:rsidRDefault="00402656" w:rsidP="00061130">
            <w:pPr>
              <w:spacing w:before="60" w:after="60"/>
              <w:rPr>
                <w:rFonts w:cs="Arial"/>
                <w:b/>
              </w:rPr>
            </w:pPr>
          </w:p>
        </w:tc>
      </w:tr>
      <w:tr w:rsidR="00402656" w:rsidRPr="00061130" w:rsidTr="00061130">
        <w:trPr>
          <w:jc w:val="center"/>
        </w:trPr>
        <w:tc>
          <w:tcPr>
            <w:tcW w:w="2394" w:type="dxa"/>
            <w:vAlign w:val="center"/>
          </w:tcPr>
          <w:p w:rsidR="00402656" w:rsidRPr="00061130" w:rsidRDefault="00061130" w:rsidP="00061130">
            <w:p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 xml:space="preserve">Created </w:t>
            </w:r>
            <w:r w:rsidR="00CB7244">
              <w:rPr>
                <w:rFonts w:cs="Arial"/>
              </w:rPr>
              <w:t>B</w:t>
            </w:r>
            <w:r w:rsidR="00402656" w:rsidRPr="00061130">
              <w:rPr>
                <w:rFonts w:cs="Arial"/>
              </w:rPr>
              <w:t>y*</w:t>
            </w:r>
          </w:p>
        </w:tc>
        <w:tc>
          <w:tcPr>
            <w:tcW w:w="2394" w:type="dxa"/>
            <w:vAlign w:val="center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  <w:r w:rsidRPr="00061130">
              <w:rPr>
                <w:rFonts w:cs="Arial"/>
              </w:rPr>
              <w:t>Lookup (User)</w:t>
            </w:r>
          </w:p>
        </w:tc>
        <w:tc>
          <w:tcPr>
            <w:tcW w:w="2394" w:type="dxa"/>
            <w:vAlign w:val="center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</w:p>
        </w:tc>
        <w:tc>
          <w:tcPr>
            <w:tcW w:w="1386" w:type="dxa"/>
            <w:vAlign w:val="center"/>
          </w:tcPr>
          <w:p w:rsidR="00402656" w:rsidRPr="00061130" w:rsidRDefault="00402656" w:rsidP="00061130">
            <w:pPr>
              <w:spacing w:before="60" w:after="60"/>
              <w:rPr>
                <w:rFonts w:cs="Arial"/>
                <w:b/>
              </w:rPr>
            </w:pPr>
          </w:p>
        </w:tc>
      </w:tr>
      <w:tr w:rsidR="00402656" w:rsidRPr="00061130" w:rsidTr="00061130">
        <w:trPr>
          <w:jc w:val="center"/>
        </w:trPr>
        <w:tc>
          <w:tcPr>
            <w:tcW w:w="2394" w:type="dxa"/>
            <w:vAlign w:val="center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  <w:r w:rsidRPr="00061130">
              <w:rPr>
                <w:rFonts w:cs="Arial"/>
              </w:rPr>
              <w:t>Description</w:t>
            </w:r>
          </w:p>
        </w:tc>
        <w:tc>
          <w:tcPr>
            <w:tcW w:w="2394" w:type="dxa"/>
            <w:vAlign w:val="center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  <w:r w:rsidRPr="00061130">
              <w:rPr>
                <w:rFonts w:cs="Arial"/>
              </w:rPr>
              <w:t>Long Text Area (32000)</w:t>
            </w:r>
          </w:p>
        </w:tc>
        <w:tc>
          <w:tcPr>
            <w:tcW w:w="2394" w:type="dxa"/>
            <w:vAlign w:val="center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</w:p>
        </w:tc>
        <w:tc>
          <w:tcPr>
            <w:tcW w:w="1386" w:type="dxa"/>
            <w:vAlign w:val="center"/>
          </w:tcPr>
          <w:p w:rsidR="00402656" w:rsidRPr="00061130" w:rsidRDefault="00402656" w:rsidP="00061130">
            <w:pPr>
              <w:spacing w:before="60" w:after="60"/>
              <w:rPr>
                <w:rFonts w:cs="Arial"/>
                <w:b/>
              </w:rPr>
            </w:pPr>
          </w:p>
        </w:tc>
      </w:tr>
      <w:tr w:rsidR="00402656" w:rsidRPr="00061130" w:rsidTr="00061130">
        <w:trPr>
          <w:jc w:val="center"/>
        </w:trPr>
        <w:tc>
          <w:tcPr>
            <w:tcW w:w="2394" w:type="dxa"/>
            <w:vAlign w:val="center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  <w:r w:rsidRPr="00061130">
              <w:rPr>
                <w:rFonts w:cs="Arial"/>
              </w:rPr>
              <w:t>Do Not Call</w:t>
            </w:r>
          </w:p>
        </w:tc>
        <w:tc>
          <w:tcPr>
            <w:tcW w:w="2394" w:type="dxa"/>
            <w:vAlign w:val="center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  <w:r w:rsidRPr="00061130">
              <w:rPr>
                <w:rFonts w:cs="Arial"/>
              </w:rPr>
              <w:t>Checkbox</w:t>
            </w:r>
          </w:p>
        </w:tc>
        <w:tc>
          <w:tcPr>
            <w:tcW w:w="2394" w:type="dxa"/>
            <w:vAlign w:val="center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</w:p>
        </w:tc>
        <w:tc>
          <w:tcPr>
            <w:tcW w:w="1386" w:type="dxa"/>
            <w:vAlign w:val="center"/>
          </w:tcPr>
          <w:p w:rsidR="00402656" w:rsidRPr="00061130" w:rsidRDefault="00402656" w:rsidP="00061130">
            <w:pPr>
              <w:spacing w:before="60" w:after="60"/>
              <w:rPr>
                <w:rFonts w:cs="Arial"/>
                <w:b/>
              </w:rPr>
            </w:pPr>
          </w:p>
        </w:tc>
      </w:tr>
      <w:tr w:rsidR="00402656" w:rsidRPr="00061130" w:rsidTr="00061130">
        <w:trPr>
          <w:jc w:val="center"/>
        </w:trPr>
        <w:tc>
          <w:tcPr>
            <w:tcW w:w="2394" w:type="dxa"/>
            <w:vAlign w:val="center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  <w:r w:rsidRPr="00061130">
              <w:rPr>
                <w:rFonts w:cs="Arial"/>
              </w:rPr>
              <w:t>Email</w:t>
            </w:r>
          </w:p>
        </w:tc>
        <w:tc>
          <w:tcPr>
            <w:tcW w:w="2394" w:type="dxa"/>
            <w:vAlign w:val="center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  <w:r w:rsidRPr="00061130">
              <w:rPr>
                <w:rFonts w:cs="Arial"/>
              </w:rPr>
              <w:t>Email</w:t>
            </w:r>
          </w:p>
        </w:tc>
        <w:tc>
          <w:tcPr>
            <w:tcW w:w="2394" w:type="dxa"/>
            <w:vAlign w:val="center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</w:p>
        </w:tc>
        <w:tc>
          <w:tcPr>
            <w:tcW w:w="1386" w:type="dxa"/>
            <w:vAlign w:val="center"/>
          </w:tcPr>
          <w:p w:rsidR="00402656" w:rsidRPr="00061130" w:rsidRDefault="00402656" w:rsidP="00061130">
            <w:pPr>
              <w:spacing w:before="60" w:after="60"/>
              <w:rPr>
                <w:rFonts w:cs="Arial"/>
                <w:b/>
              </w:rPr>
            </w:pPr>
          </w:p>
        </w:tc>
      </w:tr>
      <w:tr w:rsidR="00402656" w:rsidRPr="00061130" w:rsidTr="00061130">
        <w:trPr>
          <w:jc w:val="center"/>
        </w:trPr>
        <w:tc>
          <w:tcPr>
            <w:tcW w:w="2394" w:type="dxa"/>
            <w:vAlign w:val="center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  <w:r w:rsidRPr="00061130">
              <w:rPr>
                <w:rFonts w:cs="Arial"/>
              </w:rPr>
              <w:t>Email Opt Out</w:t>
            </w:r>
          </w:p>
        </w:tc>
        <w:tc>
          <w:tcPr>
            <w:tcW w:w="2394" w:type="dxa"/>
            <w:vAlign w:val="center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  <w:r w:rsidRPr="00061130">
              <w:rPr>
                <w:rFonts w:cs="Arial"/>
              </w:rPr>
              <w:t>Checkbox</w:t>
            </w:r>
          </w:p>
        </w:tc>
        <w:tc>
          <w:tcPr>
            <w:tcW w:w="2394" w:type="dxa"/>
            <w:vAlign w:val="center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</w:p>
        </w:tc>
        <w:tc>
          <w:tcPr>
            <w:tcW w:w="1386" w:type="dxa"/>
            <w:vAlign w:val="center"/>
          </w:tcPr>
          <w:p w:rsidR="00402656" w:rsidRPr="00061130" w:rsidRDefault="00402656" w:rsidP="00061130">
            <w:pPr>
              <w:spacing w:before="60" w:after="60"/>
              <w:rPr>
                <w:rFonts w:cs="Arial"/>
                <w:b/>
              </w:rPr>
            </w:pPr>
          </w:p>
        </w:tc>
      </w:tr>
      <w:tr w:rsidR="00402656" w:rsidRPr="00061130" w:rsidTr="00061130">
        <w:trPr>
          <w:jc w:val="center"/>
        </w:trPr>
        <w:tc>
          <w:tcPr>
            <w:tcW w:w="2394" w:type="dxa"/>
            <w:vAlign w:val="center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  <w:r w:rsidRPr="00061130">
              <w:rPr>
                <w:rFonts w:cs="Arial"/>
              </w:rPr>
              <w:lastRenderedPageBreak/>
              <w:t>Fax</w:t>
            </w:r>
          </w:p>
        </w:tc>
        <w:tc>
          <w:tcPr>
            <w:tcW w:w="2394" w:type="dxa"/>
            <w:vAlign w:val="center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  <w:r w:rsidRPr="00061130">
              <w:rPr>
                <w:rFonts w:cs="Arial"/>
              </w:rPr>
              <w:t>Fax</w:t>
            </w:r>
          </w:p>
        </w:tc>
        <w:tc>
          <w:tcPr>
            <w:tcW w:w="2394" w:type="dxa"/>
            <w:vAlign w:val="center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</w:p>
        </w:tc>
        <w:tc>
          <w:tcPr>
            <w:tcW w:w="1386" w:type="dxa"/>
            <w:vAlign w:val="center"/>
          </w:tcPr>
          <w:p w:rsidR="00402656" w:rsidRPr="00061130" w:rsidRDefault="00402656" w:rsidP="00061130">
            <w:pPr>
              <w:spacing w:before="60" w:after="60"/>
              <w:rPr>
                <w:rFonts w:cs="Arial"/>
                <w:b/>
              </w:rPr>
            </w:pPr>
          </w:p>
        </w:tc>
      </w:tr>
      <w:tr w:rsidR="00402656" w:rsidRPr="00061130" w:rsidTr="00061130">
        <w:trPr>
          <w:jc w:val="center"/>
        </w:trPr>
        <w:tc>
          <w:tcPr>
            <w:tcW w:w="2394" w:type="dxa"/>
            <w:vAlign w:val="center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  <w:r w:rsidRPr="00061130">
              <w:rPr>
                <w:rFonts w:cs="Arial"/>
              </w:rPr>
              <w:t>Fax Opt Out</w:t>
            </w:r>
          </w:p>
        </w:tc>
        <w:tc>
          <w:tcPr>
            <w:tcW w:w="2394" w:type="dxa"/>
            <w:vAlign w:val="center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  <w:r w:rsidRPr="00061130">
              <w:rPr>
                <w:rFonts w:cs="Arial"/>
              </w:rPr>
              <w:t>Checkbox</w:t>
            </w:r>
          </w:p>
        </w:tc>
        <w:tc>
          <w:tcPr>
            <w:tcW w:w="2394" w:type="dxa"/>
            <w:vAlign w:val="center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</w:p>
        </w:tc>
        <w:tc>
          <w:tcPr>
            <w:tcW w:w="1386" w:type="dxa"/>
            <w:vAlign w:val="center"/>
          </w:tcPr>
          <w:p w:rsidR="00402656" w:rsidRPr="00061130" w:rsidRDefault="00402656" w:rsidP="00061130">
            <w:pPr>
              <w:spacing w:before="60" w:after="60"/>
              <w:rPr>
                <w:rFonts w:cs="Arial"/>
                <w:b/>
              </w:rPr>
            </w:pPr>
          </w:p>
        </w:tc>
      </w:tr>
      <w:tr w:rsidR="00402656" w:rsidRPr="00061130" w:rsidTr="00061130">
        <w:trPr>
          <w:jc w:val="center"/>
        </w:trPr>
        <w:tc>
          <w:tcPr>
            <w:tcW w:w="2394" w:type="dxa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  <w:r w:rsidRPr="00061130">
              <w:rPr>
                <w:rFonts w:cs="Arial"/>
              </w:rPr>
              <w:t>Industry</w:t>
            </w:r>
          </w:p>
        </w:tc>
        <w:tc>
          <w:tcPr>
            <w:tcW w:w="2394" w:type="dxa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  <w:r w:rsidRPr="00061130">
              <w:rPr>
                <w:rFonts w:cs="Arial"/>
              </w:rPr>
              <w:t>Picklist</w:t>
            </w:r>
          </w:p>
        </w:tc>
        <w:tc>
          <w:tcPr>
            <w:tcW w:w="2394" w:type="dxa"/>
            <w:vAlign w:val="center"/>
          </w:tcPr>
          <w:p w:rsidR="00402656" w:rsidRPr="00061130" w:rsidRDefault="00402656" w:rsidP="00061130">
            <w:pPr>
              <w:spacing w:before="60" w:after="60"/>
              <w:rPr>
                <w:rFonts w:cs="Arial"/>
                <w:b/>
              </w:rPr>
            </w:pPr>
            <w:r w:rsidRPr="00061130">
              <w:rPr>
                <w:rFonts w:cs="Arial"/>
              </w:rPr>
              <w:t>-Agriculture</w:t>
            </w:r>
            <w:r w:rsidRPr="00061130">
              <w:rPr>
                <w:rFonts w:cs="Arial"/>
              </w:rPr>
              <w:br/>
              <w:t>-Apparel</w:t>
            </w:r>
            <w:r w:rsidRPr="00061130">
              <w:rPr>
                <w:rFonts w:cs="Arial"/>
              </w:rPr>
              <w:br/>
              <w:t>-Banking</w:t>
            </w:r>
            <w:r w:rsidRPr="00061130">
              <w:rPr>
                <w:rFonts w:cs="Arial"/>
              </w:rPr>
              <w:br/>
              <w:t>-Biotechnology</w:t>
            </w:r>
            <w:r w:rsidRPr="00061130">
              <w:rPr>
                <w:rFonts w:cs="Arial"/>
              </w:rPr>
              <w:br/>
              <w:t>-Chemicals</w:t>
            </w:r>
            <w:r w:rsidRPr="00061130">
              <w:rPr>
                <w:rFonts w:cs="Arial"/>
              </w:rPr>
              <w:br/>
              <w:t>-Communications</w:t>
            </w:r>
            <w:r w:rsidRPr="00061130">
              <w:rPr>
                <w:rFonts w:cs="Arial"/>
              </w:rPr>
              <w:br/>
              <w:t>-Construction</w:t>
            </w:r>
            <w:r w:rsidRPr="00061130">
              <w:rPr>
                <w:rFonts w:cs="Arial"/>
              </w:rPr>
              <w:br/>
              <w:t>-Consulting</w:t>
            </w:r>
            <w:r w:rsidRPr="00061130">
              <w:rPr>
                <w:rFonts w:cs="Arial"/>
              </w:rPr>
              <w:br/>
              <w:t>-Education</w:t>
            </w:r>
            <w:r w:rsidRPr="00061130">
              <w:rPr>
                <w:rFonts w:cs="Arial"/>
              </w:rPr>
              <w:br/>
              <w:t>-Electronics</w:t>
            </w:r>
            <w:r w:rsidRPr="00061130">
              <w:rPr>
                <w:rFonts w:cs="Arial"/>
              </w:rPr>
              <w:br/>
              <w:t>-Energy</w:t>
            </w:r>
            <w:r w:rsidRPr="00061130">
              <w:rPr>
                <w:rFonts w:cs="Arial"/>
              </w:rPr>
              <w:br/>
              <w:t>-Engineering</w:t>
            </w:r>
            <w:r w:rsidRPr="00061130">
              <w:rPr>
                <w:rFonts w:cs="Arial"/>
              </w:rPr>
              <w:br/>
              <w:t>-Entertainment</w:t>
            </w:r>
            <w:r w:rsidRPr="00061130">
              <w:rPr>
                <w:rFonts w:cs="Arial"/>
              </w:rPr>
              <w:br/>
              <w:t>-Environmental</w:t>
            </w:r>
            <w:r w:rsidRPr="00061130">
              <w:rPr>
                <w:rFonts w:cs="Arial"/>
              </w:rPr>
              <w:br/>
              <w:t>-Finance</w:t>
            </w:r>
            <w:r w:rsidRPr="00061130">
              <w:rPr>
                <w:rFonts w:cs="Arial"/>
              </w:rPr>
              <w:br/>
              <w:t>-Food &amp; Beverage</w:t>
            </w:r>
            <w:r w:rsidRPr="00061130">
              <w:rPr>
                <w:rFonts w:cs="Arial"/>
              </w:rPr>
              <w:br/>
              <w:t>-Government</w:t>
            </w:r>
            <w:r w:rsidRPr="00061130">
              <w:rPr>
                <w:rFonts w:cs="Arial"/>
              </w:rPr>
              <w:br/>
              <w:t>-Healthcare</w:t>
            </w:r>
            <w:r w:rsidRPr="00061130">
              <w:rPr>
                <w:rFonts w:cs="Arial"/>
              </w:rPr>
              <w:br/>
              <w:t>-Hospitality</w:t>
            </w:r>
            <w:r w:rsidRPr="00061130">
              <w:rPr>
                <w:rFonts w:cs="Arial"/>
              </w:rPr>
              <w:br/>
              <w:t>-Insurance</w:t>
            </w:r>
            <w:r w:rsidRPr="00061130">
              <w:rPr>
                <w:rFonts w:cs="Arial"/>
              </w:rPr>
              <w:br/>
              <w:t>-Machin</w:t>
            </w:r>
            <w:r w:rsidR="00061130">
              <w:rPr>
                <w:rFonts w:cs="Arial"/>
              </w:rPr>
              <w:t>ery</w:t>
            </w:r>
            <w:r w:rsidR="00061130">
              <w:rPr>
                <w:rFonts w:cs="Arial"/>
              </w:rPr>
              <w:br/>
              <w:t>-Manufacturing</w:t>
            </w:r>
            <w:r w:rsidR="00061130">
              <w:rPr>
                <w:rFonts w:cs="Arial"/>
              </w:rPr>
              <w:br/>
              <w:t>-Media</w:t>
            </w:r>
            <w:r w:rsidR="00061130">
              <w:rPr>
                <w:rFonts w:cs="Arial"/>
              </w:rPr>
              <w:br/>
              <w:t>-Not f</w:t>
            </w:r>
            <w:r w:rsidRPr="00061130">
              <w:rPr>
                <w:rFonts w:cs="Arial"/>
              </w:rPr>
              <w:t>or Profit</w:t>
            </w:r>
            <w:r w:rsidRPr="00061130">
              <w:rPr>
                <w:rFonts w:cs="Arial"/>
              </w:rPr>
              <w:br/>
              <w:t>-Recreation</w:t>
            </w:r>
            <w:r w:rsidRPr="00061130">
              <w:rPr>
                <w:rFonts w:cs="Arial"/>
              </w:rPr>
              <w:br/>
              <w:t>-Retail</w:t>
            </w:r>
            <w:r w:rsidRPr="00061130">
              <w:rPr>
                <w:rFonts w:cs="Arial"/>
              </w:rPr>
              <w:br/>
              <w:t>-Shipping</w:t>
            </w:r>
            <w:r w:rsidRPr="00061130">
              <w:rPr>
                <w:rFonts w:cs="Arial"/>
              </w:rPr>
              <w:br/>
              <w:t>-Technology</w:t>
            </w:r>
            <w:r w:rsidRPr="00061130">
              <w:rPr>
                <w:rFonts w:cs="Arial"/>
              </w:rPr>
              <w:br/>
              <w:t>-Telecommunications</w:t>
            </w:r>
            <w:r w:rsidRPr="00061130">
              <w:rPr>
                <w:rFonts w:cs="Arial"/>
              </w:rPr>
              <w:br/>
              <w:t>-Transportation</w:t>
            </w:r>
            <w:r w:rsidRPr="00061130">
              <w:rPr>
                <w:rFonts w:cs="Arial"/>
              </w:rPr>
              <w:br/>
              <w:t>-Utilities</w:t>
            </w:r>
            <w:r w:rsidRPr="00061130">
              <w:rPr>
                <w:rFonts w:cs="Arial"/>
              </w:rPr>
              <w:br/>
              <w:t>-Other</w:t>
            </w:r>
          </w:p>
        </w:tc>
        <w:tc>
          <w:tcPr>
            <w:tcW w:w="1386" w:type="dxa"/>
            <w:vAlign w:val="center"/>
          </w:tcPr>
          <w:p w:rsidR="00402656" w:rsidRPr="00061130" w:rsidRDefault="00402656" w:rsidP="00061130">
            <w:pPr>
              <w:spacing w:before="60" w:after="60"/>
              <w:rPr>
                <w:rFonts w:cs="Arial"/>
                <w:b/>
              </w:rPr>
            </w:pPr>
          </w:p>
        </w:tc>
      </w:tr>
      <w:tr w:rsidR="00402656" w:rsidRPr="00061130" w:rsidTr="00061130">
        <w:trPr>
          <w:jc w:val="center"/>
        </w:trPr>
        <w:tc>
          <w:tcPr>
            <w:tcW w:w="2394" w:type="dxa"/>
            <w:vAlign w:val="center"/>
          </w:tcPr>
          <w:p w:rsidR="00402656" w:rsidRPr="00061130" w:rsidRDefault="00CB7244" w:rsidP="00061130">
            <w:p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Last Modified B</w:t>
            </w:r>
            <w:r w:rsidR="00402656" w:rsidRPr="00061130">
              <w:rPr>
                <w:rFonts w:cs="Arial"/>
              </w:rPr>
              <w:t>y*</w:t>
            </w:r>
          </w:p>
        </w:tc>
        <w:tc>
          <w:tcPr>
            <w:tcW w:w="2394" w:type="dxa"/>
            <w:vAlign w:val="center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  <w:r w:rsidRPr="00061130">
              <w:rPr>
                <w:rFonts w:cs="Arial"/>
              </w:rPr>
              <w:t>Lookup (User)</w:t>
            </w:r>
          </w:p>
        </w:tc>
        <w:tc>
          <w:tcPr>
            <w:tcW w:w="2394" w:type="dxa"/>
            <w:vAlign w:val="center"/>
          </w:tcPr>
          <w:p w:rsidR="00402656" w:rsidRPr="00061130" w:rsidRDefault="00402656" w:rsidP="00061130">
            <w:pPr>
              <w:spacing w:before="60" w:after="60"/>
              <w:rPr>
                <w:rFonts w:cs="Arial"/>
                <w:b/>
              </w:rPr>
            </w:pPr>
          </w:p>
        </w:tc>
        <w:tc>
          <w:tcPr>
            <w:tcW w:w="1386" w:type="dxa"/>
            <w:vAlign w:val="center"/>
          </w:tcPr>
          <w:p w:rsidR="00402656" w:rsidRPr="00061130" w:rsidRDefault="00402656" w:rsidP="00061130">
            <w:pPr>
              <w:spacing w:before="60" w:after="60"/>
              <w:rPr>
                <w:rFonts w:cs="Arial"/>
                <w:b/>
              </w:rPr>
            </w:pPr>
          </w:p>
        </w:tc>
      </w:tr>
      <w:tr w:rsidR="00402656" w:rsidRPr="00061130" w:rsidTr="00061130">
        <w:trPr>
          <w:jc w:val="center"/>
        </w:trPr>
        <w:tc>
          <w:tcPr>
            <w:tcW w:w="2394" w:type="dxa"/>
            <w:vAlign w:val="center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  <w:r w:rsidRPr="00061130">
              <w:rPr>
                <w:rFonts w:cs="Arial"/>
              </w:rPr>
              <w:t>Last Transfer Date</w:t>
            </w:r>
          </w:p>
        </w:tc>
        <w:tc>
          <w:tcPr>
            <w:tcW w:w="2394" w:type="dxa"/>
            <w:vAlign w:val="center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  <w:r w:rsidRPr="00061130">
              <w:rPr>
                <w:rFonts w:cs="Arial"/>
              </w:rPr>
              <w:t>Date</w:t>
            </w:r>
          </w:p>
        </w:tc>
        <w:tc>
          <w:tcPr>
            <w:tcW w:w="2394" w:type="dxa"/>
            <w:vAlign w:val="center"/>
          </w:tcPr>
          <w:p w:rsidR="00402656" w:rsidRPr="00061130" w:rsidRDefault="00402656" w:rsidP="00061130">
            <w:pPr>
              <w:spacing w:before="60" w:after="60"/>
              <w:rPr>
                <w:rFonts w:cs="Arial"/>
                <w:b/>
              </w:rPr>
            </w:pPr>
          </w:p>
        </w:tc>
        <w:tc>
          <w:tcPr>
            <w:tcW w:w="1386" w:type="dxa"/>
            <w:vAlign w:val="center"/>
          </w:tcPr>
          <w:p w:rsidR="00402656" w:rsidRPr="00061130" w:rsidRDefault="00402656" w:rsidP="00061130">
            <w:pPr>
              <w:spacing w:before="60" w:after="60"/>
              <w:rPr>
                <w:rFonts w:cs="Arial"/>
                <w:b/>
              </w:rPr>
            </w:pPr>
          </w:p>
        </w:tc>
      </w:tr>
      <w:tr w:rsidR="00402656" w:rsidRPr="00061130" w:rsidTr="00061130">
        <w:trPr>
          <w:jc w:val="center"/>
        </w:trPr>
        <w:tc>
          <w:tcPr>
            <w:tcW w:w="2394" w:type="dxa"/>
            <w:vAlign w:val="center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  <w:r w:rsidRPr="00061130">
              <w:rPr>
                <w:rFonts w:cs="Arial"/>
              </w:rPr>
              <w:t>Lead Owner</w:t>
            </w:r>
          </w:p>
        </w:tc>
        <w:tc>
          <w:tcPr>
            <w:tcW w:w="2394" w:type="dxa"/>
            <w:vAlign w:val="center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  <w:r w:rsidRPr="00061130">
              <w:rPr>
                <w:rFonts w:cs="Arial"/>
              </w:rPr>
              <w:t>Lookup (User, Queue)</w:t>
            </w:r>
          </w:p>
        </w:tc>
        <w:tc>
          <w:tcPr>
            <w:tcW w:w="2394" w:type="dxa"/>
            <w:vAlign w:val="center"/>
          </w:tcPr>
          <w:p w:rsidR="00402656" w:rsidRPr="00061130" w:rsidRDefault="00402656" w:rsidP="00061130">
            <w:pPr>
              <w:spacing w:before="60" w:after="60"/>
              <w:rPr>
                <w:rFonts w:cs="Arial"/>
                <w:b/>
              </w:rPr>
            </w:pPr>
          </w:p>
        </w:tc>
        <w:tc>
          <w:tcPr>
            <w:tcW w:w="1386" w:type="dxa"/>
            <w:vAlign w:val="center"/>
          </w:tcPr>
          <w:p w:rsidR="00402656" w:rsidRPr="00061130" w:rsidRDefault="00402656" w:rsidP="00061130">
            <w:pPr>
              <w:spacing w:before="60" w:after="60"/>
              <w:rPr>
                <w:rFonts w:cs="Arial"/>
                <w:b/>
              </w:rPr>
            </w:pPr>
          </w:p>
        </w:tc>
      </w:tr>
      <w:tr w:rsidR="00402656" w:rsidRPr="00061130" w:rsidTr="00061130">
        <w:trPr>
          <w:jc w:val="center"/>
        </w:trPr>
        <w:tc>
          <w:tcPr>
            <w:tcW w:w="2394" w:type="dxa"/>
            <w:vAlign w:val="center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  <w:r w:rsidRPr="00061130">
              <w:rPr>
                <w:rFonts w:cs="Arial"/>
              </w:rPr>
              <w:t>Lead Source</w:t>
            </w:r>
          </w:p>
        </w:tc>
        <w:tc>
          <w:tcPr>
            <w:tcW w:w="2394" w:type="dxa"/>
            <w:vAlign w:val="center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  <w:r w:rsidRPr="00061130">
              <w:rPr>
                <w:rFonts w:cs="Arial"/>
              </w:rPr>
              <w:t>Picklist</w:t>
            </w:r>
          </w:p>
        </w:tc>
        <w:tc>
          <w:tcPr>
            <w:tcW w:w="2394" w:type="dxa"/>
            <w:vAlign w:val="center"/>
          </w:tcPr>
          <w:p w:rsidR="00402656" w:rsidRPr="00061130" w:rsidRDefault="00061130" w:rsidP="00061130">
            <w:pPr>
              <w:spacing w:before="60" w:after="60"/>
              <w:rPr>
                <w:rFonts w:cs="Arial"/>
                <w:b/>
              </w:rPr>
            </w:pPr>
            <w:r>
              <w:rPr>
                <w:rFonts w:cs="Arial"/>
              </w:rPr>
              <w:t>-Advertisement</w:t>
            </w:r>
            <w:r>
              <w:rPr>
                <w:rFonts w:cs="Arial"/>
              </w:rPr>
              <w:br/>
              <w:t xml:space="preserve">-Employee </w:t>
            </w:r>
            <w:r w:rsidR="00CB7244">
              <w:rPr>
                <w:rFonts w:cs="Arial"/>
              </w:rPr>
              <w:t>R</w:t>
            </w:r>
            <w:r>
              <w:rPr>
                <w:rFonts w:cs="Arial"/>
              </w:rPr>
              <w:t>eferral</w:t>
            </w:r>
            <w:r>
              <w:rPr>
                <w:rFonts w:cs="Arial"/>
              </w:rPr>
              <w:br/>
              <w:t xml:space="preserve">-External </w:t>
            </w:r>
            <w:r w:rsidR="00CB7244">
              <w:rPr>
                <w:rFonts w:cs="Arial"/>
              </w:rPr>
              <w:t>R</w:t>
            </w:r>
            <w:r w:rsidR="00402656" w:rsidRPr="00061130">
              <w:rPr>
                <w:rFonts w:cs="Arial"/>
              </w:rPr>
              <w:t>eferral</w:t>
            </w:r>
            <w:r w:rsidR="00402656" w:rsidRPr="00061130">
              <w:rPr>
                <w:rFonts w:cs="Arial"/>
              </w:rPr>
              <w:br/>
              <w:t>-Partner</w:t>
            </w:r>
            <w:r w:rsidR="00402656" w:rsidRPr="00061130">
              <w:rPr>
                <w:rFonts w:cs="Arial"/>
              </w:rPr>
              <w:br/>
              <w:t>-Public Relations</w:t>
            </w:r>
            <w:r w:rsidR="00402656" w:rsidRPr="00061130">
              <w:rPr>
                <w:rFonts w:cs="Arial"/>
              </w:rPr>
              <w:br/>
            </w:r>
            <w:r>
              <w:rPr>
                <w:rFonts w:cs="Arial"/>
              </w:rPr>
              <w:lastRenderedPageBreak/>
              <w:t xml:space="preserve">-Seminar </w:t>
            </w:r>
            <w:r w:rsidR="00CB7244">
              <w:rPr>
                <w:rFonts w:cs="Arial"/>
              </w:rPr>
              <w:t>I</w:t>
            </w:r>
            <w:r w:rsidR="00402656" w:rsidRPr="00061130">
              <w:rPr>
                <w:rFonts w:cs="Arial"/>
              </w:rPr>
              <w:t>n</w:t>
            </w:r>
            <w:r>
              <w:rPr>
                <w:rFonts w:cs="Arial"/>
              </w:rPr>
              <w:t>ternal</w:t>
            </w:r>
            <w:r>
              <w:rPr>
                <w:rFonts w:cs="Arial"/>
              </w:rPr>
              <w:br/>
              <w:t xml:space="preserve">-Seminar </w:t>
            </w:r>
            <w:r w:rsidR="00CB7244">
              <w:rPr>
                <w:rFonts w:cs="Arial"/>
              </w:rPr>
              <w:t>P</w:t>
            </w:r>
            <w:r>
              <w:rPr>
                <w:rFonts w:cs="Arial"/>
              </w:rPr>
              <w:t>artner</w:t>
            </w:r>
            <w:r>
              <w:rPr>
                <w:rFonts w:cs="Arial"/>
              </w:rPr>
              <w:br/>
              <w:t>-Trade</w:t>
            </w:r>
            <w:r w:rsidR="00CB7244">
              <w:rPr>
                <w:rFonts w:cs="Arial"/>
              </w:rPr>
              <w:t xml:space="preserve"> S</w:t>
            </w:r>
            <w:r w:rsidR="00402656" w:rsidRPr="00061130">
              <w:rPr>
                <w:rFonts w:cs="Arial"/>
              </w:rPr>
              <w:t>how</w:t>
            </w:r>
            <w:r w:rsidR="00402656" w:rsidRPr="00061130">
              <w:rPr>
                <w:rFonts w:cs="Arial"/>
              </w:rPr>
              <w:br/>
              <w:t>-Web</w:t>
            </w:r>
            <w:r w:rsidR="00402656" w:rsidRPr="00061130">
              <w:rPr>
                <w:rFonts w:cs="Arial"/>
              </w:rPr>
              <w:br/>
              <w:t>-Word of mouth</w:t>
            </w:r>
            <w:r w:rsidR="00402656" w:rsidRPr="00061130">
              <w:rPr>
                <w:rFonts w:cs="Arial"/>
              </w:rPr>
              <w:br/>
              <w:t>-Other</w:t>
            </w:r>
          </w:p>
        </w:tc>
        <w:tc>
          <w:tcPr>
            <w:tcW w:w="1386" w:type="dxa"/>
            <w:vAlign w:val="center"/>
          </w:tcPr>
          <w:p w:rsidR="00402656" w:rsidRPr="00061130" w:rsidRDefault="00402656" w:rsidP="00061130">
            <w:pPr>
              <w:spacing w:before="60" w:after="60"/>
              <w:rPr>
                <w:rFonts w:cs="Arial"/>
                <w:b/>
              </w:rPr>
            </w:pPr>
          </w:p>
        </w:tc>
      </w:tr>
      <w:tr w:rsidR="00402656" w:rsidRPr="00061130" w:rsidTr="00061130">
        <w:trPr>
          <w:jc w:val="center"/>
        </w:trPr>
        <w:tc>
          <w:tcPr>
            <w:tcW w:w="2394" w:type="dxa"/>
            <w:vAlign w:val="center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  <w:r w:rsidRPr="00061130">
              <w:rPr>
                <w:rFonts w:cs="Arial"/>
              </w:rPr>
              <w:lastRenderedPageBreak/>
              <w:t>Lead Status*</w:t>
            </w:r>
          </w:p>
        </w:tc>
        <w:tc>
          <w:tcPr>
            <w:tcW w:w="2394" w:type="dxa"/>
            <w:vAlign w:val="center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  <w:r w:rsidRPr="00061130">
              <w:rPr>
                <w:rFonts w:cs="Arial"/>
              </w:rPr>
              <w:t>Picklist</w:t>
            </w:r>
          </w:p>
        </w:tc>
        <w:tc>
          <w:tcPr>
            <w:tcW w:w="2394" w:type="dxa"/>
            <w:vAlign w:val="center"/>
          </w:tcPr>
          <w:p w:rsidR="00402656" w:rsidRPr="00061130" w:rsidRDefault="00402656" w:rsidP="00061130">
            <w:pPr>
              <w:spacing w:before="60" w:after="60"/>
              <w:rPr>
                <w:rFonts w:cs="Arial"/>
                <w:b/>
              </w:rPr>
            </w:pPr>
            <w:r w:rsidRPr="00061130">
              <w:rPr>
                <w:rFonts w:cs="Arial"/>
              </w:rPr>
              <w:t>-Open</w:t>
            </w:r>
            <w:r w:rsidRPr="00061130">
              <w:rPr>
                <w:rFonts w:cs="Arial"/>
              </w:rPr>
              <w:br/>
              <w:t>-Contacted</w:t>
            </w:r>
            <w:r w:rsidRPr="00061130">
              <w:rPr>
                <w:rFonts w:cs="Arial"/>
              </w:rPr>
              <w:br/>
              <w:t>-Qualified</w:t>
            </w:r>
            <w:r w:rsidRPr="00061130">
              <w:rPr>
                <w:rFonts w:cs="Arial"/>
              </w:rPr>
              <w:br/>
              <w:t>-Unqualified</w:t>
            </w:r>
          </w:p>
        </w:tc>
        <w:tc>
          <w:tcPr>
            <w:tcW w:w="1386" w:type="dxa"/>
            <w:vAlign w:val="center"/>
          </w:tcPr>
          <w:p w:rsidR="00402656" w:rsidRPr="00061130" w:rsidRDefault="00402656" w:rsidP="00061130">
            <w:pPr>
              <w:spacing w:before="60" w:after="60"/>
              <w:rPr>
                <w:rFonts w:cs="Arial"/>
                <w:b/>
              </w:rPr>
            </w:pPr>
          </w:p>
        </w:tc>
      </w:tr>
      <w:tr w:rsidR="00402656" w:rsidRPr="00061130" w:rsidTr="00061130">
        <w:trPr>
          <w:jc w:val="center"/>
        </w:trPr>
        <w:tc>
          <w:tcPr>
            <w:tcW w:w="2394" w:type="dxa"/>
            <w:vAlign w:val="center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  <w:r w:rsidRPr="00061130">
              <w:rPr>
                <w:rFonts w:cs="Arial"/>
              </w:rPr>
              <w:t>Mobile</w:t>
            </w:r>
          </w:p>
        </w:tc>
        <w:tc>
          <w:tcPr>
            <w:tcW w:w="2394" w:type="dxa"/>
            <w:vAlign w:val="center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  <w:r w:rsidRPr="00061130">
              <w:rPr>
                <w:rFonts w:cs="Arial"/>
              </w:rPr>
              <w:t>Phone</w:t>
            </w:r>
          </w:p>
        </w:tc>
        <w:tc>
          <w:tcPr>
            <w:tcW w:w="2394" w:type="dxa"/>
            <w:vAlign w:val="center"/>
          </w:tcPr>
          <w:p w:rsidR="00402656" w:rsidRPr="00061130" w:rsidRDefault="00402656" w:rsidP="00061130">
            <w:pPr>
              <w:spacing w:before="60" w:after="60"/>
              <w:rPr>
                <w:rFonts w:cs="Arial"/>
                <w:b/>
              </w:rPr>
            </w:pPr>
          </w:p>
        </w:tc>
        <w:tc>
          <w:tcPr>
            <w:tcW w:w="1386" w:type="dxa"/>
            <w:vAlign w:val="center"/>
          </w:tcPr>
          <w:p w:rsidR="00402656" w:rsidRPr="00061130" w:rsidRDefault="00402656" w:rsidP="00061130">
            <w:pPr>
              <w:spacing w:before="60" w:after="60"/>
              <w:rPr>
                <w:rFonts w:cs="Arial"/>
                <w:b/>
              </w:rPr>
            </w:pPr>
          </w:p>
        </w:tc>
      </w:tr>
      <w:tr w:rsidR="00402656" w:rsidRPr="00061130" w:rsidTr="00061130">
        <w:trPr>
          <w:jc w:val="center"/>
        </w:trPr>
        <w:tc>
          <w:tcPr>
            <w:tcW w:w="2394" w:type="dxa"/>
            <w:vAlign w:val="center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  <w:r w:rsidRPr="00061130">
              <w:rPr>
                <w:rFonts w:cs="Arial"/>
              </w:rPr>
              <w:t>Name</w:t>
            </w:r>
          </w:p>
        </w:tc>
        <w:tc>
          <w:tcPr>
            <w:tcW w:w="2394" w:type="dxa"/>
            <w:vAlign w:val="center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  <w:r w:rsidRPr="00061130">
              <w:rPr>
                <w:rFonts w:cs="Arial"/>
              </w:rPr>
              <w:t>Name</w:t>
            </w:r>
          </w:p>
        </w:tc>
        <w:tc>
          <w:tcPr>
            <w:tcW w:w="2394" w:type="dxa"/>
            <w:vAlign w:val="center"/>
          </w:tcPr>
          <w:p w:rsidR="00402656" w:rsidRPr="00061130" w:rsidRDefault="00402656" w:rsidP="00061130">
            <w:pPr>
              <w:spacing w:before="60" w:after="60"/>
              <w:rPr>
                <w:rFonts w:cs="Arial"/>
                <w:b/>
              </w:rPr>
            </w:pPr>
          </w:p>
        </w:tc>
        <w:tc>
          <w:tcPr>
            <w:tcW w:w="1386" w:type="dxa"/>
            <w:vAlign w:val="center"/>
          </w:tcPr>
          <w:p w:rsidR="00402656" w:rsidRPr="00061130" w:rsidRDefault="00402656" w:rsidP="00061130">
            <w:pPr>
              <w:spacing w:before="60" w:after="60"/>
              <w:rPr>
                <w:rFonts w:cs="Arial"/>
                <w:b/>
              </w:rPr>
            </w:pPr>
          </w:p>
        </w:tc>
      </w:tr>
      <w:tr w:rsidR="00402656" w:rsidRPr="00061130" w:rsidTr="00061130">
        <w:trPr>
          <w:jc w:val="center"/>
        </w:trPr>
        <w:tc>
          <w:tcPr>
            <w:tcW w:w="2394" w:type="dxa"/>
            <w:vAlign w:val="center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  <w:r w:rsidRPr="00061130">
              <w:rPr>
                <w:rFonts w:cs="Arial"/>
              </w:rPr>
              <w:t>Salutation</w:t>
            </w:r>
          </w:p>
        </w:tc>
        <w:tc>
          <w:tcPr>
            <w:tcW w:w="2394" w:type="dxa"/>
            <w:vAlign w:val="center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  <w:r w:rsidRPr="00061130">
              <w:rPr>
                <w:rFonts w:cs="Arial"/>
              </w:rPr>
              <w:t>Picklist</w:t>
            </w:r>
          </w:p>
        </w:tc>
        <w:tc>
          <w:tcPr>
            <w:tcW w:w="2394" w:type="dxa"/>
            <w:vAlign w:val="center"/>
          </w:tcPr>
          <w:p w:rsidR="00402656" w:rsidRPr="00061130" w:rsidRDefault="00402656" w:rsidP="00061130">
            <w:pPr>
              <w:spacing w:before="60" w:after="60"/>
              <w:rPr>
                <w:rFonts w:cs="Arial"/>
                <w:b/>
              </w:rPr>
            </w:pPr>
            <w:r w:rsidRPr="00061130">
              <w:rPr>
                <w:rFonts w:cs="Arial"/>
              </w:rPr>
              <w:t>-Mr.</w:t>
            </w:r>
            <w:r w:rsidRPr="00061130">
              <w:rPr>
                <w:rFonts w:cs="Arial"/>
              </w:rPr>
              <w:br/>
              <w:t>-Ms.</w:t>
            </w:r>
            <w:r w:rsidRPr="00061130">
              <w:rPr>
                <w:rFonts w:cs="Arial"/>
              </w:rPr>
              <w:br/>
              <w:t>-Mrs.</w:t>
            </w:r>
            <w:r w:rsidRPr="00061130">
              <w:rPr>
                <w:rFonts w:cs="Arial"/>
              </w:rPr>
              <w:br/>
              <w:t>-Dr.</w:t>
            </w:r>
            <w:r w:rsidRPr="00061130">
              <w:rPr>
                <w:rFonts w:cs="Arial"/>
              </w:rPr>
              <w:br/>
              <w:t>-Prof.</w:t>
            </w:r>
          </w:p>
        </w:tc>
        <w:tc>
          <w:tcPr>
            <w:tcW w:w="1386" w:type="dxa"/>
            <w:vAlign w:val="center"/>
          </w:tcPr>
          <w:p w:rsidR="00402656" w:rsidRPr="00061130" w:rsidRDefault="00402656" w:rsidP="00061130">
            <w:pPr>
              <w:spacing w:before="60" w:after="60"/>
              <w:rPr>
                <w:rFonts w:cs="Arial"/>
                <w:b/>
              </w:rPr>
            </w:pPr>
          </w:p>
        </w:tc>
      </w:tr>
      <w:tr w:rsidR="00402656" w:rsidRPr="00061130" w:rsidTr="00061130">
        <w:trPr>
          <w:jc w:val="center"/>
        </w:trPr>
        <w:tc>
          <w:tcPr>
            <w:tcW w:w="2394" w:type="dxa"/>
            <w:vAlign w:val="center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  <w:r w:rsidRPr="00061130">
              <w:rPr>
                <w:rFonts w:cs="Arial"/>
              </w:rPr>
              <w:t>First Name</w:t>
            </w:r>
          </w:p>
        </w:tc>
        <w:tc>
          <w:tcPr>
            <w:tcW w:w="2394" w:type="dxa"/>
            <w:vAlign w:val="center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  <w:r w:rsidRPr="00061130">
              <w:rPr>
                <w:rFonts w:cs="Arial"/>
              </w:rPr>
              <w:t>Text (40)</w:t>
            </w:r>
          </w:p>
        </w:tc>
        <w:tc>
          <w:tcPr>
            <w:tcW w:w="2394" w:type="dxa"/>
            <w:vAlign w:val="center"/>
          </w:tcPr>
          <w:p w:rsidR="00402656" w:rsidRPr="00061130" w:rsidRDefault="00402656" w:rsidP="00061130">
            <w:pPr>
              <w:spacing w:before="60" w:after="60"/>
              <w:rPr>
                <w:rFonts w:cs="Arial"/>
                <w:b/>
              </w:rPr>
            </w:pPr>
          </w:p>
        </w:tc>
        <w:tc>
          <w:tcPr>
            <w:tcW w:w="1386" w:type="dxa"/>
            <w:vAlign w:val="center"/>
          </w:tcPr>
          <w:p w:rsidR="00402656" w:rsidRPr="00061130" w:rsidRDefault="00402656" w:rsidP="00061130">
            <w:pPr>
              <w:spacing w:before="60" w:after="60"/>
              <w:rPr>
                <w:rFonts w:cs="Arial"/>
                <w:b/>
              </w:rPr>
            </w:pPr>
          </w:p>
        </w:tc>
      </w:tr>
      <w:tr w:rsidR="00402656" w:rsidRPr="00061130" w:rsidTr="00061130">
        <w:trPr>
          <w:jc w:val="center"/>
        </w:trPr>
        <w:tc>
          <w:tcPr>
            <w:tcW w:w="2394" w:type="dxa"/>
            <w:vAlign w:val="center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  <w:r w:rsidRPr="00061130">
              <w:rPr>
                <w:rFonts w:cs="Arial"/>
              </w:rPr>
              <w:t>Last Name</w:t>
            </w:r>
          </w:p>
        </w:tc>
        <w:tc>
          <w:tcPr>
            <w:tcW w:w="2394" w:type="dxa"/>
            <w:vAlign w:val="center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  <w:r w:rsidRPr="00061130">
              <w:rPr>
                <w:rFonts w:cs="Arial"/>
              </w:rPr>
              <w:t>Text (80)</w:t>
            </w:r>
          </w:p>
        </w:tc>
        <w:tc>
          <w:tcPr>
            <w:tcW w:w="2394" w:type="dxa"/>
            <w:vAlign w:val="center"/>
          </w:tcPr>
          <w:p w:rsidR="00402656" w:rsidRPr="00061130" w:rsidRDefault="00402656" w:rsidP="00061130">
            <w:pPr>
              <w:spacing w:before="60" w:after="60"/>
              <w:rPr>
                <w:rFonts w:cs="Arial"/>
                <w:b/>
              </w:rPr>
            </w:pPr>
          </w:p>
        </w:tc>
        <w:tc>
          <w:tcPr>
            <w:tcW w:w="1386" w:type="dxa"/>
            <w:vAlign w:val="center"/>
          </w:tcPr>
          <w:p w:rsidR="00402656" w:rsidRPr="00061130" w:rsidRDefault="00402656" w:rsidP="00061130">
            <w:pPr>
              <w:spacing w:before="60" w:after="60"/>
              <w:rPr>
                <w:rFonts w:cs="Arial"/>
                <w:b/>
              </w:rPr>
            </w:pPr>
          </w:p>
        </w:tc>
      </w:tr>
      <w:tr w:rsidR="00402656" w:rsidRPr="00061130" w:rsidTr="00061130">
        <w:trPr>
          <w:jc w:val="center"/>
        </w:trPr>
        <w:tc>
          <w:tcPr>
            <w:tcW w:w="2394" w:type="dxa"/>
            <w:vAlign w:val="center"/>
          </w:tcPr>
          <w:p w:rsidR="00402656" w:rsidRPr="00061130" w:rsidRDefault="00061130" w:rsidP="00061130">
            <w:p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No. o</w:t>
            </w:r>
            <w:r w:rsidR="00402656" w:rsidRPr="00061130">
              <w:rPr>
                <w:rFonts w:cs="Arial"/>
              </w:rPr>
              <w:t>f Employees</w:t>
            </w:r>
          </w:p>
        </w:tc>
        <w:tc>
          <w:tcPr>
            <w:tcW w:w="2394" w:type="dxa"/>
            <w:vAlign w:val="center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  <w:r w:rsidRPr="00061130">
              <w:rPr>
                <w:rFonts w:cs="Arial"/>
              </w:rPr>
              <w:t>Number (8,0)</w:t>
            </w:r>
          </w:p>
        </w:tc>
        <w:tc>
          <w:tcPr>
            <w:tcW w:w="2394" w:type="dxa"/>
            <w:vAlign w:val="center"/>
          </w:tcPr>
          <w:p w:rsidR="00402656" w:rsidRPr="00061130" w:rsidRDefault="00402656" w:rsidP="00061130">
            <w:pPr>
              <w:spacing w:before="60" w:after="60"/>
              <w:rPr>
                <w:rFonts w:cs="Arial"/>
                <w:b/>
              </w:rPr>
            </w:pPr>
          </w:p>
        </w:tc>
        <w:tc>
          <w:tcPr>
            <w:tcW w:w="1386" w:type="dxa"/>
            <w:vAlign w:val="center"/>
          </w:tcPr>
          <w:p w:rsidR="00402656" w:rsidRPr="00061130" w:rsidRDefault="00402656" w:rsidP="00061130">
            <w:pPr>
              <w:spacing w:before="60" w:after="60"/>
              <w:rPr>
                <w:rFonts w:cs="Arial"/>
                <w:b/>
              </w:rPr>
            </w:pPr>
          </w:p>
        </w:tc>
      </w:tr>
      <w:tr w:rsidR="00402656" w:rsidRPr="00061130" w:rsidTr="00061130">
        <w:trPr>
          <w:jc w:val="center"/>
        </w:trPr>
        <w:tc>
          <w:tcPr>
            <w:tcW w:w="2394" w:type="dxa"/>
            <w:vAlign w:val="center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  <w:r w:rsidRPr="00061130">
              <w:rPr>
                <w:rFonts w:cs="Arial"/>
              </w:rPr>
              <w:t>Phone</w:t>
            </w:r>
          </w:p>
        </w:tc>
        <w:tc>
          <w:tcPr>
            <w:tcW w:w="2394" w:type="dxa"/>
            <w:vAlign w:val="center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  <w:r w:rsidRPr="00061130">
              <w:rPr>
                <w:rFonts w:cs="Arial"/>
              </w:rPr>
              <w:t>Phone</w:t>
            </w:r>
          </w:p>
        </w:tc>
        <w:tc>
          <w:tcPr>
            <w:tcW w:w="2394" w:type="dxa"/>
            <w:vAlign w:val="center"/>
          </w:tcPr>
          <w:p w:rsidR="00402656" w:rsidRPr="00061130" w:rsidRDefault="00402656" w:rsidP="00061130">
            <w:pPr>
              <w:spacing w:before="60" w:after="60"/>
              <w:rPr>
                <w:rFonts w:cs="Arial"/>
                <w:b/>
              </w:rPr>
            </w:pPr>
          </w:p>
        </w:tc>
        <w:tc>
          <w:tcPr>
            <w:tcW w:w="1386" w:type="dxa"/>
            <w:vAlign w:val="center"/>
          </w:tcPr>
          <w:p w:rsidR="00402656" w:rsidRPr="00061130" w:rsidRDefault="00402656" w:rsidP="00061130">
            <w:pPr>
              <w:spacing w:before="60" w:after="60"/>
              <w:rPr>
                <w:rFonts w:cs="Arial"/>
                <w:b/>
              </w:rPr>
            </w:pPr>
          </w:p>
        </w:tc>
      </w:tr>
      <w:tr w:rsidR="00402656" w:rsidRPr="00061130" w:rsidTr="00061130">
        <w:trPr>
          <w:jc w:val="center"/>
        </w:trPr>
        <w:tc>
          <w:tcPr>
            <w:tcW w:w="2394" w:type="dxa"/>
            <w:vAlign w:val="center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  <w:r w:rsidRPr="00061130">
              <w:rPr>
                <w:rFonts w:cs="Arial"/>
              </w:rPr>
              <w:t>Rating</w:t>
            </w:r>
          </w:p>
        </w:tc>
        <w:tc>
          <w:tcPr>
            <w:tcW w:w="2394" w:type="dxa"/>
            <w:vAlign w:val="center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  <w:r w:rsidRPr="00061130">
              <w:rPr>
                <w:rFonts w:cs="Arial"/>
              </w:rPr>
              <w:t>Picklist</w:t>
            </w:r>
          </w:p>
        </w:tc>
        <w:tc>
          <w:tcPr>
            <w:tcW w:w="2394" w:type="dxa"/>
            <w:vAlign w:val="center"/>
          </w:tcPr>
          <w:p w:rsidR="00402656" w:rsidRPr="00061130" w:rsidRDefault="00402656" w:rsidP="00061130">
            <w:pPr>
              <w:spacing w:before="60" w:after="60"/>
              <w:rPr>
                <w:rFonts w:cs="Arial"/>
                <w:b/>
              </w:rPr>
            </w:pPr>
            <w:r w:rsidRPr="00061130">
              <w:rPr>
                <w:rFonts w:cs="Arial"/>
              </w:rPr>
              <w:t>-Hot</w:t>
            </w:r>
            <w:r w:rsidRPr="00061130">
              <w:rPr>
                <w:rFonts w:cs="Arial"/>
              </w:rPr>
              <w:br/>
              <w:t>-Warm</w:t>
            </w:r>
            <w:r w:rsidRPr="00061130">
              <w:rPr>
                <w:rFonts w:cs="Arial"/>
              </w:rPr>
              <w:br/>
              <w:t>-Cold</w:t>
            </w:r>
          </w:p>
        </w:tc>
        <w:tc>
          <w:tcPr>
            <w:tcW w:w="1386" w:type="dxa"/>
            <w:vAlign w:val="center"/>
          </w:tcPr>
          <w:p w:rsidR="00402656" w:rsidRPr="00061130" w:rsidRDefault="00402656" w:rsidP="00061130">
            <w:pPr>
              <w:spacing w:before="60" w:after="60"/>
              <w:rPr>
                <w:rFonts w:cs="Arial"/>
                <w:b/>
              </w:rPr>
            </w:pPr>
          </w:p>
        </w:tc>
      </w:tr>
      <w:tr w:rsidR="00402656" w:rsidRPr="00061130" w:rsidTr="00061130">
        <w:trPr>
          <w:jc w:val="center"/>
        </w:trPr>
        <w:tc>
          <w:tcPr>
            <w:tcW w:w="2394" w:type="dxa"/>
            <w:vAlign w:val="center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  <w:r w:rsidRPr="00061130">
              <w:rPr>
                <w:rFonts w:cs="Arial"/>
              </w:rPr>
              <w:t>Title</w:t>
            </w:r>
          </w:p>
        </w:tc>
        <w:tc>
          <w:tcPr>
            <w:tcW w:w="2394" w:type="dxa"/>
            <w:vAlign w:val="center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  <w:r w:rsidRPr="00061130">
              <w:rPr>
                <w:rFonts w:cs="Arial"/>
              </w:rPr>
              <w:t>Text (80)</w:t>
            </w:r>
          </w:p>
        </w:tc>
        <w:tc>
          <w:tcPr>
            <w:tcW w:w="2394" w:type="dxa"/>
            <w:vAlign w:val="center"/>
          </w:tcPr>
          <w:p w:rsidR="00402656" w:rsidRPr="00061130" w:rsidRDefault="00402656" w:rsidP="00061130">
            <w:pPr>
              <w:spacing w:before="60" w:after="60"/>
              <w:rPr>
                <w:rFonts w:cs="Arial"/>
                <w:b/>
              </w:rPr>
            </w:pPr>
          </w:p>
        </w:tc>
        <w:tc>
          <w:tcPr>
            <w:tcW w:w="1386" w:type="dxa"/>
            <w:vAlign w:val="center"/>
          </w:tcPr>
          <w:p w:rsidR="00402656" w:rsidRPr="00061130" w:rsidRDefault="00402656" w:rsidP="00061130">
            <w:pPr>
              <w:spacing w:before="60" w:after="60"/>
              <w:rPr>
                <w:rFonts w:cs="Arial"/>
                <w:b/>
              </w:rPr>
            </w:pPr>
          </w:p>
        </w:tc>
      </w:tr>
      <w:tr w:rsidR="00402656" w:rsidRPr="00061130" w:rsidTr="00061130">
        <w:trPr>
          <w:jc w:val="center"/>
        </w:trPr>
        <w:tc>
          <w:tcPr>
            <w:tcW w:w="2394" w:type="dxa"/>
            <w:vAlign w:val="center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  <w:r w:rsidRPr="00061130">
              <w:rPr>
                <w:rFonts w:cs="Arial"/>
              </w:rPr>
              <w:t>Website</w:t>
            </w:r>
          </w:p>
        </w:tc>
        <w:tc>
          <w:tcPr>
            <w:tcW w:w="2394" w:type="dxa"/>
            <w:vAlign w:val="center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  <w:r w:rsidRPr="00061130">
              <w:rPr>
                <w:rFonts w:cs="Arial"/>
              </w:rPr>
              <w:t>URL (255)</w:t>
            </w:r>
          </w:p>
        </w:tc>
        <w:tc>
          <w:tcPr>
            <w:tcW w:w="2394" w:type="dxa"/>
            <w:vAlign w:val="center"/>
          </w:tcPr>
          <w:p w:rsidR="00402656" w:rsidRPr="00061130" w:rsidRDefault="00402656" w:rsidP="00061130">
            <w:pPr>
              <w:spacing w:before="60" w:after="60"/>
              <w:rPr>
                <w:rFonts w:cs="Arial"/>
                <w:b/>
              </w:rPr>
            </w:pPr>
          </w:p>
        </w:tc>
        <w:tc>
          <w:tcPr>
            <w:tcW w:w="1386" w:type="dxa"/>
            <w:vAlign w:val="center"/>
          </w:tcPr>
          <w:p w:rsidR="00402656" w:rsidRPr="00061130" w:rsidRDefault="00402656" w:rsidP="00061130">
            <w:pPr>
              <w:spacing w:before="60" w:after="60"/>
              <w:rPr>
                <w:rFonts w:cs="Arial"/>
                <w:b/>
              </w:rPr>
            </w:pPr>
          </w:p>
        </w:tc>
      </w:tr>
    </w:tbl>
    <w:p w:rsidR="00402656" w:rsidRPr="00F44CE8" w:rsidRDefault="00402656" w:rsidP="00402656">
      <w:pPr>
        <w:rPr>
          <w:rFonts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02656" w:rsidRPr="00F44CE8" w:rsidTr="00F44CE8">
        <w:tc>
          <w:tcPr>
            <w:tcW w:w="3192" w:type="dxa"/>
          </w:tcPr>
          <w:p w:rsidR="00402656" w:rsidRPr="00F44CE8" w:rsidRDefault="00402656" w:rsidP="00061130">
            <w:pPr>
              <w:spacing w:before="60" w:after="60"/>
              <w:jc w:val="center"/>
              <w:rPr>
                <w:rFonts w:cs="Arial"/>
              </w:rPr>
            </w:pPr>
            <w:r w:rsidRPr="00F44CE8">
              <w:rPr>
                <w:rFonts w:eastAsia="Times New Roman" w:cs="Arial"/>
                <w:b/>
                <w:bCs/>
                <w:color w:val="000000"/>
              </w:rPr>
              <w:t>Custom Field Name</w:t>
            </w:r>
          </w:p>
        </w:tc>
        <w:tc>
          <w:tcPr>
            <w:tcW w:w="3192" w:type="dxa"/>
          </w:tcPr>
          <w:p w:rsidR="00402656" w:rsidRPr="00F44CE8" w:rsidRDefault="00402656" w:rsidP="00061130">
            <w:pPr>
              <w:spacing w:before="60" w:after="60"/>
              <w:jc w:val="center"/>
              <w:rPr>
                <w:rFonts w:cs="Arial"/>
              </w:rPr>
            </w:pPr>
            <w:r w:rsidRPr="00F44CE8">
              <w:rPr>
                <w:rFonts w:eastAsia="Times New Roman" w:cs="Arial"/>
                <w:b/>
                <w:bCs/>
                <w:color w:val="000000"/>
              </w:rPr>
              <w:t>Data Type</w:t>
            </w:r>
          </w:p>
        </w:tc>
        <w:tc>
          <w:tcPr>
            <w:tcW w:w="3192" w:type="dxa"/>
          </w:tcPr>
          <w:p w:rsidR="00402656" w:rsidRPr="00F44CE8" w:rsidRDefault="00402656" w:rsidP="00061130">
            <w:pPr>
              <w:spacing w:before="60" w:after="60"/>
              <w:jc w:val="center"/>
              <w:rPr>
                <w:rFonts w:cs="Arial"/>
              </w:rPr>
            </w:pPr>
            <w:r w:rsidRPr="00F44CE8">
              <w:rPr>
                <w:rFonts w:eastAsia="Times New Roman" w:cs="Arial"/>
                <w:b/>
                <w:bCs/>
                <w:color w:val="000000"/>
              </w:rPr>
              <w:t>Values</w:t>
            </w:r>
          </w:p>
        </w:tc>
      </w:tr>
      <w:tr w:rsidR="00402656" w:rsidRPr="00F44CE8" w:rsidTr="00F44CE8">
        <w:tc>
          <w:tcPr>
            <w:tcW w:w="3192" w:type="dxa"/>
          </w:tcPr>
          <w:p w:rsidR="00402656" w:rsidRPr="00F44CE8" w:rsidRDefault="00402656" w:rsidP="00061130">
            <w:pPr>
              <w:spacing w:before="60" w:after="60"/>
              <w:rPr>
                <w:rFonts w:cs="Arial"/>
              </w:rPr>
            </w:pPr>
          </w:p>
        </w:tc>
        <w:tc>
          <w:tcPr>
            <w:tcW w:w="3192" w:type="dxa"/>
          </w:tcPr>
          <w:p w:rsidR="00402656" w:rsidRPr="00F44CE8" w:rsidRDefault="00402656" w:rsidP="00061130">
            <w:pPr>
              <w:spacing w:before="60" w:after="60"/>
              <w:rPr>
                <w:rFonts w:cs="Arial"/>
              </w:rPr>
            </w:pPr>
          </w:p>
        </w:tc>
        <w:tc>
          <w:tcPr>
            <w:tcW w:w="3192" w:type="dxa"/>
          </w:tcPr>
          <w:p w:rsidR="00402656" w:rsidRPr="00F44CE8" w:rsidRDefault="00402656" w:rsidP="00061130">
            <w:pPr>
              <w:spacing w:before="60" w:after="60"/>
              <w:rPr>
                <w:rFonts w:cs="Arial"/>
              </w:rPr>
            </w:pPr>
          </w:p>
        </w:tc>
      </w:tr>
      <w:tr w:rsidR="00402656" w:rsidRPr="00F44CE8" w:rsidTr="00F44CE8">
        <w:tc>
          <w:tcPr>
            <w:tcW w:w="3192" w:type="dxa"/>
          </w:tcPr>
          <w:p w:rsidR="00402656" w:rsidRPr="00F44CE8" w:rsidRDefault="00402656" w:rsidP="00061130">
            <w:pPr>
              <w:spacing w:before="60" w:after="60"/>
              <w:rPr>
                <w:rFonts w:cs="Arial"/>
              </w:rPr>
            </w:pPr>
          </w:p>
        </w:tc>
        <w:tc>
          <w:tcPr>
            <w:tcW w:w="3192" w:type="dxa"/>
          </w:tcPr>
          <w:p w:rsidR="00402656" w:rsidRPr="00F44CE8" w:rsidRDefault="00402656" w:rsidP="00061130">
            <w:pPr>
              <w:spacing w:before="60" w:after="60"/>
              <w:rPr>
                <w:rFonts w:cs="Arial"/>
              </w:rPr>
            </w:pPr>
          </w:p>
        </w:tc>
        <w:tc>
          <w:tcPr>
            <w:tcW w:w="3192" w:type="dxa"/>
          </w:tcPr>
          <w:p w:rsidR="00402656" w:rsidRPr="00F44CE8" w:rsidRDefault="00402656" w:rsidP="00061130">
            <w:pPr>
              <w:spacing w:before="60" w:after="60"/>
              <w:rPr>
                <w:rFonts w:cs="Arial"/>
              </w:rPr>
            </w:pPr>
          </w:p>
        </w:tc>
      </w:tr>
      <w:tr w:rsidR="00402656" w:rsidRPr="00F44CE8" w:rsidTr="00F44CE8">
        <w:tc>
          <w:tcPr>
            <w:tcW w:w="3192" w:type="dxa"/>
          </w:tcPr>
          <w:p w:rsidR="00402656" w:rsidRPr="00F44CE8" w:rsidRDefault="00402656" w:rsidP="00061130">
            <w:pPr>
              <w:spacing w:before="60" w:after="60"/>
              <w:rPr>
                <w:rFonts w:cs="Arial"/>
              </w:rPr>
            </w:pPr>
          </w:p>
        </w:tc>
        <w:tc>
          <w:tcPr>
            <w:tcW w:w="3192" w:type="dxa"/>
          </w:tcPr>
          <w:p w:rsidR="00402656" w:rsidRPr="00F44CE8" w:rsidRDefault="00402656" w:rsidP="00061130">
            <w:pPr>
              <w:spacing w:before="60" w:after="60"/>
              <w:rPr>
                <w:rFonts w:cs="Arial"/>
              </w:rPr>
            </w:pPr>
          </w:p>
        </w:tc>
        <w:tc>
          <w:tcPr>
            <w:tcW w:w="3192" w:type="dxa"/>
          </w:tcPr>
          <w:p w:rsidR="00402656" w:rsidRPr="00F44CE8" w:rsidRDefault="00402656" w:rsidP="00061130">
            <w:pPr>
              <w:spacing w:before="60" w:after="60"/>
              <w:rPr>
                <w:rFonts w:cs="Arial"/>
              </w:rPr>
            </w:pPr>
          </w:p>
        </w:tc>
      </w:tr>
      <w:tr w:rsidR="00402656" w:rsidRPr="00F44CE8" w:rsidTr="00F44CE8">
        <w:tc>
          <w:tcPr>
            <w:tcW w:w="3192" w:type="dxa"/>
          </w:tcPr>
          <w:p w:rsidR="00402656" w:rsidRPr="00F44CE8" w:rsidRDefault="00402656" w:rsidP="00061130">
            <w:pPr>
              <w:spacing w:before="60" w:after="60"/>
              <w:rPr>
                <w:rFonts w:cs="Arial"/>
              </w:rPr>
            </w:pPr>
          </w:p>
        </w:tc>
        <w:tc>
          <w:tcPr>
            <w:tcW w:w="3192" w:type="dxa"/>
          </w:tcPr>
          <w:p w:rsidR="00402656" w:rsidRPr="00F44CE8" w:rsidRDefault="00402656" w:rsidP="00061130">
            <w:pPr>
              <w:spacing w:before="60" w:after="60"/>
              <w:rPr>
                <w:rFonts w:cs="Arial"/>
              </w:rPr>
            </w:pPr>
          </w:p>
        </w:tc>
        <w:tc>
          <w:tcPr>
            <w:tcW w:w="3192" w:type="dxa"/>
          </w:tcPr>
          <w:p w:rsidR="00402656" w:rsidRPr="00F44CE8" w:rsidRDefault="00402656" w:rsidP="00061130">
            <w:pPr>
              <w:spacing w:before="60" w:after="60"/>
              <w:rPr>
                <w:rFonts w:cs="Arial"/>
              </w:rPr>
            </w:pPr>
          </w:p>
        </w:tc>
      </w:tr>
      <w:tr w:rsidR="00402656" w:rsidRPr="00F44CE8" w:rsidTr="00F44CE8">
        <w:tc>
          <w:tcPr>
            <w:tcW w:w="3192" w:type="dxa"/>
          </w:tcPr>
          <w:p w:rsidR="00402656" w:rsidRPr="00F44CE8" w:rsidRDefault="00402656" w:rsidP="00061130">
            <w:pPr>
              <w:spacing w:before="60" w:after="60"/>
              <w:rPr>
                <w:rFonts w:cs="Arial"/>
              </w:rPr>
            </w:pPr>
          </w:p>
        </w:tc>
        <w:tc>
          <w:tcPr>
            <w:tcW w:w="3192" w:type="dxa"/>
          </w:tcPr>
          <w:p w:rsidR="00402656" w:rsidRPr="00F44CE8" w:rsidRDefault="00402656" w:rsidP="00061130">
            <w:pPr>
              <w:spacing w:before="60" w:after="60"/>
              <w:rPr>
                <w:rFonts w:cs="Arial"/>
              </w:rPr>
            </w:pPr>
          </w:p>
        </w:tc>
        <w:tc>
          <w:tcPr>
            <w:tcW w:w="3192" w:type="dxa"/>
          </w:tcPr>
          <w:p w:rsidR="00402656" w:rsidRPr="00F44CE8" w:rsidRDefault="00402656" w:rsidP="00061130">
            <w:pPr>
              <w:spacing w:before="60" w:after="60"/>
              <w:rPr>
                <w:rFonts w:cs="Arial"/>
              </w:rPr>
            </w:pPr>
          </w:p>
        </w:tc>
      </w:tr>
    </w:tbl>
    <w:p w:rsidR="00402656" w:rsidRPr="00F44CE8" w:rsidRDefault="00402656" w:rsidP="00402656">
      <w:pPr>
        <w:rPr>
          <w:rFonts w:cs="Arial"/>
          <w:b/>
        </w:rPr>
      </w:pPr>
    </w:p>
    <w:p w:rsidR="0060345F" w:rsidRDefault="0060345F" w:rsidP="0060345F">
      <w:pPr>
        <w:pStyle w:val="Heading4"/>
        <w:numPr>
          <w:ilvl w:val="0"/>
          <w:numId w:val="0"/>
        </w:numPr>
      </w:pPr>
    </w:p>
    <w:p w:rsidR="0060345F" w:rsidRDefault="0060345F" w:rsidP="0060345F">
      <w:pPr>
        <w:pStyle w:val="Heading4"/>
        <w:numPr>
          <w:ilvl w:val="0"/>
          <w:numId w:val="0"/>
        </w:numPr>
      </w:pPr>
    </w:p>
    <w:p w:rsidR="00402656" w:rsidRPr="0060345F" w:rsidRDefault="00374AF3" w:rsidP="0060345F">
      <w:pPr>
        <w:pStyle w:val="Heading4"/>
        <w:numPr>
          <w:ilvl w:val="0"/>
          <w:numId w:val="0"/>
        </w:numPr>
        <w:rPr>
          <w:b/>
        </w:rPr>
      </w:pPr>
      <w:bookmarkStart w:id="19" w:name="_Toc347832955"/>
      <w:r w:rsidRPr="0060345F">
        <w:rPr>
          <w:b/>
        </w:rPr>
        <w:lastRenderedPageBreak/>
        <w:t>Define Your Account Fields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02656" w:rsidRPr="00061130" w:rsidTr="00374AF3">
        <w:tc>
          <w:tcPr>
            <w:tcW w:w="2394" w:type="dxa"/>
            <w:vAlign w:val="center"/>
          </w:tcPr>
          <w:p w:rsidR="00402656" w:rsidRPr="00061130" w:rsidRDefault="00402656" w:rsidP="00061130">
            <w:pPr>
              <w:spacing w:before="60" w:after="60"/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r w:rsidRPr="00061130">
              <w:rPr>
                <w:rFonts w:eastAsia="Times New Roman" w:cs="Arial"/>
                <w:b/>
                <w:bCs/>
                <w:color w:val="000000"/>
              </w:rPr>
              <w:t>Standard Field Name</w:t>
            </w:r>
          </w:p>
        </w:tc>
        <w:tc>
          <w:tcPr>
            <w:tcW w:w="2394" w:type="dxa"/>
            <w:vAlign w:val="center"/>
          </w:tcPr>
          <w:p w:rsidR="00402656" w:rsidRPr="00061130" w:rsidRDefault="00402656" w:rsidP="00061130">
            <w:pPr>
              <w:spacing w:before="60" w:after="60"/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r w:rsidRPr="00061130">
              <w:rPr>
                <w:rFonts w:eastAsia="Times New Roman" w:cs="Arial"/>
                <w:b/>
                <w:bCs/>
                <w:color w:val="000000"/>
              </w:rPr>
              <w:t>Data Type</w:t>
            </w:r>
          </w:p>
        </w:tc>
        <w:tc>
          <w:tcPr>
            <w:tcW w:w="2394" w:type="dxa"/>
            <w:vAlign w:val="center"/>
          </w:tcPr>
          <w:p w:rsidR="00402656" w:rsidRPr="00061130" w:rsidRDefault="00402656" w:rsidP="00061130">
            <w:pPr>
              <w:spacing w:before="60" w:after="60"/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r w:rsidRPr="00061130">
              <w:rPr>
                <w:rFonts w:eastAsia="Times New Roman" w:cs="Arial"/>
                <w:b/>
                <w:bCs/>
                <w:color w:val="000000"/>
              </w:rPr>
              <w:t>Values</w:t>
            </w:r>
          </w:p>
        </w:tc>
        <w:tc>
          <w:tcPr>
            <w:tcW w:w="2394" w:type="dxa"/>
            <w:vAlign w:val="center"/>
          </w:tcPr>
          <w:p w:rsidR="00402656" w:rsidRPr="00061130" w:rsidRDefault="00402656" w:rsidP="00061130">
            <w:pPr>
              <w:spacing w:before="60" w:after="60"/>
              <w:jc w:val="center"/>
              <w:rPr>
                <w:rFonts w:cs="Arial"/>
                <w:b/>
              </w:rPr>
            </w:pPr>
            <w:r w:rsidRPr="00061130">
              <w:rPr>
                <w:rFonts w:cs="Arial"/>
                <w:b/>
              </w:rPr>
              <w:t>Want Field?</w:t>
            </w:r>
          </w:p>
        </w:tc>
      </w:tr>
      <w:tr w:rsidR="00402656" w:rsidRPr="00061130" w:rsidTr="00F44CE8">
        <w:tc>
          <w:tcPr>
            <w:tcW w:w="2394" w:type="dxa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  <w:r w:rsidRPr="00061130">
              <w:rPr>
                <w:rFonts w:cs="Arial"/>
              </w:rPr>
              <w:t>Account Name*</w:t>
            </w:r>
          </w:p>
        </w:tc>
        <w:tc>
          <w:tcPr>
            <w:tcW w:w="2394" w:type="dxa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  <w:r w:rsidRPr="00061130">
              <w:rPr>
                <w:rFonts w:cs="Arial"/>
              </w:rPr>
              <w:t>Text (80)</w:t>
            </w:r>
          </w:p>
        </w:tc>
        <w:tc>
          <w:tcPr>
            <w:tcW w:w="2394" w:type="dxa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</w:p>
        </w:tc>
        <w:tc>
          <w:tcPr>
            <w:tcW w:w="2394" w:type="dxa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</w:p>
        </w:tc>
      </w:tr>
      <w:tr w:rsidR="00402656" w:rsidRPr="00061130" w:rsidTr="00F44CE8">
        <w:tc>
          <w:tcPr>
            <w:tcW w:w="2394" w:type="dxa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  <w:r w:rsidRPr="00061130">
              <w:rPr>
                <w:rFonts w:cs="Arial"/>
              </w:rPr>
              <w:t>Account Number</w:t>
            </w:r>
          </w:p>
        </w:tc>
        <w:tc>
          <w:tcPr>
            <w:tcW w:w="2394" w:type="dxa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  <w:r w:rsidRPr="00061130">
              <w:rPr>
                <w:rFonts w:cs="Arial"/>
              </w:rPr>
              <w:t>Text (40)</w:t>
            </w:r>
          </w:p>
        </w:tc>
        <w:tc>
          <w:tcPr>
            <w:tcW w:w="2394" w:type="dxa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</w:p>
        </w:tc>
        <w:tc>
          <w:tcPr>
            <w:tcW w:w="2394" w:type="dxa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</w:p>
        </w:tc>
      </w:tr>
      <w:tr w:rsidR="00402656" w:rsidRPr="00061130" w:rsidTr="00F44CE8">
        <w:tc>
          <w:tcPr>
            <w:tcW w:w="2394" w:type="dxa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  <w:r w:rsidRPr="00061130">
              <w:rPr>
                <w:rFonts w:cs="Arial"/>
              </w:rPr>
              <w:t>Account Owner</w:t>
            </w:r>
          </w:p>
        </w:tc>
        <w:tc>
          <w:tcPr>
            <w:tcW w:w="2394" w:type="dxa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  <w:r w:rsidRPr="00061130">
              <w:rPr>
                <w:rFonts w:cs="Arial"/>
              </w:rPr>
              <w:t>Lookup (User)</w:t>
            </w:r>
          </w:p>
        </w:tc>
        <w:tc>
          <w:tcPr>
            <w:tcW w:w="2394" w:type="dxa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</w:p>
        </w:tc>
        <w:tc>
          <w:tcPr>
            <w:tcW w:w="2394" w:type="dxa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</w:p>
        </w:tc>
      </w:tr>
      <w:tr w:rsidR="00402656" w:rsidRPr="00061130" w:rsidTr="00F44CE8">
        <w:tc>
          <w:tcPr>
            <w:tcW w:w="2394" w:type="dxa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  <w:r w:rsidRPr="00061130">
              <w:rPr>
                <w:rFonts w:cs="Arial"/>
              </w:rPr>
              <w:t>Account Site</w:t>
            </w:r>
          </w:p>
        </w:tc>
        <w:tc>
          <w:tcPr>
            <w:tcW w:w="2394" w:type="dxa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  <w:r w:rsidRPr="00061130">
              <w:rPr>
                <w:rFonts w:cs="Arial"/>
              </w:rPr>
              <w:t>Text (80)</w:t>
            </w:r>
          </w:p>
        </w:tc>
        <w:tc>
          <w:tcPr>
            <w:tcW w:w="2394" w:type="dxa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</w:p>
        </w:tc>
        <w:tc>
          <w:tcPr>
            <w:tcW w:w="2394" w:type="dxa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</w:p>
        </w:tc>
      </w:tr>
      <w:tr w:rsidR="00402656" w:rsidRPr="00061130" w:rsidTr="00F44CE8">
        <w:tc>
          <w:tcPr>
            <w:tcW w:w="2394" w:type="dxa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  <w:r w:rsidRPr="00061130">
              <w:rPr>
                <w:rFonts w:cs="Arial"/>
              </w:rPr>
              <w:t>Account Source</w:t>
            </w:r>
          </w:p>
        </w:tc>
        <w:tc>
          <w:tcPr>
            <w:tcW w:w="2394" w:type="dxa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  <w:r w:rsidRPr="00061130">
              <w:rPr>
                <w:rFonts w:cs="Arial"/>
              </w:rPr>
              <w:t xml:space="preserve">Picklist </w:t>
            </w:r>
          </w:p>
        </w:tc>
        <w:tc>
          <w:tcPr>
            <w:tcW w:w="2394" w:type="dxa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</w:p>
        </w:tc>
        <w:tc>
          <w:tcPr>
            <w:tcW w:w="2394" w:type="dxa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</w:p>
        </w:tc>
      </w:tr>
      <w:tr w:rsidR="00402656" w:rsidRPr="00061130" w:rsidTr="00F44CE8">
        <w:tc>
          <w:tcPr>
            <w:tcW w:w="2394" w:type="dxa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  <w:r w:rsidRPr="00061130">
              <w:rPr>
                <w:rFonts w:cs="Arial"/>
              </w:rPr>
              <w:t>Annual Revenue</w:t>
            </w:r>
          </w:p>
        </w:tc>
        <w:tc>
          <w:tcPr>
            <w:tcW w:w="2394" w:type="dxa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  <w:r w:rsidRPr="00061130">
              <w:rPr>
                <w:rFonts w:cs="Arial"/>
              </w:rPr>
              <w:t>Currency (18,0)</w:t>
            </w:r>
          </w:p>
        </w:tc>
        <w:tc>
          <w:tcPr>
            <w:tcW w:w="2394" w:type="dxa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</w:p>
        </w:tc>
        <w:tc>
          <w:tcPr>
            <w:tcW w:w="2394" w:type="dxa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</w:p>
        </w:tc>
      </w:tr>
      <w:tr w:rsidR="00402656" w:rsidRPr="00061130" w:rsidTr="00F44CE8">
        <w:tc>
          <w:tcPr>
            <w:tcW w:w="2394" w:type="dxa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  <w:r w:rsidRPr="00061130">
              <w:rPr>
                <w:rFonts w:cs="Arial"/>
              </w:rPr>
              <w:t>Billing Address</w:t>
            </w:r>
          </w:p>
        </w:tc>
        <w:tc>
          <w:tcPr>
            <w:tcW w:w="2394" w:type="dxa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  <w:r w:rsidRPr="00061130">
              <w:rPr>
                <w:rFonts w:cs="Arial"/>
              </w:rPr>
              <w:t>Address</w:t>
            </w:r>
          </w:p>
        </w:tc>
        <w:tc>
          <w:tcPr>
            <w:tcW w:w="2394" w:type="dxa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</w:p>
        </w:tc>
        <w:tc>
          <w:tcPr>
            <w:tcW w:w="2394" w:type="dxa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</w:p>
        </w:tc>
      </w:tr>
      <w:tr w:rsidR="00402656" w:rsidRPr="00061130" w:rsidTr="00F44CE8">
        <w:tc>
          <w:tcPr>
            <w:tcW w:w="2394" w:type="dxa"/>
          </w:tcPr>
          <w:p w:rsidR="00402656" w:rsidRPr="00061130" w:rsidRDefault="00061130" w:rsidP="00061130">
            <w:p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 xml:space="preserve">Created </w:t>
            </w:r>
            <w:r w:rsidR="00CB7244">
              <w:rPr>
                <w:rFonts w:cs="Arial"/>
              </w:rPr>
              <w:t>B</w:t>
            </w:r>
            <w:r w:rsidR="00402656" w:rsidRPr="00061130">
              <w:rPr>
                <w:rFonts w:cs="Arial"/>
              </w:rPr>
              <w:t>y*</w:t>
            </w:r>
          </w:p>
        </w:tc>
        <w:tc>
          <w:tcPr>
            <w:tcW w:w="2394" w:type="dxa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  <w:r w:rsidRPr="00061130">
              <w:rPr>
                <w:rFonts w:cs="Arial"/>
              </w:rPr>
              <w:t>Lookup (User)</w:t>
            </w:r>
          </w:p>
        </w:tc>
        <w:tc>
          <w:tcPr>
            <w:tcW w:w="2394" w:type="dxa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</w:p>
        </w:tc>
        <w:tc>
          <w:tcPr>
            <w:tcW w:w="2394" w:type="dxa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</w:p>
        </w:tc>
      </w:tr>
      <w:tr w:rsidR="00402656" w:rsidRPr="00061130" w:rsidTr="00F44CE8">
        <w:tc>
          <w:tcPr>
            <w:tcW w:w="2394" w:type="dxa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  <w:r w:rsidRPr="00061130">
              <w:rPr>
                <w:rFonts w:cs="Arial"/>
              </w:rPr>
              <w:t>Description</w:t>
            </w:r>
          </w:p>
        </w:tc>
        <w:tc>
          <w:tcPr>
            <w:tcW w:w="2394" w:type="dxa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  <w:r w:rsidRPr="00061130">
              <w:rPr>
                <w:rFonts w:cs="Arial"/>
              </w:rPr>
              <w:t>Long Text Area (32000)</w:t>
            </w:r>
          </w:p>
        </w:tc>
        <w:tc>
          <w:tcPr>
            <w:tcW w:w="2394" w:type="dxa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</w:p>
        </w:tc>
        <w:tc>
          <w:tcPr>
            <w:tcW w:w="2394" w:type="dxa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</w:p>
        </w:tc>
      </w:tr>
      <w:tr w:rsidR="00402656" w:rsidRPr="00061130" w:rsidTr="00F44CE8">
        <w:tc>
          <w:tcPr>
            <w:tcW w:w="2394" w:type="dxa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  <w:r w:rsidRPr="00061130">
              <w:rPr>
                <w:rFonts w:cs="Arial"/>
              </w:rPr>
              <w:t>Employees</w:t>
            </w:r>
          </w:p>
        </w:tc>
        <w:tc>
          <w:tcPr>
            <w:tcW w:w="2394" w:type="dxa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  <w:r w:rsidRPr="00061130">
              <w:rPr>
                <w:rFonts w:cs="Arial"/>
              </w:rPr>
              <w:t>Number (8,0)</w:t>
            </w:r>
          </w:p>
        </w:tc>
        <w:tc>
          <w:tcPr>
            <w:tcW w:w="2394" w:type="dxa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</w:p>
        </w:tc>
        <w:tc>
          <w:tcPr>
            <w:tcW w:w="2394" w:type="dxa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</w:p>
        </w:tc>
      </w:tr>
      <w:tr w:rsidR="00402656" w:rsidRPr="00061130" w:rsidTr="00F44CE8">
        <w:tc>
          <w:tcPr>
            <w:tcW w:w="2394" w:type="dxa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  <w:r w:rsidRPr="00061130">
              <w:rPr>
                <w:rFonts w:cs="Arial"/>
              </w:rPr>
              <w:t xml:space="preserve">Fax </w:t>
            </w:r>
          </w:p>
        </w:tc>
        <w:tc>
          <w:tcPr>
            <w:tcW w:w="2394" w:type="dxa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  <w:r w:rsidRPr="00061130">
              <w:rPr>
                <w:rFonts w:cs="Arial"/>
              </w:rPr>
              <w:t>Fax</w:t>
            </w:r>
          </w:p>
        </w:tc>
        <w:tc>
          <w:tcPr>
            <w:tcW w:w="2394" w:type="dxa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</w:p>
        </w:tc>
        <w:tc>
          <w:tcPr>
            <w:tcW w:w="2394" w:type="dxa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</w:p>
        </w:tc>
      </w:tr>
      <w:tr w:rsidR="00402656" w:rsidRPr="00061130" w:rsidTr="00F44CE8">
        <w:tc>
          <w:tcPr>
            <w:tcW w:w="2394" w:type="dxa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  <w:r w:rsidRPr="00061130">
              <w:rPr>
                <w:rFonts w:cs="Arial"/>
              </w:rPr>
              <w:t>Industry</w:t>
            </w:r>
          </w:p>
        </w:tc>
        <w:tc>
          <w:tcPr>
            <w:tcW w:w="2394" w:type="dxa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  <w:r w:rsidRPr="00061130">
              <w:rPr>
                <w:rFonts w:cs="Arial"/>
              </w:rPr>
              <w:t>Picklist</w:t>
            </w:r>
          </w:p>
        </w:tc>
        <w:tc>
          <w:tcPr>
            <w:tcW w:w="2394" w:type="dxa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  <w:r w:rsidRPr="00061130">
              <w:rPr>
                <w:rFonts w:cs="Arial"/>
              </w:rPr>
              <w:t>-Agriculture</w:t>
            </w:r>
            <w:r w:rsidRPr="00061130">
              <w:rPr>
                <w:rFonts w:cs="Arial"/>
              </w:rPr>
              <w:br/>
              <w:t>-Apparel</w:t>
            </w:r>
            <w:r w:rsidRPr="00061130">
              <w:rPr>
                <w:rFonts w:cs="Arial"/>
              </w:rPr>
              <w:br/>
              <w:t>-Banking</w:t>
            </w:r>
            <w:r w:rsidRPr="00061130">
              <w:rPr>
                <w:rFonts w:cs="Arial"/>
              </w:rPr>
              <w:br/>
              <w:t>-Biotechnology</w:t>
            </w:r>
            <w:r w:rsidRPr="00061130">
              <w:rPr>
                <w:rFonts w:cs="Arial"/>
              </w:rPr>
              <w:br/>
              <w:t>-Chemicals</w:t>
            </w:r>
            <w:r w:rsidRPr="00061130">
              <w:rPr>
                <w:rFonts w:cs="Arial"/>
              </w:rPr>
              <w:br/>
              <w:t>-Communications</w:t>
            </w:r>
            <w:r w:rsidRPr="00061130">
              <w:rPr>
                <w:rFonts w:cs="Arial"/>
              </w:rPr>
              <w:br/>
              <w:t>-Construction</w:t>
            </w:r>
            <w:r w:rsidRPr="00061130">
              <w:rPr>
                <w:rFonts w:cs="Arial"/>
              </w:rPr>
              <w:br/>
              <w:t>-Consulting</w:t>
            </w:r>
            <w:r w:rsidRPr="00061130">
              <w:rPr>
                <w:rFonts w:cs="Arial"/>
              </w:rPr>
              <w:br/>
              <w:t>-Education</w:t>
            </w:r>
            <w:r w:rsidRPr="00061130">
              <w:rPr>
                <w:rFonts w:cs="Arial"/>
              </w:rPr>
              <w:br/>
              <w:t>-Electronics</w:t>
            </w:r>
            <w:r w:rsidRPr="00061130">
              <w:rPr>
                <w:rFonts w:cs="Arial"/>
              </w:rPr>
              <w:br/>
              <w:t>-Energy</w:t>
            </w:r>
            <w:r w:rsidRPr="00061130">
              <w:rPr>
                <w:rFonts w:cs="Arial"/>
              </w:rPr>
              <w:br/>
              <w:t>-Engineering</w:t>
            </w:r>
            <w:r w:rsidRPr="00061130">
              <w:rPr>
                <w:rFonts w:cs="Arial"/>
              </w:rPr>
              <w:br/>
              <w:t>-Entertainment</w:t>
            </w:r>
            <w:r w:rsidRPr="00061130">
              <w:rPr>
                <w:rFonts w:cs="Arial"/>
              </w:rPr>
              <w:br/>
              <w:t>-Environmental</w:t>
            </w:r>
            <w:r w:rsidRPr="00061130">
              <w:rPr>
                <w:rFonts w:cs="Arial"/>
              </w:rPr>
              <w:br/>
              <w:t>-Finance</w:t>
            </w:r>
            <w:r w:rsidRPr="00061130">
              <w:rPr>
                <w:rFonts w:cs="Arial"/>
              </w:rPr>
              <w:br/>
              <w:t>-Food &amp; Beverage</w:t>
            </w:r>
            <w:r w:rsidRPr="00061130">
              <w:rPr>
                <w:rFonts w:cs="Arial"/>
              </w:rPr>
              <w:br/>
              <w:t>-Government</w:t>
            </w:r>
            <w:r w:rsidRPr="00061130">
              <w:rPr>
                <w:rFonts w:cs="Arial"/>
              </w:rPr>
              <w:br/>
              <w:t>-Healthcare</w:t>
            </w:r>
            <w:r w:rsidRPr="00061130">
              <w:rPr>
                <w:rFonts w:cs="Arial"/>
              </w:rPr>
              <w:br/>
              <w:t>-Hospitality</w:t>
            </w:r>
            <w:r w:rsidRPr="00061130">
              <w:rPr>
                <w:rFonts w:cs="Arial"/>
              </w:rPr>
              <w:br/>
              <w:t>-Insurance</w:t>
            </w:r>
            <w:r w:rsidRPr="00061130">
              <w:rPr>
                <w:rFonts w:cs="Arial"/>
              </w:rPr>
              <w:br/>
              <w:t>-Machinery</w:t>
            </w:r>
            <w:r w:rsidRPr="00061130">
              <w:rPr>
                <w:rFonts w:cs="Arial"/>
              </w:rPr>
              <w:br/>
              <w:t>-Manufacturing</w:t>
            </w:r>
            <w:r w:rsidRPr="00061130">
              <w:rPr>
                <w:rFonts w:cs="Arial"/>
              </w:rPr>
              <w:br/>
              <w:t>-Media</w:t>
            </w:r>
            <w:r w:rsidRPr="00061130">
              <w:rPr>
                <w:rFonts w:cs="Arial"/>
              </w:rPr>
              <w:br/>
              <w:t>-Not for Profit</w:t>
            </w:r>
            <w:r w:rsidRPr="00061130">
              <w:rPr>
                <w:rFonts w:cs="Arial"/>
              </w:rPr>
              <w:br/>
              <w:t>-Recreation</w:t>
            </w:r>
            <w:r w:rsidRPr="00061130">
              <w:rPr>
                <w:rFonts w:cs="Arial"/>
              </w:rPr>
              <w:br/>
              <w:t>-Retail</w:t>
            </w:r>
            <w:r w:rsidRPr="00061130">
              <w:rPr>
                <w:rFonts w:cs="Arial"/>
              </w:rPr>
              <w:br/>
            </w:r>
            <w:r w:rsidRPr="00061130">
              <w:rPr>
                <w:rFonts w:cs="Arial"/>
              </w:rPr>
              <w:lastRenderedPageBreak/>
              <w:t>-Shipping</w:t>
            </w:r>
            <w:r w:rsidRPr="00061130">
              <w:rPr>
                <w:rFonts w:cs="Arial"/>
              </w:rPr>
              <w:br/>
              <w:t>-Technology</w:t>
            </w:r>
            <w:r w:rsidRPr="00061130">
              <w:rPr>
                <w:rFonts w:cs="Arial"/>
              </w:rPr>
              <w:br/>
              <w:t>-Telecommunications</w:t>
            </w:r>
            <w:r w:rsidRPr="00061130">
              <w:rPr>
                <w:rFonts w:cs="Arial"/>
              </w:rPr>
              <w:br/>
              <w:t>-Utilities</w:t>
            </w:r>
            <w:r w:rsidRPr="00061130">
              <w:rPr>
                <w:rFonts w:cs="Arial"/>
              </w:rPr>
              <w:br/>
              <w:t>-Other</w:t>
            </w:r>
          </w:p>
        </w:tc>
        <w:tc>
          <w:tcPr>
            <w:tcW w:w="2394" w:type="dxa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</w:p>
        </w:tc>
      </w:tr>
      <w:tr w:rsidR="00402656" w:rsidRPr="00061130" w:rsidTr="00F44CE8">
        <w:tc>
          <w:tcPr>
            <w:tcW w:w="2394" w:type="dxa"/>
          </w:tcPr>
          <w:p w:rsidR="00402656" w:rsidRPr="00061130" w:rsidRDefault="00061130" w:rsidP="00061130">
            <w:p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lastRenderedPageBreak/>
              <w:t xml:space="preserve">Last Modified </w:t>
            </w:r>
            <w:r w:rsidR="00CB7244">
              <w:rPr>
                <w:rFonts w:cs="Arial"/>
              </w:rPr>
              <w:t>B</w:t>
            </w:r>
            <w:r w:rsidR="00402656" w:rsidRPr="00061130">
              <w:rPr>
                <w:rFonts w:cs="Arial"/>
              </w:rPr>
              <w:t>y*</w:t>
            </w:r>
          </w:p>
        </w:tc>
        <w:tc>
          <w:tcPr>
            <w:tcW w:w="2394" w:type="dxa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  <w:r w:rsidRPr="00061130">
              <w:rPr>
                <w:rFonts w:cs="Arial"/>
              </w:rPr>
              <w:t>Lookup (User)</w:t>
            </w:r>
          </w:p>
        </w:tc>
        <w:tc>
          <w:tcPr>
            <w:tcW w:w="2394" w:type="dxa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</w:p>
        </w:tc>
        <w:tc>
          <w:tcPr>
            <w:tcW w:w="2394" w:type="dxa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</w:p>
        </w:tc>
      </w:tr>
      <w:tr w:rsidR="00402656" w:rsidRPr="00061130" w:rsidTr="00F44CE8">
        <w:tc>
          <w:tcPr>
            <w:tcW w:w="2394" w:type="dxa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  <w:r w:rsidRPr="00061130">
              <w:rPr>
                <w:rFonts w:cs="Arial"/>
              </w:rPr>
              <w:t>Ownership</w:t>
            </w:r>
          </w:p>
        </w:tc>
        <w:tc>
          <w:tcPr>
            <w:tcW w:w="2394" w:type="dxa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  <w:r w:rsidRPr="00061130">
              <w:rPr>
                <w:rFonts w:cs="Arial"/>
              </w:rPr>
              <w:t>Picklist</w:t>
            </w:r>
          </w:p>
        </w:tc>
        <w:tc>
          <w:tcPr>
            <w:tcW w:w="2394" w:type="dxa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  <w:r w:rsidRPr="00061130">
              <w:rPr>
                <w:rFonts w:cs="Arial"/>
              </w:rPr>
              <w:t>-Public</w:t>
            </w:r>
            <w:r w:rsidRPr="00061130">
              <w:rPr>
                <w:rFonts w:cs="Arial"/>
              </w:rPr>
              <w:br/>
              <w:t>-Private</w:t>
            </w:r>
            <w:r w:rsidRPr="00061130">
              <w:rPr>
                <w:rFonts w:cs="Arial"/>
              </w:rPr>
              <w:br/>
              <w:t>-Subsidiary</w:t>
            </w:r>
            <w:r w:rsidRPr="00061130">
              <w:rPr>
                <w:rFonts w:cs="Arial"/>
              </w:rPr>
              <w:br/>
              <w:t>-Other</w:t>
            </w:r>
          </w:p>
        </w:tc>
        <w:tc>
          <w:tcPr>
            <w:tcW w:w="2394" w:type="dxa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</w:p>
        </w:tc>
      </w:tr>
      <w:tr w:rsidR="00402656" w:rsidRPr="00061130" w:rsidTr="00F44CE8">
        <w:tc>
          <w:tcPr>
            <w:tcW w:w="2394" w:type="dxa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  <w:r w:rsidRPr="00061130">
              <w:rPr>
                <w:rFonts w:cs="Arial"/>
              </w:rPr>
              <w:t>Parent Account</w:t>
            </w:r>
          </w:p>
        </w:tc>
        <w:tc>
          <w:tcPr>
            <w:tcW w:w="2394" w:type="dxa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  <w:r w:rsidRPr="00061130">
              <w:rPr>
                <w:rFonts w:cs="Arial"/>
              </w:rPr>
              <w:t>Lookup (Account)</w:t>
            </w:r>
          </w:p>
        </w:tc>
        <w:tc>
          <w:tcPr>
            <w:tcW w:w="2394" w:type="dxa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</w:p>
        </w:tc>
        <w:tc>
          <w:tcPr>
            <w:tcW w:w="2394" w:type="dxa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</w:p>
        </w:tc>
      </w:tr>
      <w:tr w:rsidR="00402656" w:rsidRPr="00061130" w:rsidTr="00F44CE8">
        <w:tc>
          <w:tcPr>
            <w:tcW w:w="2394" w:type="dxa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  <w:r w:rsidRPr="00061130">
              <w:rPr>
                <w:rFonts w:cs="Arial"/>
              </w:rPr>
              <w:t>Phone</w:t>
            </w:r>
          </w:p>
        </w:tc>
        <w:tc>
          <w:tcPr>
            <w:tcW w:w="2394" w:type="dxa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  <w:r w:rsidRPr="00061130">
              <w:rPr>
                <w:rFonts w:cs="Arial"/>
              </w:rPr>
              <w:t>Phone</w:t>
            </w:r>
          </w:p>
        </w:tc>
        <w:tc>
          <w:tcPr>
            <w:tcW w:w="2394" w:type="dxa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</w:p>
        </w:tc>
        <w:tc>
          <w:tcPr>
            <w:tcW w:w="2394" w:type="dxa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</w:p>
        </w:tc>
      </w:tr>
      <w:tr w:rsidR="00402656" w:rsidRPr="00061130" w:rsidTr="00F44CE8">
        <w:tc>
          <w:tcPr>
            <w:tcW w:w="2394" w:type="dxa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  <w:r w:rsidRPr="00061130">
              <w:rPr>
                <w:rFonts w:cs="Arial"/>
              </w:rPr>
              <w:t>Rating</w:t>
            </w:r>
          </w:p>
        </w:tc>
        <w:tc>
          <w:tcPr>
            <w:tcW w:w="2394" w:type="dxa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  <w:r w:rsidRPr="00061130">
              <w:rPr>
                <w:rFonts w:cs="Arial"/>
              </w:rPr>
              <w:t>Picklist</w:t>
            </w:r>
          </w:p>
        </w:tc>
        <w:tc>
          <w:tcPr>
            <w:tcW w:w="2394" w:type="dxa"/>
          </w:tcPr>
          <w:p w:rsidR="00402656" w:rsidRPr="00061130" w:rsidRDefault="00B14514" w:rsidP="00061130">
            <w:p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-</w:t>
            </w:r>
            <w:r w:rsidR="00402656" w:rsidRPr="00061130">
              <w:rPr>
                <w:rFonts w:cs="Arial"/>
              </w:rPr>
              <w:t>Hot</w:t>
            </w:r>
            <w:r w:rsidR="00402656" w:rsidRPr="00061130">
              <w:rPr>
                <w:rFonts w:cs="Arial"/>
              </w:rPr>
              <w:br/>
              <w:t>-Warm</w:t>
            </w:r>
            <w:r w:rsidR="00402656" w:rsidRPr="00061130">
              <w:rPr>
                <w:rFonts w:cs="Arial"/>
              </w:rPr>
              <w:br/>
              <w:t>-Cold</w:t>
            </w:r>
            <w:r w:rsidR="00402656" w:rsidRPr="00061130">
              <w:rPr>
                <w:rFonts w:cs="Arial"/>
              </w:rPr>
              <w:br/>
            </w:r>
          </w:p>
        </w:tc>
        <w:tc>
          <w:tcPr>
            <w:tcW w:w="2394" w:type="dxa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</w:p>
        </w:tc>
      </w:tr>
      <w:tr w:rsidR="00402656" w:rsidRPr="00061130" w:rsidTr="00F44CE8">
        <w:tc>
          <w:tcPr>
            <w:tcW w:w="2394" w:type="dxa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  <w:r w:rsidRPr="00061130">
              <w:rPr>
                <w:rFonts w:cs="Arial"/>
              </w:rPr>
              <w:t>Shipping Address</w:t>
            </w:r>
          </w:p>
        </w:tc>
        <w:tc>
          <w:tcPr>
            <w:tcW w:w="2394" w:type="dxa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  <w:r w:rsidRPr="00061130">
              <w:rPr>
                <w:rFonts w:cs="Arial"/>
              </w:rPr>
              <w:t>Address</w:t>
            </w:r>
          </w:p>
        </w:tc>
        <w:tc>
          <w:tcPr>
            <w:tcW w:w="2394" w:type="dxa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</w:p>
        </w:tc>
        <w:tc>
          <w:tcPr>
            <w:tcW w:w="2394" w:type="dxa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</w:p>
        </w:tc>
      </w:tr>
      <w:tr w:rsidR="00402656" w:rsidRPr="00061130" w:rsidTr="00F44CE8">
        <w:tc>
          <w:tcPr>
            <w:tcW w:w="2394" w:type="dxa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  <w:r w:rsidRPr="00061130">
              <w:rPr>
                <w:rFonts w:cs="Arial"/>
              </w:rPr>
              <w:t>SIC Code</w:t>
            </w:r>
          </w:p>
        </w:tc>
        <w:tc>
          <w:tcPr>
            <w:tcW w:w="2394" w:type="dxa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  <w:r w:rsidRPr="00061130">
              <w:rPr>
                <w:rFonts w:cs="Arial"/>
              </w:rPr>
              <w:t>Text (20)</w:t>
            </w:r>
          </w:p>
        </w:tc>
        <w:tc>
          <w:tcPr>
            <w:tcW w:w="2394" w:type="dxa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</w:p>
        </w:tc>
        <w:tc>
          <w:tcPr>
            <w:tcW w:w="2394" w:type="dxa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</w:p>
        </w:tc>
      </w:tr>
      <w:tr w:rsidR="00402656" w:rsidRPr="00061130" w:rsidTr="00F44CE8">
        <w:tc>
          <w:tcPr>
            <w:tcW w:w="2394" w:type="dxa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  <w:r w:rsidRPr="00061130">
              <w:rPr>
                <w:rFonts w:cs="Arial"/>
              </w:rPr>
              <w:t>SIC Description</w:t>
            </w:r>
          </w:p>
        </w:tc>
        <w:tc>
          <w:tcPr>
            <w:tcW w:w="2394" w:type="dxa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  <w:r w:rsidRPr="00061130">
              <w:rPr>
                <w:rFonts w:cs="Arial"/>
              </w:rPr>
              <w:t>Text (80)</w:t>
            </w:r>
          </w:p>
        </w:tc>
        <w:tc>
          <w:tcPr>
            <w:tcW w:w="2394" w:type="dxa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</w:p>
        </w:tc>
        <w:tc>
          <w:tcPr>
            <w:tcW w:w="2394" w:type="dxa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</w:p>
        </w:tc>
      </w:tr>
      <w:tr w:rsidR="00402656" w:rsidRPr="00061130" w:rsidTr="00F44CE8">
        <w:tc>
          <w:tcPr>
            <w:tcW w:w="2394" w:type="dxa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  <w:r w:rsidRPr="00061130">
              <w:rPr>
                <w:rFonts w:cs="Arial"/>
              </w:rPr>
              <w:t>Ticker Symbol</w:t>
            </w:r>
          </w:p>
        </w:tc>
        <w:tc>
          <w:tcPr>
            <w:tcW w:w="2394" w:type="dxa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  <w:r w:rsidRPr="00061130">
              <w:rPr>
                <w:rFonts w:cs="Arial"/>
              </w:rPr>
              <w:t>Content (20)</w:t>
            </w:r>
          </w:p>
        </w:tc>
        <w:tc>
          <w:tcPr>
            <w:tcW w:w="2394" w:type="dxa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</w:p>
        </w:tc>
        <w:tc>
          <w:tcPr>
            <w:tcW w:w="2394" w:type="dxa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</w:p>
        </w:tc>
      </w:tr>
      <w:tr w:rsidR="00402656" w:rsidRPr="00061130" w:rsidTr="00F44CE8">
        <w:tc>
          <w:tcPr>
            <w:tcW w:w="2394" w:type="dxa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  <w:r w:rsidRPr="00061130">
              <w:rPr>
                <w:rFonts w:cs="Arial"/>
              </w:rPr>
              <w:t>Type</w:t>
            </w:r>
          </w:p>
        </w:tc>
        <w:tc>
          <w:tcPr>
            <w:tcW w:w="2394" w:type="dxa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  <w:r w:rsidRPr="00061130">
              <w:rPr>
                <w:rFonts w:cs="Arial"/>
              </w:rPr>
              <w:t>Picklist</w:t>
            </w:r>
          </w:p>
        </w:tc>
        <w:tc>
          <w:tcPr>
            <w:tcW w:w="2394" w:type="dxa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  <w:r w:rsidRPr="00061130">
              <w:rPr>
                <w:rFonts w:cs="Arial"/>
              </w:rPr>
              <w:t>-Analyst</w:t>
            </w:r>
            <w:r w:rsidRPr="00061130">
              <w:rPr>
                <w:rFonts w:cs="Arial"/>
              </w:rPr>
              <w:br/>
              <w:t>-Press</w:t>
            </w:r>
            <w:r w:rsidRPr="00061130">
              <w:rPr>
                <w:rFonts w:cs="Arial"/>
              </w:rPr>
              <w:br/>
              <w:t>-Competitor</w:t>
            </w:r>
            <w:r w:rsidRPr="00061130">
              <w:rPr>
                <w:rFonts w:cs="Arial"/>
              </w:rPr>
              <w:br/>
              <w:t>-Prospect</w:t>
            </w:r>
            <w:r w:rsidRPr="00061130">
              <w:rPr>
                <w:rFonts w:cs="Arial"/>
              </w:rPr>
              <w:br/>
              <w:t>-Customer</w:t>
            </w:r>
            <w:r w:rsidRPr="00061130">
              <w:rPr>
                <w:rFonts w:cs="Arial"/>
              </w:rPr>
              <w:br/>
              <w:t>-Reseller</w:t>
            </w:r>
            <w:r w:rsidRPr="00061130">
              <w:rPr>
                <w:rFonts w:cs="Arial"/>
              </w:rPr>
              <w:br/>
              <w:t>-Integrator</w:t>
            </w:r>
            <w:r w:rsidRPr="00061130">
              <w:rPr>
                <w:rFonts w:cs="Arial"/>
              </w:rPr>
              <w:br/>
              <w:t>-Investor</w:t>
            </w:r>
            <w:r w:rsidRPr="00061130">
              <w:rPr>
                <w:rFonts w:cs="Arial"/>
              </w:rPr>
              <w:br/>
              <w:t>-Partner</w:t>
            </w:r>
            <w:r w:rsidRPr="00061130">
              <w:rPr>
                <w:rFonts w:cs="Arial"/>
              </w:rPr>
              <w:br/>
              <w:t>-Other</w:t>
            </w:r>
          </w:p>
        </w:tc>
        <w:tc>
          <w:tcPr>
            <w:tcW w:w="2394" w:type="dxa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</w:p>
        </w:tc>
      </w:tr>
      <w:tr w:rsidR="00402656" w:rsidRPr="00061130" w:rsidTr="00F44CE8">
        <w:tc>
          <w:tcPr>
            <w:tcW w:w="2394" w:type="dxa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  <w:r w:rsidRPr="00061130">
              <w:rPr>
                <w:rFonts w:cs="Arial"/>
              </w:rPr>
              <w:t>Website</w:t>
            </w:r>
          </w:p>
        </w:tc>
        <w:tc>
          <w:tcPr>
            <w:tcW w:w="2394" w:type="dxa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  <w:r w:rsidRPr="00061130">
              <w:rPr>
                <w:rFonts w:cs="Arial"/>
              </w:rPr>
              <w:t>URL (255)</w:t>
            </w:r>
          </w:p>
        </w:tc>
        <w:tc>
          <w:tcPr>
            <w:tcW w:w="2394" w:type="dxa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</w:p>
        </w:tc>
        <w:tc>
          <w:tcPr>
            <w:tcW w:w="2394" w:type="dxa"/>
          </w:tcPr>
          <w:p w:rsidR="00402656" w:rsidRPr="00061130" w:rsidRDefault="00402656" w:rsidP="00061130">
            <w:pPr>
              <w:spacing w:before="60" w:after="60"/>
              <w:rPr>
                <w:rFonts w:cs="Arial"/>
              </w:rPr>
            </w:pPr>
          </w:p>
        </w:tc>
      </w:tr>
    </w:tbl>
    <w:p w:rsidR="00402656" w:rsidRPr="00F44CE8" w:rsidRDefault="00402656" w:rsidP="00402656">
      <w:pPr>
        <w:rPr>
          <w:rFonts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02656" w:rsidRPr="00F44CE8" w:rsidTr="00B23BC3">
        <w:tc>
          <w:tcPr>
            <w:tcW w:w="3192" w:type="dxa"/>
            <w:vAlign w:val="center"/>
          </w:tcPr>
          <w:p w:rsidR="00402656" w:rsidRPr="00F44CE8" w:rsidRDefault="00402656" w:rsidP="00CB7244">
            <w:pPr>
              <w:spacing w:before="60" w:after="60"/>
              <w:jc w:val="center"/>
              <w:rPr>
                <w:rFonts w:cs="Arial"/>
              </w:rPr>
            </w:pPr>
            <w:r w:rsidRPr="00F44CE8">
              <w:rPr>
                <w:rFonts w:eastAsia="Times New Roman" w:cs="Arial"/>
                <w:b/>
                <w:bCs/>
                <w:color w:val="000000"/>
              </w:rPr>
              <w:t>Custom Field Name</w:t>
            </w:r>
          </w:p>
        </w:tc>
        <w:tc>
          <w:tcPr>
            <w:tcW w:w="3192" w:type="dxa"/>
            <w:vAlign w:val="center"/>
          </w:tcPr>
          <w:p w:rsidR="00402656" w:rsidRPr="00F44CE8" w:rsidRDefault="00402656" w:rsidP="00CB7244">
            <w:pPr>
              <w:spacing w:before="60" w:after="60"/>
              <w:jc w:val="center"/>
              <w:rPr>
                <w:rFonts w:cs="Arial"/>
              </w:rPr>
            </w:pPr>
            <w:r w:rsidRPr="00F44CE8">
              <w:rPr>
                <w:rFonts w:eastAsia="Times New Roman" w:cs="Arial"/>
                <w:b/>
                <w:bCs/>
                <w:color w:val="000000"/>
              </w:rPr>
              <w:t>Data Type</w:t>
            </w:r>
          </w:p>
        </w:tc>
        <w:tc>
          <w:tcPr>
            <w:tcW w:w="3192" w:type="dxa"/>
            <w:vAlign w:val="center"/>
          </w:tcPr>
          <w:p w:rsidR="00402656" w:rsidRPr="00F44CE8" w:rsidRDefault="00402656" w:rsidP="00CB7244">
            <w:pPr>
              <w:spacing w:before="60" w:after="60"/>
              <w:jc w:val="center"/>
              <w:rPr>
                <w:rFonts w:cs="Arial"/>
              </w:rPr>
            </w:pPr>
            <w:r w:rsidRPr="00F44CE8">
              <w:rPr>
                <w:rFonts w:eastAsia="Times New Roman" w:cs="Arial"/>
                <w:b/>
                <w:bCs/>
                <w:color w:val="000000"/>
              </w:rPr>
              <w:t>Values</w:t>
            </w:r>
          </w:p>
        </w:tc>
      </w:tr>
      <w:tr w:rsidR="00402656" w:rsidRPr="00F44CE8" w:rsidTr="00F44CE8">
        <w:tc>
          <w:tcPr>
            <w:tcW w:w="3192" w:type="dxa"/>
          </w:tcPr>
          <w:p w:rsidR="00402656" w:rsidRPr="00F44CE8" w:rsidRDefault="00402656" w:rsidP="00CB7244">
            <w:pPr>
              <w:spacing w:before="60" w:after="60"/>
              <w:rPr>
                <w:rFonts w:cs="Arial"/>
              </w:rPr>
            </w:pPr>
          </w:p>
        </w:tc>
        <w:tc>
          <w:tcPr>
            <w:tcW w:w="3192" w:type="dxa"/>
          </w:tcPr>
          <w:p w:rsidR="00402656" w:rsidRPr="00F44CE8" w:rsidRDefault="00402656" w:rsidP="00CB7244">
            <w:pPr>
              <w:spacing w:before="60" w:after="60"/>
              <w:rPr>
                <w:rFonts w:cs="Arial"/>
              </w:rPr>
            </w:pPr>
          </w:p>
        </w:tc>
        <w:tc>
          <w:tcPr>
            <w:tcW w:w="3192" w:type="dxa"/>
          </w:tcPr>
          <w:p w:rsidR="00402656" w:rsidRPr="00F44CE8" w:rsidRDefault="00402656" w:rsidP="00CB7244">
            <w:pPr>
              <w:spacing w:before="60" w:after="60"/>
              <w:rPr>
                <w:rFonts w:cs="Arial"/>
              </w:rPr>
            </w:pPr>
          </w:p>
        </w:tc>
      </w:tr>
      <w:tr w:rsidR="00402656" w:rsidRPr="00F44CE8" w:rsidTr="00F44CE8">
        <w:tc>
          <w:tcPr>
            <w:tcW w:w="3192" w:type="dxa"/>
          </w:tcPr>
          <w:p w:rsidR="00402656" w:rsidRPr="00F44CE8" w:rsidRDefault="00402656" w:rsidP="00CB7244">
            <w:pPr>
              <w:spacing w:before="60" w:after="60"/>
              <w:rPr>
                <w:rFonts w:cs="Arial"/>
              </w:rPr>
            </w:pPr>
          </w:p>
        </w:tc>
        <w:tc>
          <w:tcPr>
            <w:tcW w:w="3192" w:type="dxa"/>
          </w:tcPr>
          <w:p w:rsidR="00402656" w:rsidRPr="00F44CE8" w:rsidRDefault="00402656" w:rsidP="00CB7244">
            <w:pPr>
              <w:spacing w:before="60" w:after="60"/>
              <w:rPr>
                <w:rFonts w:cs="Arial"/>
              </w:rPr>
            </w:pPr>
          </w:p>
        </w:tc>
        <w:tc>
          <w:tcPr>
            <w:tcW w:w="3192" w:type="dxa"/>
          </w:tcPr>
          <w:p w:rsidR="00402656" w:rsidRPr="00F44CE8" w:rsidRDefault="00402656" w:rsidP="00CB7244">
            <w:pPr>
              <w:spacing w:before="60" w:after="60"/>
              <w:rPr>
                <w:rFonts w:cs="Arial"/>
              </w:rPr>
            </w:pPr>
          </w:p>
        </w:tc>
      </w:tr>
      <w:tr w:rsidR="00402656" w:rsidRPr="00F44CE8" w:rsidTr="00F44CE8">
        <w:tc>
          <w:tcPr>
            <w:tcW w:w="3192" w:type="dxa"/>
          </w:tcPr>
          <w:p w:rsidR="00402656" w:rsidRPr="00F44CE8" w:rsidRDefault="00402656" w:rsidP="00CB7244">
            <w:pPr>
              <w:spacing w:before="60" w:after="60"/>
              <w:rPr>
                <w:rFonts w:cs="Arial"/>
              </w:rPr>
            </w:pPr>
          </w:p>
        </w:tc>
        <w:tc>
          <w:tcPr>
            <w:tcW w:w="3192" w:type="dxa"/>
          </w:tcPr>
          <w:p w:rsidR="00402656" w:rsidRPr="00F44CE8" w:rsidRDefault="00402656" w:rsidP="00CB7244">
            <w:pPr>
              <w:spacing w:before="60" w:after="60"/>
              <w:rPr>
                <w:rFonts w:cs="Arial"/>
              </w:rPr>
            </w:pPr>
          </w:p>
        </w:tc>
        <w:tc>
          <w:tcPr>
            <w:tcW w:w="3192" w:type="dxa"/>
          </w:tcPr>
          <w:p w:rsidR="00402656" w:rsidRPr="00F44CE8" w:rsidRDefault="00402656" w:rsidP="00CB7244">
            <w:pPr>
              <w:spacing w:before="60" w:after="60"/>
              <w:rPr>
                <w:rFonts w:cs="Arial"/>
              </w:rPr>
            </w:pPr>
          </w:p>
        </w:tc>
      </w:tr>
      <w:tr w:rsidR="00402656" w:rsidRPr="00F44CE8" w:rsidTr="00F44CE8">
        <w:tc>
          <w:tcPr>
            <w:tcW w:w="3192" w:type="dxa"/>
          </w:tcPr>
          <w:p w:rsidR="00402656" w:rsidRPr="00F44CE8" w:rsidRDefault="00402656" w:rsidP="00CB7244">
            <w:pPr>
              <w:spacing w:before="60" w:after="60"/>
              <w:rPr>
                <w:rFonts w:cs="Arial"/>
              </w:rPr>
            </w:pPr>
          </w:p>
        </w:tc>
        <w:tc>
          <w:tcPr>
            <w:tcW w:w="3192" w:type="dxa"/>
          </w:tcPr>
          <w:p w:rsidR="00402656" w:rsidRPr="00F44CE8" w:rsidRDefault="00402656" w:rsidP="00CB7244">
            <w:pPr>
              <w:spacing w:before="60" w:after="60"/>
              <w:rPr>
                <w:rFonts w:cs="Arial"/>
              </w:rPr>
            </w:pPr>
          </w:p>
        </w:tc>
        <w:tc>
          <w:tcPr>
            <w:tcW w:w="3192" w:type="dxa"/>
          </w:tcPr>
          <w:p w:rsidR="00402656" w:rsidRPr="00F44CE8" w:rsidRDefault="00402656" w:rsidP="00CB7244">
            <w:pPr>
              <w:spacing w:before="60" w:after="60"/>
              <w:rPr>
                <w:rFonts w:cs="Arial"/>
              </w:rPr>
            </w:pPr>
          </w:p>
        </w:tc>
      </w:tr>
      <w:tr w:rsidR="00402656" w:rsidRPr="00F44CE8" w:rsidTr="00F44CE8">
        <w:tc>
          <w:tcPr>
            <w:tcW w:w="3192" w:type="dxa"/>
          </w:tcPr>
          <w:p w:rsidR="00402656" w:rsidRPr="00F44CE8" w:rsidRDefault="00402656" w:rsidP="00CB7244">
            <w:pPr>
              <w:spacing w:before="60" w:after="60"/>
              <w:rPr>
                <w:rFonts w:cs="Arial"/>
              </w:rPr>
            </w:pPr>
          </w:p>
        </w:tc>
        <w:tc>
          <w:tcPr>
            <w:tcW w:w="3192" w:type="dxa"/>
          </w:tcPr>
          <w:p w:rsidR="00402656" w:rsidRPr="00F44CE8" w:rsidRDefault="00402656" w:rsidP="00CB7244">
            <w:pPr>
              <w:spacing w:before="60" w:after="60"/>
              <w:rPr>
                <w:rFonts w:cs="Arial"/>
              </w:rPr>
            </w:pPr>
          </w:p>
        </w:tc>
        <w:tc>
          <w:tcPr>
            <w:tcW w:w="3192" w:type="dxa"/>
          </w:tcPr>
          <w:p w:rsidR="00402656" w:rsidRPr="00F44CE8" w:rsidRDefault="00402656" w:rsidP="00CB7244">
            <w:pPr>
              <w:spacing w:before="60" w:after="60"/>
              <w:rPr>
                <w:rFonts w:cs="Arial"/>
              </w:rPr>
            </w:pPr>
          </w:p>
        </w:tc>
      </w:tr>
    </w:tbl>
    <w:p w:rsidR="00402656" w:rsidRPr="00F44CE8" w:rsidRDefault="00402656" w:rsidP="00402656">
      <w:pPr>
        <w:rPr>
          <w:rFonts w:cs="Arial"/>
        </w:rPr>
      </w:pPr>
    </w:p>
    <w:p w:rsidR="00402656" w:rsidRPr="0060345F" w:rsidRDefault="00B23BC3" w:rsidP="0060345F">
      <w:pPr>
        <w:pStyle w:val="Heading4"/>
        <w:numPr>
          <w:ilvl w:val="0"/>
          <w:numId w:val="0"/>
        </w:numPr>
        <w:rPr>
          <w:b/>
        </w:rPr>
      </w:pPr>
      <w:bookmarkStart w:id="20" w:name="_Toc347832956"/>
      <w:r w:rsidRPr="0060345F">
        <w:rPr>
          <w:b/>
        </w:rPr>
        <w:lastRenderedPageBreak/>
        <w:t>Define Your Contact Fields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02656" w:rsidRPr="00CB7244" w:rsidTr="00B23BC3">
        <w:tc>
          <w:tcPr>
            <w:tcW w:w="2394" w:type="dxa"/>
            <w:vAlign w:val="center"/>
          </w:tcPr>
          <w:p w:rsidR="00402656" w:rsidRPr="00CB7244" w:rsidRDefault="00402656" w:rsidP="00CB7244">
            <w:pPr>
              <w:spacing w:before="60" w:after="60"/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r w:rsidRPr="00CB7244">
              <w:rPr>
                <w:rFonts w:eastAsia="Times New Roman" w:cs="Arial"/>
                <w:b/>
                <w:bCs/>
                <w:color w:val="000000"/>
              </w:rPr>
              <w:t>Standard Field Name</w:t>
            </w:r>
          </w:p>
        </w:tc>
        <w:tc>
          <w:tcPr>
            <w:tcW w:w="2394" w:type="dxa"/>
            <w:vAlign w:val="center"/>
          </w:tcPr>
          <w:p w:rsidR="00402656" w:rsidRPr="00CB7244" w:rsidRDefault="00402656" w:rsidP="00CB7244">
            <w:pPr>
              <w:spacing w:before="60" w:after="60"/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r w:rsidRPr="00CB7244">
              <w:rPr>
                <w:rFonts w:eastAsia="Times New Roman" w:cs="Arial"/>
                <w:b/>
                <w:bCs/>
                <w:color w:val="000000"/>
              </w:rPr>
              <w:t>Data Type</w:t>
            </w:r>
          </w:p>
        </w:tc>
        <w:tc>
          <w:tcPr>
            <w:tcW w:w="2394" w:type="dxa"/>
            <w:vAlign w:val="center"/>
          </w:tcPr>
          <w:p w:rsidR="00402656" w:rsidRPr="00CB7244" w:rsidRDefault="00402656" w:rsidP="00CB7244">
            <w:pPr>
              <w:spacing w:before="60" w:after="60"/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r w:rsidRPr="00CB7244">
              <w:rPr>
                <w:rFonts w:eastAsia="Times New Roman" w:cs="Arial"/>
                <w:b/>
                <w:bCs/>
                <w:color w:val="000000"/>
              </w:rPr>
              <w:t>Values</w:t>
            </w:r>
          </w:p>
        </w:tc>
        <w:tc>
          <w:tcPr>
            <w:tcW w:w="2394" w:type="dxa"/>
            <w:vAlign w:val="center"/>
          </w:tcPr>
          <w:p w:rsidR="00402656" w:rsidRPr="00CB7244" w:rsidRDefault="00402656" w:rsidP="00CB7244">
            <w:pPr>
              <w:spacing w:before="60" w:after="60"/>
              <w:jc w:val="center"/>
              <w:rPr>
                <w:rFonts w:cs="Arial"/>
                <w:b/>
              </w:rPr>
            </w:pPr>
            <w:r w:rsidRPr="00CB7244">
              <w:rPr>
                <w:rFonts w:cs="Arial"/>
                <w:b/>
              </w:rPr>
              <w:t>Want Field?</w:t>
            </w:r>
          </w:p>
        </w:tc>
      </w:tr>
      <w:tr w:rsidR="00402656" w:rsidRPr="00CB7244" w:rsidTr="00F44CE8"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  <w:r w:rsidRPr="00CB7244">
              <w:rPr>
                <w:rFonts w:cs="Arial"/>
              </w:rPr>
              <w:t>Account Name</w:t>
            </w: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  <w:r w:rsidRPr="00CB7244">
              <w:rPr>
                <w:rFonts w:cs="Arial"/>
              </w:rPr>
              <w:t>Lookup (Account)</w:t>
            </w: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  <w:b/>
              </w:rPr>
            </w:pP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  <w:b/>
              </w:rPr>
            </w:pPr>
          </w:p>
        </w:tc>
      </w:tr>
      <w:tr w:rsidR="00402656" w:rsidRPr="00CB7244" w:rsidTr="00F44CE8"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  <w:r w:rsidRPr="00CB7244">
              <w:rPr>
                <w:rFonts w:cs="Arial"/>
              </w:rPr>
              <w:t>Assistant</w:t>
            </w: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  <w:r w:rsidRPr="00CB7244">
              <w:rPr>
                <w:rFonts w:cs="Arial"/>
              </w:rPr>
              <w:t>Text (40)</w:t>
            </w: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  <w:b/>
              </w:rPr>
            </w:pP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  <w:b/>
              </w:rPr>
            </w:pPr>
          </w:p>
        </w:tc>
      </w:tr>
      <w:tr w:rsidR="00402656" w:rsidRPr="00CB7244" w:rsidTr="00F44CE8"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  <w:r w:rsidRPr="00CB7244">
              <w:rPr>
                <w:rFonts w:cs="Arial"/>
              </w:rPr>
              <w:t>Asst. Phone</w:t>
            </w: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  <w:r w:rsidRPr="00CB7244">
              <w:rPr>
                <w:rFonts w:cs="Arial"/>
              </w:rPr>
              <w:t>Phone</w:t>
            </w: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  <w:b/>
              </w:rPr>
            </w:pP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  <w:b/>
              </w:rPr>
            </w:pPr>
          </w:p>
        </w:tc>
      </w:tr>
      <w:tr w:rsidR="00402656" w:rsidRPr="00CB7244" w:rsidTr="00F44CE8"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  <w:r w:rsidRPr="00CB7244">
              <w:rPr>
                <w:rFonts w:cs="Arial"/>
              </w:rPr>
              <w:t xml:space="preserve">Birthdate </w:t>
            </w: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  <w:r w:rsidRPr="00CB7244">
              <w:rPr>
                <w:rFonts w:cs="Arial"/>
              </w:rPr>
              <w:t>Date</w:t>
            </w: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  <w:b/>
              </w:rPr>
            </w:pP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  <w:b/>
              </w:rPr>
            </w:pPr>
          </w:p>
        </w:tc>
      </w:tr>
      <w:tr w:rsidR="00402656" w:rsidRPr="00CB7244" w:rsidTr="00F44CE8"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  <w:r w:rsidRPr="00CB7244">
              <w:rPr>
                <w:rFonts w:cs="Arial"/>
              </w:rPr>
              <w:t>Contact Owner</w:t>
            </w: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  <w:r w:rsidRPr="00CB7244">
              <w:rPr>
                <w:rFonts w:cs="Arial"/>
              </w:rPr>
              <w:t>Lookup (User)</w:t>
            </w: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  <w:b/>
              </w:rPr>
            </w:pP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  <w:b/>
              </w:rPr>
            </w:pPr>
          </w:p>
        </w:tc>
      </w:tr>
      <w:tr w:rsidR="00402656" w:rsidRPr="00CB7244" w:rsidTr="00F44CE8">
        <w:tc>
          <w:tcPr>
            <w:tcW w:w="2394" w:type="dxa"/>
          </w:tcPr>
          <w:p w:rsidR="00402656" w:rsidRPr="00CB7244" w:rsidRDefault="00CB7244" w:rsidP="00CB7244">
            <w:p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Created B</w:t>
            </w:r>
            <w:r w:rsidR="00402656" w:rsidRPr="00CB7244">
              <w:rPr>
                <w:rFonts w:cs="Arial"/>
              </w:rPr>
              <w:t>y*</w:t>
            </w: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  <w:r w:rsidRPr="00CB7244">
              <w:rPr>
                <w:rFonts w:cs="Arial"/>
              </w:rPr>
              <w:t>Lookup (User)</w:t>
            </w: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  <w:b/>
              </w:rPr>
            </w:pP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  <w:b/>
              </w:rPr>
            </w:pPr>
          </w:p>
        </w:tc>
      </w:tr>
      <w:tr w:rsidR="00402656" w:rsidRPr="00CB7244" w:rsidTr="00F44CE8"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  <w:r w:rsidRPr="00CB7244">
              <w:rPr>
                <w:rFonts w:cs="Arial"/>
              </w:rPr>
              <w:t>Department</w:t>
            </w: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  <w:r w:rsidRPr="00CB7244">
              <w:rPr>
                <w:rFonts w:cs="Arial"/>
              </w:rPr>
              <w:t>Text (80)</w:t>
            </w: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  <w:b/>
              </w:rPr>
            </w:pP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  <w:b/>
              </w:rPr>
            </w:pPr>
          </w:p>
        </w:tc>
      </w:tr>
      <w:tr w:rsidR="00402656" w:rsidRPr="00CB7244" w:rsidTr="00F44CE8"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  <w:r w:rsidRPr="00CB7244">
              <w:rPr>
                <w:rFonts w:cs="Arial"/>
              </w:rPr>
              <w:t>Description</w:t>
            </w: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  <w:r w:rsidRPr="00CB7244">
              <w:rPr>
                <w:rFonts w:cs="Arial"/>
              </w:rPr>
              <w:t>Long Text Area (32000)</w:t>
            </w: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  <w:b/>
              </w:rPr>
            </w:pP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  <w:b/>
              </w:rPr>
            </w:pPr>
          </w:p>
        </w:tc>
      </w:tr>
      <w:tr w:rsidR="00402656" w:rsidRPr="00CB7244" w:rsidTr="00F44CE8"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  <w:r w:rsidRPr="00CB7244">
              <w:rPr>
                <w:rFonts w:cs="Arial"/>
              </w:rPr>
              <w:t>Do Not Call</w:t>
            </w: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  <w:r w:rsidRPr="00CB7244">
              <w:rPr>
                <w:rFonts w:cs="Arial"/>
              </w:rPr>
              <w:t>Checkbox</w:t>
            </w: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  <w:b/>
              </w:rPr>
            </w:pP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  <w:b/>
              </w:rPr>
            </w:pPr>
          </w:p>
        </w:tc>
      </w:tr>
      <w:tr w:rsidR="00402656" w:rsidRPr="00CB7244" w:rsidTr="00F44CE8"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  <w:r w:rsidRPr="00CB7244">
              <w:rPr>
                <w:rFonts w:cs="Arial"/>
              </w:rPr>
              <w:t>Email</w:t>
            </w: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  <w:r w:rsidRPr="00CB7244">
              <w:rPr>
                <w:rFonts w:cs="Arial"/>
              </w:rPr>
              <w:t>Email</w:t>
            </w: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  <w:b/>
              </w:rPr>
            </w:pP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  <w:b/>
              </w:rPr>
            </w:pPr>
          </w:p>
        </w:tc>
      </w:tr>
      <w:tr w:rsidR="00402656" w:rsidRPr="00CB7244" w:rsidTr="00F44CE8"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  <w:r w:rsidRPr="00CB7244">
              <w:rPr>
                <w:rFonts w:cs="Arial"/>
              </w:rPr>
              <w:t>Email Opt Out</w:t>
            </w: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  <w:r w:rsidRPr="00CB7244">
              <w:rPr>
                <w:rFonts w:cs="Arial"/>
              </w:rPr>
              <w:t>Checkbox</w:t>
            </w: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  <w:b/>
              </w:rPr>
            </w:pP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  <w:b/>
              </w:rPr>
            </w:pPr>
          </w:p>
        </w:tc>
      </w:tr>
      <w:tr w:rsidR="00402656" w:rsidRPr="00CB7244" w:rsidTr="00F44CE8"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  <w:r w:rsidRPr="00CB7244">
              <w:rPr>
                <w:rFonts w:cs="Arial"/>
              </w:rPr>
              <w:t>Fax</w:t>
            </w: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  <w:r w:rsidRPr="00CB7244">
              <w:rPr>
                <w:rFonts w:cs="Arial"/>
              </w:rPr>
              <w:t>Fax</w:t>
            </w: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  <w:b/>
              </w:rPr>
            </w:pP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  <w:b/>
              </w:rPr>
            </w:pPr>
          </w:p>
        </w:tc>
      </w:tr>
      <w:tr w:rsidR="00402656" w:rsidRPr="00CB7244" w:rsidTr="00F44CE8"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  <w:r w:rsidRPr="00CB7244">
              <w:rPr>
                <w:rFonts w:cs="Arial"/>
              </w:rPr>
              <w:t>Fax Opt Out</w:t>
            </w: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  <w:r w:rsidRPr="00CB7244">
              <w:rPr>
                <w:rFonts w:cs="Arial"/>
              </w:rPr>
              <w:t>Checkbox</w:t>
            </w: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  <w:b/>
              </w:rPr>
            </w:pP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  <w:b/>
              </w:rPr>
            </w:pPr>
          </w:p>
        </w:tc>
      </w:tr>
      <w:tr w:rsidR="00402656" w:rsidRPr="00CB7244" w:rsidTr="00F44CE8"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  <w:r w:rsidRPr="00CB7244">
              <w:rPr>
                <w:rFonts w:cs="Arial"/>
              </w:rPr>
              <w:t>Home Phone</w:t>
            </w: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  <w:r w:rsidRPr="00CB7244">
              <w:rPr>
                <w:rFonts w:cs="Arial"/>
              </w:rPr>
              <w:t>Phone</w:t>
            </w: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  <w:b/>
              </w:rPr>
            </w:pP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  <w:b/>
              </w:rPr>
            </w:pPr>
          </w:p>
        </w:tc>
      </w:tr>
      <w:tr w:rsidR="00402656" w:rsidRPr="00CB7244" w:rsidTr="00F44CE8"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  <w:r w:rsidRPr="00CB7244">
              <w:rPr>
                <w:rFonts w:cs="Arial"/>
              </w:rPr>
              <w:t>Last Modified By*</w:t>
            </w: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  <w:r w:rsidRPr="00CB7244">
              <w:rPr>
                <w:rFonts w:cs="Arial"/>
              </w:rPr>
              <w:t>Lookup (User)</w:t>
            </w: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  <w:b/>
              </w:rPr>
            </w:pP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  <w:b/>
              </w:rPr>
            </w:pPr>
          </w:p>
        </w:tc>
      </w:tr>
      <w:tr w:rsidR="00402656" w:rsidRPr="00CB7244" w:rsidTr="00F44CE8"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  <w:r w:rsidRPr="00CB7244">
              <w:rPr>
                <w:rFonts w:cs="Arial"/>
              </w:rPr>
              <w:t>Last Stay-In-Touch Request Date</w:t>
            </w: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  <w:r w:rsidRPr="00CB7244">
              <w:rPr>
                <w:rFonts w:cs="Arial"/>
              </w:rPr>
              <w:t>Date/Time</w:t>
            </w: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  <w:b/>
              </w:rPr>
            </w:pP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  <w:b/>
              </w:rPr>
            </w:pPr>
          </w:p>
        </w:tc>
      </w:tr>
      <w:tr w:rsidR="00402656" w:rsidRPr="00CB7244" w:rsidTr="00F44CE8"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  <w:r w:rsidRPr="00CB7244">
              <w:rPr>
                <w:rFonts w:cs="Arial"/>
              </w:rPr>
              <w:t>Last Stay-In-Touch Save Date*</w:t>
            </w: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  <w:r w:rsidRPr="00CB7244">
              <w:rPr>
                <w:rFonts w:cs="Arial"/>
              </w:rPr>
              <w:t>Date/Time</w:t>
            </w: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  <w:b/>
              </w:rPr>
            </w:pP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  <w:b/>
              </w:rPr>
            </w:pPr>
          </w:p>
        </w:tc>
      </w:tr>
      <w:tr w:rsidR="00402656" w:rsidRPr="00CB7244" w:rsidTr="00F44CE8"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  <w:r w:rsidRPr="00CB7244">
              <w:rPr>
                <w:rFonts w:cs="Arial"/>
              </w:rPr>
              <w:t>Lead Source</w:t>
            </w: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  <w:r w:rsidRPr="00CB7244">
              <w:rPr>
                <w:rFonts w:cs="Arial"/>
              </w:rPr>
              <w:t>Picklist</w:t>
            </w: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  <w:b/>
              </w:rPr>
            </w:pPr>
            <w:r w:rsidRPr="00CB7244">
              <w:rPr>
                <w:rFonts w:cs="Arial"/>
              </w:rPr>
              <w:t>-Advertisement</w:t>
            </w:r>
            <w:r w:rsidRPr="00CB7244">
              <w:rPr>
                <w:rFonts w:cs="Arial"/>
              </w:rPr>
              <w:br/>
              <w:t>-Employee Referral</w:t>
            </w:r>
            <w:r w:rsidRPr="00CB7244">
              <w:rPr>
                <w:rFonts w:cs="Arial"/>
              </w:rPr>
              <w:br/>
              <w:t>-External Referral</w:t>
            </w:r>
            <w:r w:rsidRPr="00CB7244">
              <w:rPr>
                <w:rFonts w:cs="Arial"/>
              </w:rPr>
              <w:br/>
              <w:t>-Partner</w:t>
            </w:r>
            <w:r w:rsidRPr="00CB7244">
              <w:rPr>
                <w:rFonts w:cs="Arial"/>
              </w:rPr>
              <w:br/>
              <w:t>-Public Relations</w:t>
            </w:r>
            <w:r w:rsidRPr="00CB7244">
              <w:rPr>
                <w:rFonts w:cs="Arial"/>
              </w:rPr>
              <w:br/>
              <w:t>-Seminar Internal</w:t>
            </w:r>
            <w:r w:rsidRPr="00CB7244">
              <w:rPr>
                <w:rFonts w:cs="Arial"/>
              </w:rPr>
              <w:br/>
              <w:t>-Seminar Partner</w:t>
            </w:r>
            <w:r w:rsidRPr="00CB7244">
              <w:rPr>
                <w:rFonts w:cs="Arial"/>
              </w:rPr>
              <w:br/>
              <w:t>-Trade Show</w:t>
            </w:r>
            <w:r w:rsidRPr="00CB7244">
              <w:rPr>
                <w:rFonts w:cs="Arial"/>
              </w:rPr>
              <w:br/>
              <w:t>-Web</w:t>
            </w:r>
            <w:r w:rsidRPr="00CB7244">
              <w:rPr>
                <w:rFonts w:cs="Arial"/>
              </w:rPr>
              <w:br/>
              <w:t>-Word of mouth</w:t>
            </w:r>
            <w:r w:rsidRPr="00CB7244">
              <w:rPr>
                <w:rFonts w:cs="Arial"/>
              </w:rPr>
              <w:br/>
              <w:t>-Other</w:t>
            </w: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  <w:b/>
              </w:rPr>
            </w:pPr>
          </w:p>
        </w:tc>
      </w:tr>
      <w:tr w:rsidR="00402656" w:rsidRPr="00CB7244" w:rsidTr="00F44CE8"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  <w:r w:rsidRPr="00CB7244">
              <w:rPr>
                <w:rFonts w:cs="Arial"/>
              </w:rPr>
              <w:t>Mailing Address</w:t>
            </w: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  <w:r w:rsidRPr="00CB7244">
              <w:rPr>
                <w:rFonts w:cs="Arial"/>
              </w:rPr>
              <w:t>Address</w:t>
            </w: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  <w:b/>
              </w:rPr>
            </w:pP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  <w:b/>
              </w:rPr>
            </w:pPr>
          </w:p>
        </w:tc>
      </w:tr>
      <w:tr w:rsidR="00402656" w:rsidRPr="00CB7244" w:rsidTr="00F44CE8"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  <w:r w:rsidRPr="00CB7244">
              <w:rPr>
                <w:rFonts w:cs="Arial"/>
              </w:rPr>
              <w:t>Mobile</w:t>
            </w: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  <w:r w:rsidRPr="00CB7244">
              <w:rPr>
                <w:rFonts w:cs="Arial"/>
              </w:rPr>
              <w:t>Phone</w:t>
            </w: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  <w:b/>
              </w:rPr>
            </w:pP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  <w:b/>
              </w:rPr>
            </w:pPr>
          </w:p>
        </w:tc>
      </w:tr>
      <w:tr w:rsidR="00402656" w:rsidRPr="00CB7244" w:rsidTr="00F44CE8"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  <w:r w:rsidRPr="00CB7244">
              <w:rPr>
                <w:rFonts w:cs="Arial"/>
              </w:rPr>
              <w:lastRenderedPageBreak/>
              <w:t>Name*</w:t>
            </w: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  <w:r w:rsidRPr="00CB7244">
              <w:rPr>
                <w:rFonts w:cs="Arial"/>
              </w:rPr>
              <w:t>Name</w:t>
            </w: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  <w:b/>
              </w:rPr>
            </w:pP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  <w:b/>
              </w:rPr>
            </w:pPr>
          </w:p>
        </w:tc>
      </w:tr>
      <w:tr w:rsidR="00402656" w:rsidRPr="00CB7244" w:rsidTr="00F44CE8"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  <w:r w:rsidRPr="00CB7244">
              <w:rPr>
                <w:rFonts w:cs="Arial"/>
              </w:rPr>
              <w:t>Salutation</w:t>
            </w: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  <w:r w:rsidRPr="00CB7244">
              <w:rPr>
                <w:rFonts w:cs="Arial"/>
              </w:rPr>
              <w:t>Picklist</w:t>
            </w: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  <w:b/>
              </w:rPr>
            </w:pPr>
            <w:r w:rsidRPr="00CB7244">
              <w:rPr>
                <w:rFonts w:cs="Arial"/>
              </w:rPr>
              <w:t>-Mr.</w:t>
            </w:r>
            <w:r w:rsidRPr="00CB7244">
              <w:rPr>
                <w:rFonts w:cs="Arial"/>
              </w:rPr>
              <w:br/>
              <w:t>-Ms.</w:t>
            </w:r>
            <w:r w:rsidRPr="00CB7244">
              <w:rPr>
                <w:rFonts w:cs="Arial"/>
              </w:rPr>
              <w:br/>
              <w:t>-Mrs.</w:t>
            </w:r>
            <w:r w:rsidRPr="00CB7244">
              <w:rPr>
                <w:rFonts w:cs="Arial"/>
              </w:rPr>
              <w:br/>
              <w:t>-Dr.</w:t>
            </w:r>
            <w:r w:rsidRPr="00CB7244">
              <w:rPr>
                <w:rFonts w:cs="Arial"/>
              </w:rPr>
              <w:br/>
              <w:t>-Prof.</w:t>
            </w: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  <w:b/>
              </w:rPr>
            </w:pPr>
          </w:p>
        </w:tc>
      </w:tr>
      <w:tr w:rsidR="00402656" w:rsidRPr="00CB7244" w:rsidTr="00F44CE8">
        <w:tc>
          <w:tcPr>
            <w:tcW w:w="2394" w:type="dxa"/>
            <w:vAlign w:val="center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  <w:r w:rsidRPr="00CB7244">
              <w:rPr>
                <w:rFonts w:cs="Arial"/>
              </w:rPr>
              <w:t>First Name</w:t>
            </w:r>
          </w:p>
        </w:tc>
        <w:tc>
          <w:tcPr>
            <w:tcW w:w="2394" w:type="dxa"/>
            <w:vAlign w:val="center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  <w:r w:rsidRPr="00CB7244">
              <w:rPr>
                <w:rFonts w:cs="Arial"/>
              </w:rPr>
              <w:t>Text (40)</w:t>
            </w: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  <w:b/>
              </w:rPr>
            </w:pP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  <w:b/>
              </w:rPr>
            </w:pPr>
          </w:p>
        </w:tc>
      </w:tr>
      <w:tr w:rsidR="00402656" w:rsidRPr="00CB7244" w:rsidTr="00F44CE8">
        <w:tc>
          <w:tcPr>
            <w:tcW w:w="2394" w:type="dxa"/>
            <w:vAlign w:val="center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  <w:r w:rsidRPr="00CB7244">
              <w:rPr>
                <w:rFonts w:cs="Arial"/>
              </w:rPr>
              <w:t>Last Name</w:t>
            </w:r>
          </w:p>
        </w:tc>
        <w:tc>
          <w:tcPr>
            <w:tcW w:w="2394" w:type="dxa"/>
            <w:vAlign w:val="center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  <w:r w:rsidRPr="00CB7244">
              <w:rPr>
                <w:rFonts w:cs="Arial"/>
              </w:rPr>
              <w:t>Text (80)</w:t>
            </w: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  <w:b/>
              </w:rPr>
            </w:pP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  <w:b/>
              </w:rPr>
            </w:pPr>
          </w:p>
        </w:tc>
      </w:tr>
      <w:tr w:rsidR="00402656" w:rsidRPr="00CB7244" w:rsidTr="00F44CE8"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  <w:r w:rsidRPr="00CB7244">
              <w:rPr>
                <w:rFonts w:cs="Arial"/>
              </w:rPr>
              <w:t>Other Address</w:t>
            </w: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  <w:r w:rsidRPr="00CB7244">
              <w:rPr>
                <w:rFonts w:cs="Arial"/>
              </w:rPr>
              <w:t>Address</w:t>
            </w: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  <w:b/>
              </w:rPr>
            </w:pP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  <w:b/>
              </w:rPr>
            </w:pPr>
          </w:p>
        </w:tc>
      </w:tr>
      <w:tr w:rsidR="00402656" w:rsidRPr="00CB7244" w:rsidTr="00F44CE8"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  <w:r w:rsidRPr="00CB7244">
              <w:rPr>
                <w:rFonts w:cs="Arial"/>
              </w:rPr>
              <w:t>Other Phone</w:t>
            </w: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  <w:r w:rsidRPr="00CB7244">
              <w:rPr>
                <w:rFonts w:cs="Arial"/>
              </w:rPr>
              <w:t>Phone</w:t>
            </w: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  <w:b/>
              </w:rPr>
            </w:pP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  <w:b/>
              </w:rPr>
            </w:pPr>
          </w:p>
        </w:tc>
      </w:tr>
      <w:tr w:rsidR="00402656" w:rsidRPr="00CB7244" w:rsidTr="00F44CE8"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  <w:r w:rsidRPr="00CB7244">
              <w:rPr>
                <w:rFonts w:cs="Arial"/>
              </w:rPr>
              <w:t>Phone</w:t>
            </w: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  <w:r w:rsidRPr="00CB7244">
              <w:rPr>
                <w:rFonts w:cs="Arial"/>
              </w:rPr>
              <w:t>Phone</w:t>
            </w: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  <w:b/>
              </w:rPr>
            </w:pP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  <w:b/>
              </w:rPr>
            </w:pPr>
          </w:p>
        </w:tc>
      </w:tr>
      <w:tr w:rsidR="00402656" w:rsidRPr="00CB7244" w:rsidTr="00F44CE8"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  <w:r w:rsidRPr="00CB7244">
              <w:rPr>
                <w:rFonts w:cs="Arial"/>
              </w:rPr>
              <w:t>Reports To</w:t>
            </w: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  <w:r w:rsidRPr="00CB7244">
              <w:rPr>
                <w:rFonts w:cs="Arial"/>
              </w:rPr>
              <w:t>Lookup (Contact)</w:t>
            </w: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  <w:b/>
              </w:rPr>
            </w:pP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  <w:b/>
              </w:rPr>
            </w:pPr>
          </w:p>
        </w:tc>
      </w:tr>
      <w:tr w:rsidR="00402656" w:rsidRPr="00CB7244" w:rsidTr="00F44CE8"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  <w:r w:rsidRPr="00CB7244">
              <w:rPr>
                <w:rFonts w:cs="Arial"/>
              </w:rPr>
              <w:t>Title</w:t>
            </w: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  <w:r w:rsidRPr="00CB7244">
              <w:rPr>
                <w:rFonts w:cs="Arial"/>
              </w:rPr>
              <w:t>Text (80)</w:t>
            </w: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  <w:b/>
              </w:rPr>
            </w:pP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  <w:b/>
              </w:rPr>
            </w:pPr>
          </w:p>
        </w:tc>
      </w:tr>
    </w:tbl>
    <w:p w:rsidR="00402656" w:rsidRPr="00F44CE8" w:rsidRDefault="00402656" w:rsidP="00402656">
      <w:pPr>
        <w:rPr>
          <w:rFonts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02656" w:rsidRPr="00F44CE8" w:rsidTr="00B23BC3">
        <w:tc>
          <w:tcPr>
            <w:tcW w:w="3192" w:type="dxa"/>
            <w:vAlign w:val="center"/>
          </w:tcPr>
          <w:p w:rsidR="00402656" w:rsidRPr="00F44CE8" w:rsidRDefault="00402656" w:rsidP="00CB7244">
            <w:pPr>
              <w:spacing w:before="60" w:after="60"/>
              <w:jc w:val="center"/>
              <w:rPr>
                <w:rFonts w:cs="Arial"/>
              </w:rPr>
            </w:pPr>
            <w:r w:rsidRPr="00F44CE8">
              <w:rPr>
                <w:rFonts w:eastAsia="Times New Roman" w:cs="Arial"/>
                <w:b/>
                <w:bCs/>
                <w:color w:val="000000"/>
              </w:rPr>
              <w:t>Custom Field Name</w:t>
            </w:r>
          </w:p>
        </w:tc>
        <w:tc>
          <w:tcPr>
            <w:tcW w:w="3192" w:type="dxa"/>
            <w:vAlign w:val="center"/>
          </w:tcPr>
          <w:p w:rsidR="00402656" w:rsidRPr="00F44CE8" w:rsidRDefault="00402656" w:rsidP="00CB7244">
            <w:pPr>
              <w:spacing w:before="60" w:after="60"/>
              <w:jc w:val="center"/>
              <w:rPr>
                <w:rFonts w:cs="Arial"/>
              </w:rPr>
            </w:pPr>
            <w:r w:rsidRPr="00F44CE8">
              <w:rPr>
                <w:rFonts w:eastAsia="Times New Roman" w:cs="Arial"/>
                <w:b/>
                <w:bCs/>
                <w:color w:val="000000"/>
              </w:rPr>
              <w:t>Data Type</w:t>
            </w:r>
          </w:p>
        </w:tc>
        <w:tc>
          <w:tcPr>
            <w:tcW w:w="3192" w:type="dxa"/>
            <w:vAlign w:val="center"/>
          </w:tcPr>
          <w:p w:rsidR="00402656" w:rsidRPr="00F44CE8" w:rsidRDefault="00402656" w:rsidP="00CB7244">
            <w:pPr>
              <w:spacing w:before="60" w:after="60"/>
              <w:jc w:val="center"/>
              <w:rPr>
                <w:rFonts w:cs="Arial"/>
              </w:rPr>
            </w:pPr>
            <w:r w:rsidRPr="00F44CE8">
              <w:rPr>
                <w:rFonts w:eastAsia="Times New Roman" w:cs="Arial"/>
                <w:b/>
                <w:bCs/>
                <w:color w:val="000000"/>
              </w:rPr>
              <w:t>Values</w:t>
            </w:r>
          </w:p>
        </w:tc>
      </w:tr>
      <w:tr w:rsidR="00402656" w:rsidRPr="00F44CE8" w:rsidTr="00F44CE8">
        <w:tc>
          <w:tcPr>
            <w:tcW w:w="3192" w:type="dxa"/>
          </w:tcPr>
          <w:p w:rsidR="00402656" w:rsidRPr="00F44CE8" w:rsidRDefault="00402656" w:rsidP="00CB7244">
            <w:pPr>
              <w:spacing w:before="60" w:after="60"/>
              <w:rPr>
                <w:rFonts w:cs="Arial"/>
              </w:rPr>
            </w:pPr>
          </w:p>
        </w:tc>
        <w:tc>
          <w:tcPr>
            <w:tcW w:w="3192" w:type="dxa"/>
          </w:tcPr>
          <w:p w:rsidR="00402656" w:rsidRPr="00F44CE8" w:rsidRDefault="00402656" w:rsidP="00CB7244">
            <w:pPr>
              <w:spacing w:before="60" w:after="60"/>
              <w:rPr>
                <w:rFonts w:cs="Arial"/>
              </w:rPr>
            </w:pPr>
          </w:p>
        </w:tc>
        <w:tc>
          <w:tcPr>
            <w:tcW w:w="3192" w:type="dxa"/>
          </w:tcPr>
          <w:p w:rsidR="00402656" w:rsidRPr="00F44CE8" w:rsidRDefault="00402656" w:rsidP="00CB7244">
            <w:pPr>
              <w:spacing w:before="60" w:after="60"/>
              <w:rPr>
                <w:rFonts w:cs="Arial"/>
              </w:rPr>
            </w:pPr>
          </w:p>
        </w:tc>
      </w:tr>
      <w:tr w:rsidR="00402656" w:rsidRPr="00F44CE8" w:rsidTr="00F44CE8">
        <w:tc>
          <w:tcPr>
            <w:tcW w:w="3192" w:type="dxa"/>
          </w:tcPr>
          <w:p w:rsidR="00402656" w:rsidRPr="00F44CE8" w:rsidRDefault="00402656" w:rsidP="00CB7244">
            <w:pPr>
              <w:spacing w:before="60" w:after="60"/>
              <w:rPr>
                <w:rFonts w:cs="Arial"/>
              </w:rPr>
            </w:pPr>
          </w:p>
        </w:tc>
        <w:tc>
          <w:tcPr>
            <w:tcW w:w="3192" w:type="dxa"/>
          </w:tcPr>
          <w:p w:rsidR="00402656" w:rsidRPr="00F44CE8" w:rsidRDefault="00402656" w:rsidP="00CB7244">
            <w:pPr>
              <w:spacing w:before="60" w:after="60"/>
              <w:rPr>
                <w:rFonts w:cs="Arial"/>
              </w:rPr>
            </w:pPr>
          </w:p>
        </w:tc>
        <w:tc>
          <w:tcPr>
            <w:tcW w:w="3192" w:type="dxa"/>
          </w:tcPr>
          <w:p w:rsidR="00402656" w:rsidRPr="00F44CE8" w:rsidRDefault="00402656" w:rsidP="00CB7244">
            <w:pPr>
              <w:spacing w:before="60" w:after="60"/>
              <w:rPr>
                <w:rFonts w:cs="Arial"/>
              </w:rPr>
            </w:pPr>
          </w:p>
        </w:tc>
      </w:tr>
      <w:tr w:rsidR="00402656" w:rsidRPr="00F44CE8" w:rsidTr="00F44CE8">
        <w:tc>
          <w:tcPr>
            <w:tcW w:w="3192" w:type="dxa"/>
          </w:tcPr>
          <w:p w:rsidR="00402656" w:rsidRPr="00F44CE8" w:rsidRDefault="00402656" w:rsidP="00CB7244">
            <w:pPr>
              <w:spacing w:before="60" w:after="60"/>
              <w:rPr>
                <w:rFonts w:cs="Arial"/>
              </w:rPr>
            </w:pPr>
          </w:p>
        </w:tc>
        <w:tc>
          <w:tcPr>
            <w:tcW w:w="3192" w:type="dxa"/>
          </w:tcPr>
          <w:p w:rsidR="00402656" w:rsidRPr="00F44CE8" w:rsidRDefault="00402656" w:rsidP="00CB7244">
            <w:pPr>
              <w:spacing w:before="60" w:after="60"/>
              <w:rPr>
                <w:rFonts w:cs="Arial"/>
              </w:rPr>
            </w:pPr>
          </w:p>
        </w:tc>
        <w:tc>
          <w:tcPr>
            <w:tcW w:w="3192" w:type="dxa"/>
          </w:tcPr>
          <w:p w:rsidR="00402656" w:rsidRPr="00F44CE8" w:rsidRDefault="00402656" w:rsidP="00CB7244">
            <w:pPr>
              <w:spacing w:before="60" w:after="60"/>
              <w:rPr>
                <w:rFonts w:cs="Arial"/>
              </w:rPr>
            </w:pPr>
          </w:p>
        </w:tc>
      </w:tr>
      <w:tr w:rsidR="00402656" w:rsidRPr="00F44CE8" w:rsidTr="00F44CE8">
        <w:tc>
          <w:tcPr>
            <w:tcW w:w="3192" w:type="dxa"/>
          </w:tcPr>
          <w:p w:rsidR="00402656" w:rsidRPr="00F44CE8" w:rsidRDefault="00402656" w:rsidP="00CB7244">
            <w:pPr>
              <w:spacing w:before="60" w:after="60"/>
              <w:rPr>
                <w:rFonts w:cs="Arial"/>
              </w:rPr>
            </w:pPr>
          </w:p>
        </w:tc>
        <w:tc>
          <w:tcPr>
            <w:tcW w:w="3192" w:type="dxa"/>
          </w:tcPr>
          <w:p w:rsidR="00402656" w:rsidRPr="00F44CE8" w:rsidRDefault="00402656" w:rsidP="00CB7244">
            <w:pPr>
              <w:spacing w:before="60" w:after="60"/>
              <w:rPr>
                <w:rFonts w:cs="Arial"/>
              </w:rPr>
            </w:pPr>
          </w:p>
        </w:tc>
        <w:tc>
          <w:tcPr>
            <w:tcW w:w="3192" w:type="dxa"/>
          </w:tcPr>
          <w:p w:rsidR="00402656" w:rsidRPr="00F44CE8" w:rsidRDefault="00402656" w:rsidP="00CB7244">
            <w:pPr>
              <w:spacing w:before="60" w:after="60"/>
              <w:rPr>
                <w:rFonts w:cs="Arial"/>
              </w:rPr>
            </w:pPr>
          </w:p>
        </w:tc>
      </w:tr>
      <w:tr w:rsidR="00402656" w:rsidRPr="00F44CE8" w:rsidTr="00F44CE8">
        <w:tc>
          <w:tcPr>
            <w:tcW w:w="3192" w:type="dxa"/>
          </w:tcPr>
          <w:p w:rsidR="00402656" w:rsidRPr="00F44CE8" w:rsidRDefault="00402656" w:rsidP="00CB7244">
            <w:pPr>
              <w:spacing w:before="60" w:after="60"/>
              <w:rPr>
                <w:rFonts w:cs="Arial"/>
              </w:rPr>
            </w:pPr>
          </w:p>
        </w:tc>
        <w:tc>
          <w:tcPr>
            <w:tcW w:w="3192" w:type="dxa"/>
          </w:tcPr>
          <w:p w:rsidR="00402656" w:rsidRPr="00F44CE8" w:rsidRDefault="00402656" w:rsidP="00CB7244">
            <w:pPr>
              <w:spacing w:before="60" w:after="60"/>
              <w:rPr>
                <w:rFonts w:cs="Arial"/>
              </w:rPr>
            </w:pPr>
          </w:p>
        </w:tc>
        <w:tc>
          <w:tcPr>
            <w:tcW w:w="3192" w:type="dxa"/>
          </w:tcPr>
          <w:p w:rsidR="00402656" w:rsidRPr="00F44CE8" w:rsidRDefault="00402656" w:rsidP="00CB7244">
            <w:pPr>
              <w:spacing w:before="60" w:after="60"/>
              <w:rPr>
                <w:rFonts w:cs="Arial"/>
              </w:rPr>
            </w:pPr>
          </w:p>
        </w:tc>
      </w:tr>
    </w:tbl>
    <w:p w:rsidR="00402656" w:rsidRPr="00F44CE8" w:rsidRDefault="00402656" w:rsidP="00402656">
      <w:pPr>
        <w:rPr>
          <w:rFonts w:cs="Arial"/>
          <w:b/>
        </w:rPr>
      </w:pPr>
    </w:p>
    <w:p w:rsidR="00402656" w:rsidRPr="0060345F" w:rsidRDefault="00B23BC3" w:rsidP="0060345F">
      <w:pPr>
        <w:pStyle w:val="Heading4"/>
        <w:numPr>
          <w:ilvl w:val="0"/>
          <w:numId w:val="0"/>
        </w:numPr>
        <w:rPr>
          <w:b/>
        </w:rPr>
      </w:pPr>
      <w:bookmarkStart w:id="21" w:name="_Toc347832957"/>
      <w:r w:rsidRPr="0060345F">
        <w:rPr>
          <w:b/>
        </w:rPr>
        <w:t>Define Your Opportunity Fields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02656" w:rsidRPr="00CB7244" w:rsidTr="00B23BC3">
        <w:tc>
          <w:tcPr>
            <w:tcW w:w="2394" w:type="dxa"/>
            <w:vAlign w:val="center"/>
          </w:tcPr>
          <w:p w:rsidR="00402656" w:rsidRPr="00CB7244" w:rsidRDefault="00402656" w:rsidP="00CB7244">
            <w:pPr>
              <w:spacing w:before="60" w:after="60"/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r w:rsidRPr="00CB7244">
              <w:rPr>
                <w:rFonts w:eastAsia="Times New Roman" w:cs="Arial"/>
                <w:b/>
                <w:bCs/>
                <w:color w:val="000000"/>
              </w:rPr>
              <w:t>Standard Field Name</w:t>
            </w:r>
          </w:p>
        </w:tc>
        <w:tc>
          <w:tcPr>
            <w:tcW w:w="2394" w:type="dxa"/>
            <w:vAlign w:val="center"/>
          </w:tcPr>
          <w:p w:rsidR="00402656" w:rsidRPr="00CB7244" w:rsidRDefault="00402656" w:rsidP="00CB7244">
            <w:pPr>
              <w:spacing w:before="60" w:after="60"/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r w:rsidRPr="00CB7244">
              <w:rPr>
                <w:rFonts w:eastAsia="Times New Roman" w:cs="Arial"/>
                <w:b/>
                <w:bCs/>
                <w:color w:val="000000"/>
              </w:rPr>
              <w:t>Data Type</w:t>
            </w:r>
          </w:p>
        </w:tc>
        <w:tc>
          <w:tcPr>
            <w:tcW w:w="2394" w:type="dxa"/>
            <w:vAlign w:val="center"/>
          </w:tcPr>
          <w:p w:rsidR="00402656" w:rsidRPr="00CB7244" w:rsidRDefault="00402656" w:rsidP="00CB7244">
            <w:pPr>
              <w:spacing w:before="60" w:after="60"/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r w:rsidRPr="00CB7244">
              <w:rPr>
                <w:rFonts w:eastAsia="Times New Roman" w:cs="Arial"/>
                <w:b/>
                <w:bCs/>
                <w:color w:val="000000"/>
              </w:rPr>
              <w:t>Values</w:t>
            </w:r>
          </w:p>
        </w:tc>
        <w:tc>
          <w:tcPr>
            <w:tcW w:w="2394" w:type="dxa"/>
            <w:vAlign w:val="center"/>
          </w:tcPr>
          <w:p w:rsidR="00402656" w:rsidRPr="00CB7244" w:rsidRDefault="00402656" w:rsidP="00CB7244">
            <w:pPr>
              <w:spacing w:before="60" w:after="60"/>
              <w:jc w:val="center"/>
              <w:rPr>
                <w:rFonts w:cs="Arial"/>
                <w:b/>
              </w:rPr>
            </w:pPr>
            <w:r w:rsidRPr="00CB7244">
              <w:rPr>
                <w:rFonts w:cs="Arial"/>
                <w:b/>
              </w:rPr>
              <w:t>Want Field?</w:t>
            </w:r>
          </w:p>
        </w:tc>
      </w:tr>
      <w:tr w:rsidR="00402656" w:rsidRPr="00CB7244" w:rsidTr="00F44CE8"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  <w:r w:rsidRPr="00CB7244">
              <w:rPr>
                <w:rFonts w:cs="Arial"/>
              </w:rPr>
              <w:t>Account Name*</w:t>
            </w: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  <w:r w:rsidRPr="00CB7244">
              <w:rPr>
                <w:rFonts w:cs="Arial"/>
              </w:rPr>
              <w:t>Lookup (Account)</w:t>
            </w: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</w:p>
        </w:tc>
      </w:tr>
      <w:tr w:rsidR="00402656" w:rsidRPr="00CB7244" w:rsidTr="00F44CE8"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  <w:r w:rsidRPr="00CB7244">
              <w:rPr>
                <w:rFonts w:cs="Arial"/>
              </w:rPr>
              <w:t>Amount*</w:t>
            </w: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  <w:r w:rsidRPr="00CB7244">
              <w:rPr>
                <w:rFonts w:cs="Arial"/>
              </w:rPr>
              <w:t>Currency (16,2)</w:t>
            </w: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</w:p>
        </w:tc>
      </w:tr>
      <w:tr w:rsidR="00402656" w:rsidRPr="00CB7244" w:rsidTr="00F44CE8"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  <w:r w:rsidRPr="00CB7244">
              <w:rPr>
                <w:rFonts w:cs="Arial"/>
              </w:rPr>
              <w:t>Close Date*</w:t>
            </w: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  <w:r w:rsidRPr="00CB7244">
              <w:rPr>
                <w:rFonts w:cs="Arial"/>
              </w:rPr>
              <w:t>Date</w:t>
            </w: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</w:p>
        </w:tc>
      </w:tr>
      <w:tr w:rsidR="00402656" w:rsidRPr="00CB7244" w:rsidTr="00F44CE8"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  <w:r w:rsidRPr="00CB7244">
              <w:rPr>
                <w:rFonts w:cs="Arial"/>
              </w:rPr>
              <w:t>Created By*</w:t>
            </w: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  <w:r w:rsidRPr="00CB7244">
              <w:rPr>
                <w:rFonts w:cs="Arial"/>
              </w:rPr>
              <w:t>Lookup (User)</w:t>
            </w: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</w:p>
        </w:tc>
      </w:tr>
      <w:tr w:rsidR="00402656" w:rsidRPr="00CB7244" w:rsidTr="00F44CE8"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  <w:r w:rsidRPr="00CB7244">
              <w:rPr>
                <w:rFonts w:cs="Arial"/>
              </w:rPr>
              <w:t>Description</w:t>
            </w: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  <w:r w:rsidRPr="00CB7244">
              <w:rPr>
                <w:rFonts w:cs="Arial"/>
              </w:rPr>
              <w:t>Long Text Area (32000)</w:t>
            </w: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</w:p>
        </w:tc>
      </w:tr>
      <w:tr w:rsidR="00402656" w:rsidRPr="00CB7244" w:rsidTr="00F44CE8"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  <w:r w:rsidRPr="00CB7244">
              <w:rPr>
                <w:rFonts w:cs="Arial"/>
              </w:rPr>
              <w:t>Expected Revenue</w:t>
            </w: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  <w:r w:rsidRPr="00CB7244">
              <w:rPr>
                <w:rFonts w:cs="Arial"/>
              </w:rPr>
              <w:t>Currency (16,2)</w:t>
            </w: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</w:p>
        </w:tc>
      </w:tr>
      <w:tr w:rsidR="00402656" w:rsidRPr="00CB7244" w:rsidTr="00F44CE8"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  <w:r w:rsidRPr="00CB7244">
              <w:rPr>
                <w:rFonts w:cs="Arial"/>
              </w:rPr>
              <w:t>Forecast Category</w:t>
            </w: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  <w:r w:rsidRPr="00CB7244">
              <w:rPr>
                <w:rFonts w:cs="Arial"/>
              </w:rPr>
              <w:t>Picklist</w:t>
            </w: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  <w:r w:rsidRPr="00CB7244">
              <w:rPr>
                <w:rFonts w:cs="Arial"/>
              </w:rPr>
              <w:t>-Omitted</w:t>
            </w:r>
          </w:p>
          <w:p w:rsidR="00402656" w:rsidRPr="00CB7244" w:rsidRDefault="00CB7244" w:rsidP="00CB7244">
            <w:p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-</w:t>
            </w:r>
            <w:r w:rsidR="00402656" w:rsidRPr="00CB7244">
              <w:rPr>
                <w:rFonts w:cs="Arial"/>
              </w:rPr>
              <w:t>Pipeline</w:t>
            </w:r>
          </w:p>
          <w:p w:rsidR="00402656" w:rsidRPr="00CB7244" w:rsidRDefault="00CB7244" w:rsidP="00CB7244">
            <w:p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-</w:t>
            </w:r>
            <w:r w:rsidR="00402656" w:rsidRPr="00CB7244">
              <w:rPr>
                <w:rFonts w:cs="Arial"/>
              </w:rPr>
              <w:t>Best Case</w:t>
            </w:r>
          </w:p>
          <w:p w:rsidR="00402656" w:rsidRPr="00CB7244" w:rsidRDefault="00CB7244" w:rsidP="00CB7244">
            <w:p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lastRenderedPageBreak/>
              <w:t>-</w:t>
            </w:r>
            <w:r w:rsidR="00402656" w:rsidRPr="00CB7244">
              <w:rPr>
                <w:rFonts w:cs="Arial"/>
              </w:rPr>
              <w:t>Commit</w:t>
            </w:r>
          </w:p>
          <w:p w:rsidR="00402656" w:rsidRPr="00CB7244" w:rsidRDefault="00CB7244" w:rsidP="00CB7244">
            <w:p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-</w:t>
            </w:r>
            <w:r w:rsidR="00402656" w:rsidRPr="00CB7244">
              <w:rPr>
                <w:rFonts w:cs="Arial"/>
              </w:rPr>
              <w:t>Closed</w:t>
            </w: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</w:p>
        </w:tc>
      </w:tr>
      <w:tr w:rsidR="00402656" w:rsidRPr="00CB7244" w:rsidTr="00F44CE8"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  <w:r w:rsidRPr="00CB7244">
              <w:rPr>
                <w:rFonts w:cs="Arial"/>
              </w:rPr>
              <w:lastRenderedPageBreak/>
              <w:t>Last Modified By*</w:t>
            </w: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  <w:r w:rsidRPr="00CB7244">
              <w:rPr>
                <w:rFonts w:cs="Arial"/>
              </w:rPr>
              <w:t>Lookup (User)</w:t>
            </w: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</w:p>
        </w:tc>
      </w:tr>
      <w:tr w:rsidR="00402656" w:rsidRPr="00CB7244" w:rsidTr="00F44CE8"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  <w:r w:rsidRPr="00CB7244">
              <w:rPr>
                <w:rFonts w:cs="Arial"/>
              </w:rPr>
              <w:t>Lead Source</w:t>
            </w: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  <w:r w:rsidRPr="00CB7244">
              <w:rPr>
                <w:rFonts w:cs="Arial"/>
              </w:rPr>
              <w:t>Picklist</w:t>
            </w: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  <w:r w:rsidRPr="00CB7244">
              <w:rPr>
                <w:rFonts w:cs="Arial"/>
              </w:rPr>
              <w:t>-Advertisement</w:t>
            </w:r>
            <w:r w:rsidRPr="00CB7244">
              <w:rPr>
                <w:rFonts w:cs="Arial"/>
              </w:rPr>
              <w:br/>
              <w:t>-Employee Referral</w:t>
            </w:r>
            <w:r w:rsidRPr="00CB7244">
              <w:rPr>
                <w:rFonts w:cs="Arial"/>
              </w:rPr>
              <w:br/>
              <w:t>-External Referral</w:t>
            </w:r>
            <w:r w:rsidRPr="00CB7244">
              <w:rPr>
                <w:rFonts w:cs="Arial"/>
              </w:rPr>
              <w:br/>
              <w:t>-Partner</w:t>
            </w:r>
            <w:r w:rsidRPr="00CB7244">
              <w:rPr>
                <w:rFonts w:cs="Arial"/>
              </w:rPr>
              <w:br/>
              <w:t>-Public Relations</w:t>
            </w:r>
            <w:r w:rsidRPr="00CB7244">
              <w:rPr>
                <w:rFonts w:cs="Arial"/>
              </w:rPr>
              <w:br/>
              <w:t>-Seminar Internal</w:t>
            </w:r>
            <w:r w:rsidRPr="00CB7244">
              <w:rPr>
                <w:rFonts w:cs="Arial"/>
              </w:rPr>
              <w:br/>
              <w:t>-Seminar Partner</w:t>
            </w:r>
            <w:r w:rsidRPr="00CB7244">
              <w:rPr>
                <w:rFonts w:cs="Arial"/>
              </w:rPr>
              <w:br/>
              <w:t>-Trade Show</w:t>
            </w:r>
            <w:r w:rsidRPr="00CB7244">
              <w:rPr>
                <w:rFonts w:cs="Arial"/>
              </w:rPr>
              <w:br/>
              <w:t>-Web</w:t>
            </w:r>
            <w:r w:rsidRPr="00CB7244">
              <w:rPr>
                <w:rFonts w:cs="Arial"/>
              </w:rPr>
              <w:br/>
              <w:t>-Word of mouth</w:t>
            </w:r>
            <w:r w:rsidRPr="00CB7244">
              <w:rPr>
                <w:rFonts w:cs="Arial"/>
              </w:rPr>
              <w:br/>
              <w:t>-Other</w:t>
            </w: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</w:p>
        </w:tc>
      </w:tr>
      <w:tr w:rsidR="00402656" w:rsidRPr="00CB7244" w:rsidTr="00F44CE8"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  <w:r w:rsidRPr="00CB7244">
              <w:rPr>
                <w:rFonts w:cs="Arial"/>
              </w:rPr>
              <w:t>Next Step</w:t>
            </w: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  <w:r w:rsidRPr="00CB7244">
              <w:rPr>
                <w:rFonts w:cs="Arial"/>
              </w:rPr>
              <w:t>Text (255)</w:t>
            </w: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</w:p>
        </w:tc>
      </w:tr>
      <w:tr w:rsidR="00402656" w:rsidRPr="00CB7244" w:rsidTr="00F44CE8"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  <w:r w:rsidRPr="00CB7244">
              <w:rPr>
                <w:rFonts w:cs="Arial"/>
              </w:rPr>
              <w:t>Opportunity Name*</w:t>
            </w: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  <w:r w:rsidRPr="00CB7244">
              <w:rPr>
                <w:rFonts w:cs="Arial"/>
              </w:rPr>
              <w:t>Text (80)</w:t>
            </w: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</w:p>
        </w:tc>
      </w:tr>
      <w:tr w:rsidR="00402656" w:rsidRPr="00CB7244" w:rsidTr="00F44CE8"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  <w:r w:rsidRPr="00CB7244">
              <w:rPr>
                <w:rFonts w:cs="Arial"/>
              </w:rPr>
              <w:t>Opportunity Owner</w:t>
            </w: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  <w:r w:rsidRPr="00CB7244">
              <w:rPr>
                <w:rFonts w:cs="Arial"/>
              </w:rPr>
              <w:t>Lookup (User)</w:t>
            </w: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</w:p>
        </w:tc>
      </w:tr>
      <w:tr w:rsidR="00402656" w:rsidRPr="00CB7244" w:rsidTr="00F44CE8"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  <w:r w:rsidRPr="00CB7244">
              <w:rPr>
                <w:rFonts w:cs="Arial"/>
              </w:rPr>
              <w:t>Primary Campaign Source</w:t>
            </w: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  <w:r w:rsidRPr="00CB7244">
              <w:rPr>
                <w:rFonts w:cs="Arial"/>
              </w:rPr>
              <w:t>Lookup (Campaign)</w:t>
            </w: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</w:p>
        </w:tc>
      </w:tr>
      <w:tr w:rsidR="00402656" w:rsidRPr="00CB7244" w:rsidTr="00F44CE8"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  <w:r w:rsidRPr="00CB7244">
              <w:rPr>
                <w:rFonts w:cs="Arial"/>
              </w:rPr>
              <w:t>Private</w:t>
            </w: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  <w:r w:rsidRPr="00CB7244">
              <w:rPr>
                <w:rFonts w:cs="Arial"/>
              </w:rPr>
              <w:t>Checkbox</w:t>
            </w: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</w:p>
        </w:tc>
      </w:tr>
      <w:tr w:rsidR="00402656" w:rsidRPr="00CB7244" w:rsidTr="00F44CE8"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  <w:r w:rsidRPr="00CB7244">
              <w:rPr>
                <w:rFonts w:cs="Arial"/>
              </w:rPr>
              <w:t>Probability</w:t>
            </w: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  <w:r w:rsidRPr="00CB7244">
              <w:rPr>
                <w:rFonts w:cs="Arial"/>
              </w:rPr>
              <w:t>Percent (3,0)</w:t>
            </w: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</w:p>
        </w:tc>
      </w:tr>
      <w:tr w:rsidR="00402656" w:rsidRPr="00CB7244" w:rsidTr="00F44CE8"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  <w:r w:rsidRPr="00CB7244">
              <w:rPr>
                <w:rFonts w:cs="Arial"/>
              </w:rPr>
              <w:t>Quantity</w:t>
            </w: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  <w:r w:rsidRPr="00CB7244">
              <w:rPr>
                <w:rFonts w:cs="Arial"/>
              </w:rPr>
              <w:t>Number (16,2)</w:t>
            </w: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</w:p>
        </w:tc>
      </w:tr>
      <w:tr w:rsidR="00402656" w:rsidRPr="00CB7244" w:rsidTr="00F44CE8"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  <w:r w:rsidRPr="00CB7244">
              <w:rPr>
                <w:rFonts w:cs="Arial"/>
              </w:rPr>
              <w:t>Stage*</w:t>
            </w: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  <w:r w:rsidRPr="00CB7244">
              <w:rPr>
                <w:rFonts w:cs="Arial"/>
              </w:rPr>
              <w:t>Picklist</w:t>
            </w: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  <w:r w:rsidRPr="00CB7244">
              <w:rPr>
                <w:rFonts w:cs="Arial"/>
              </w:rPr>
              <w:t xml:space="preserve">-Prospecting </w:t>
            </w:r>
            <w:r w:rsidRPr="00CB7244">
              <w:rPr>
                <w:rFonts w:cs="Arial"/>
              </w:rPr>
              <w:br/>
              <w:t xml:space="preserve">-Qualification </w:t>
            </w:r>
            <w:r w:rsidRPr="00CB7244">
              <w:rPr>
                <w:rFonts w:cs="Arial"/>
              </w:rPr>
              <w:br/>
              <w:t xml:space="preserve">-Needs Analysis </w:t>
            </w:r>
          </w:p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  <w:r w:rsidRPr="00CB7244">
              <w:rPr>
                <w:rFonts w:cs="Arial"/>
              </w:rPr>
              <w:t xml:space="preserve">-Value Proposition </w:t>
            </w:r>
          </w:p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  <w:r w:rsidRPr="00CB7244">
              <w:rPr>
                <w:rFonts w:cs="Arial"/>
              </w:rPr>
              <w:t xml:space="preserve">-ID Decision Makers </w:t>
            </w:r>
            <w:r w:rsidRPr="00CB7244">
              <w:rPr>
                <w:rFonts w:cs="Arial"/>
              </w:rPr>
              <w:br/>
              <w:t xml:space="preserve">-Perception Analysis </w:t>
            </w:r>
            <w:r w:rsidRPr="00CB7244">
              <w:rPr>
                <w:rFonts w:cs="Arial"/>
              </w:rPr>
              <w:br/>
              <w:t xml:space="preserve">-Proposal/Price Quote </w:t>
            </w:r>
            <w:r w:rsidRPr="00CB7244">
              <w:rPr>
                <w:rFonts w:cs="Arial"/>
              </w:rPr>
              <w:br/>
              <w:t xml:space="preserve">-Negotiation/Review </w:t>
            </w:r>
            <w:r w:rsidRPr="00CB7244">
              <w:rPr>
                <w:rFonts w:cs="Arial"/>
              </w:rPr>
              <w:br/>
              <w:t xml:space="preserve">-Closed Won </w:t>
            </w:r>
          </w:p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  <w:r w:rsidRPr="00CB7244">
              <w:rPr>
                <w:rFonts w:cs="Arial"/>
              </w:rPr>
              <w:t>-Closed Won</w:t>
            </w:r>
            <w:r w:rsidRPr="00CB7244">
              <w:rPr>
                <w:rFonts w:cs="Arial"/>
              </w:rPr>
              <w:br/>
              <w:t xml:space="preserve">-Closed Lost </w:t>
            </w: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</w:p>
        </w:tc>
      </w:tr>
      <w:tr w:rsidR="00402656" w:rsidRPr="00CB7244" w:rsidTr="00F44CE8"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  <w:r w:rsidRPr="00CB7244">
              <w:rPr>
                <w:rFonts w:cs="Arial"/>
              </w:rPr>
              <w:t>Type</w:t>
            </w: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  <w:r w:rsidRPr="00CB7244">
              <w:rPr>
                <w:rFonts w:cs="Arial"/>
              </w:rPr>
              <w:t>Picklist</w:t>
            </w: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  <w:r w:rsidRPr="00CB7244">
              <w:rPr>
                <w:rFonts w:cs="Arial"/>
              </w:rPr>
              <w:t>-Existing Business</w:t>
            </w:r>
            <w:r w:rsidRPr="00CB7244">
              <w:rPr>
                <w:rFonts w:cs="Arial"/>
              </w:rPr>
              <w:br/>
              <w:t>-New Business</w:t>
            </w:r>
          </w:p>
        </w:tc>
        <w:tc>
          <w:tcPr>
            <w:tcW w:w="2394" w:type="dxa"/>
          </w:tcPr>
          <w:p w:rsidR="00402656" w:rsidRPr="00CB7244" w:rsidRDefault="00402656" w:rsidP="00CB7244">
            <w:pPr>
              <w:spacing w:before="60" w:after="60"/>
              <w:rPr>
                <w:rFonts w:cs="Arial"/>
              </w:rPr>
            </w:pPr>
          </w:p>
        </w:tc>
      </w:tr>
    </w:tbl>
    <w:p w:rsidR="00B23BC3" w:rsidRDefault="00B23BC3" w:rsidP="00B23BC3">
      <w:pPr>
        <w:pStyle w:val="Heading3"/>
        <w:numPr>
          <w:ilvl w:val="0"/>
          <w:numId w:val="0"/>
        </w:numPr>
        <w:rPr>
          <w:rFonts w:eastAsiaTheme="minorEastAsia" w:cs="Arial"/>
          <w:bCs w:val="0"/>
          <w:szCs w:val="22"/>
        </w:rPr>
      </w:pPr>
    </w:p>
    <w:p w:rsidR="00CB7244" w:rsidRDefault="00CB7244">
      <w:pPr>
        <w:spacing w:after="200" w:line="276" w:lineRule="auto"/>
        <w:rPr>
          <w:rFonts w:eastAsiaTheme="majorEastAsia" w:cstheme="majorBidi"/>
          <w:b/>
          <w:bCs/>
          <w:szCs w:val="26"/>
        </w:rPr>
      </w:pPr>
      <w:r>
        <w:rPr>
          <w:b/>
        </w:rPr>
        <w:br w:type="page"/>
      </w:r>
    </w:p>
    <w:p w:rsidR="00402656" w:rsidRPr="00EB64BF" w:rsidRDefault="00B23BC3" w:rsidP="00EB64BF">
      <w:pPr>
        <w:rPr>
          <w:b/>
        </w:rPr>
      </w:pPr>
      <w:r w:rsidRPr="00EB64BF">
        <w:rPr>
          <w:b/>
        </w:rPr>
        <w:lastRenderedPageBreak/>
        <w:t>Opportunity Custom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02656" w:rsidRPr="00F44CE8" w:rsidTr="00F44CE8">
        <w:tc>
          <w:tcPr>
            <w:tcW w:w="3192" w:type="dxa"/>
          </w:tcPr>
          <w:p w:rsidR="00402656" w:rsidRPr="00F44CE8" w:rsidRDefault="00402656" w:rsidP="00CB7244">
            <w:pPr>
              <w:spacing w:before="60" w:after="60"/>
              <w:jc w:val="center"/>
              <w:rPr>
                <w:rFonts w:cs="Arial"/>
              </w:rPr>
            </w:pPr>
            <w:r w:rsidRPr="00F44CE8">
              <w:rPr>
                <w:rFonts w:eastAsia="Times New Roman" w:cs="Arial"/>
                <w:b/>
                <w:bCs/>
                <w:color w:val="000000"/>
              </w:rPr>
              <w:t>Custom Field Name</w:t>
            </w:r>
          </w:p>
        </w:tc>
        <w:tc>
          <w:tcPr>
            <w:tcW w:w="3192" w:type="dxa"/>
          </w:tcPr>
          <w:p w:rsidR="00402656" w:rsidRPr="00F44CE8" w:rsidRDefault="00402656" w:rsidP="00CB7244">
            <w:pPr>
              <w:spacing w:before="60" w:after="60"/>
              <w:jc w:val="center"/>
              <w:rPr>
                <w:rFonts w:cs="Arial"/>
              </w:rPr>
            </w:pPr>
            <w:r w:rsidRPr="00F44CE8">
              <w:rPr>
                <w:rFonts w:eastAsia="Times New Roman" w:cs="Arial"/>
                <w:b/>
                <w:bCs/>
                <w:color w:val="000000"/>
              </w:rPr>
              <w:t>Data Type</w:t>
            </w:r>
          </w:p>
        </w:tc>
        <w:tc>
          <w:tcPr>
            <w:tcW w:w="3192" w:type="dxa"/>
          </w:tcPr>
          <w:p w:rsidR="00402656" w:rsidRPr="00F44CE8" w:rsidRDefault="00402656" w:rsidP="00CB7244">
            <w:pPr>
              <w:spacing w:before="60" w:after="60"/>
              <w:jc w:val="center"/>
              <w:rPr>
                <w:rFonts w:cs="Arial"/>
              </w:rPr>
            </w:pPr>
            <w:r w:rsidRPr="00F44CE8">
              <w:rPr>
                <w:rFonts w:eastAsia="Times New Roman" w:cs="Arial"/>
                <w:b/>
                <w:bCs/>
                <w:color w:val="000000"/>
              </w:rPr>
              <w:t>Values</w:t>
            </w:r>
          </w:p>
        </w:tc>
      </w:tr>
      <w:tr w:rsidR="00402656" w:rsidRPr="00F44CE8" w:rsidTr="00F44CE8">
        <w:tc>
          <w:tcPr>
            <w:tcW w:w="3192" w:type="dxa"/>
          </w:tcPr>
          <w:p w:rsidR="00402656" w:rsidRPr="00F44CE8" w:rsidRDefault="00402656" w:rsidP="00CB7244">
            <w:pPr>
              <w:spacing w:before="60" w:after="60"/>
              <w:rPr>
                <w:rFonts w:cs="Arial"/>
              </w:rPr>
            </w:pPr>
          </w:p>
        </w:tc>
        <w:tc>
          <w:tcPr>
            <w:tcW w:w="3192" w:type="dxa"/>
          </w:tcPr>
          <w:p w:rsidR="00402656" w:rsidRPr="00F44CE8" w:rsidRDefault="00402656" w:rsidP="00CB7244">
            <w:pPr>
              <w:spacing w:before="60" w:after="60"/>
              <w:rPr>
                <w:rFonts w:cs="Arial"/>
              </w:rPr>
            </w:pPr>
          </w:p>
        </w:tc>
        <w:tc>
          <w:tcPr>
            <w:tcW w:w="3192" w:type="dxa"/>
          </w:tcPr>
          <w:p w:rsidR="00402656" w:rsidRPr="00F44CE8" w:rsidRDefault="00402656" w:rsidP="00CB7244">
            <w:pPr>
              <w:spacing w:before="60" w:after="60"/>
              <w:rPr>
                <w:rFonts w:cs="Arial"/>
              </w:rPr>
            </w:pPr>
          </w:p>
        </w:tc>
      </w:tr>
      <w:tr w:rsidR="00402656" w:rsidRPr="00F44CE8" w:rsidTr="00F44CE8">
        <w:tc>
          <w:tcPr>
            <w:tcW w:w="3192" w:type="dxa"/>
          </w:tcPr>
          <w:p w:rsidR="00402656" w:rsidRPr="00F44CE8" w:rsidRDefault="00402656" w:rsidP="00CB7244">
            <w:pPr>
              <w:spacing w:before="60" w:after="60"/>
              <w:rPr>
                <w:rFonts w:cs="Arial"/>
              </w:rPr>
            </w:pPr>
          </w:p>
        </w:tc>
        <w:tc>
          <w:tcPr>
            <w:tcW w:w="3192" w:type="dxa"/>
          </w:tcPr>
          <w:p w:rsidR="00402656" w:rsidRPr="00F44CE8" w:rsidRDefault="00402656" w:rsidP="00CB7244">
            <w:pPr>
              <w:spacing w:before="60" w:after="60"/>
              <w:rPr>
                <w:rFonts w:cs="Arial"/>
              </w:rPr>
            </w:pPr>
          </w:p>
        </w:tc>
        <w:tc>
          <w:tcPr>
            <w:tcW w:w="3192" w:type="dxa"/>
          </w:tcPr>
          <w:p w:rsidR="00402656" w:rsidRPr="00F44CE8" w:rsidRDefault="00402656" w:rsidP="00CB7244">
            <w:pPr>
              <w:spacing w:before="60" w:after="60"/>
              <w:rPr>
                <w:rFonts w:cs="Arial"/>
              </w:rPr>
            </w:pPr>
          </w:p>
        </w:tc>
      </w:tr>
      <w:tr w:rsidR="00402656" w:rsidRPr="00F44CE8" w:rsidTr="00F44CE8">
        <w:tc>
          <w:tcPr>
            <w:tcW w:w="3192" w:type="dxa"/>
          </w:tcPr>
          <w:p w:rsidR="00402656" w:rsidRPr="00F44CE8" w:rsidRDefault="00402656" w:rsidP="00CB7244">
            <w:pPr>
              <w:spacing w:before="60" w:after="60"/>
              <w:rPr>
                <w:rFonts w:cs="Arial"/>
              </w:rPr>
            </w:pPr>
          </w:p>
        </w:tc>
        <w:tc>
          <w:tcPr>
            <w:tcW w:w="3192" w:type="dxa"/>
          </w:tcPr>
          <w:p w:rsidR="00402656" w:rsidRPr="00F44CE8" w:rsidRDefault="00402656" w:rsidP="00CB7244">
            <w:pPr>
              <w:spacing w:before="60" w:after="60"/>
              <w:rPr>
                <w:rFonts w:cs="Arial"/>
              </w:rPr>
            </w:pPr>
          </w:p>
        </w:tc>
        <w:tc>
          <w:tcPr>
            <w:tcW w:w="3192" w:type="dxa"/>
          </w:tcPr>
          <w:p w:rsidR="00402656" w:rsidRPr="00F44CE8" w:rsidRDefault="00402656" w:rsidP="00CB7244">
            <w:pPr>
              <w:spacing w:before="60" w:after="60"/>
              <w:rPr>
                <w:rFonts w:cs="Arial"/>
              </w:rPr>
            </w:pPr>
          </w:p>
        </w:tc>
      </w:tr>
      <w:tr w:rsidR="00402656" w:rsidRPr="00F44CE8" w:rsidTr="00F44CE8">
        <w:tc>
          <w:tcPr>
            <w:tcW w:w="3192" w:type="dxa"/>
          </w:tcPr>
          <w:p w:rsidR="00402656" w:rsidRPr="00F44CE8" w:rsidRDefault="00402656" w:rsidP="00CB7244">
            <w:pPr>
              <w:spacing w:before="60" w:after="60"/>
              <w:rPr>
                <w:rFonts w:cs="Arial"/>
              </w:rPr>
            </w:pPr>
          </w:p>
        </w:tc>
        <w:tc>
          <w:tcPr>
            <w:tcW w:w="3192" w:type="dxa"/>
          </w:tcPr>
          <w:p w:rsidR="00402656" w:rsidRPr="00F44CE8" w:rsidRDefault="00402656" w:rsidP="00CB7244">
            <w:pPr>
              <w:spacing w:before="60" w:after="60"/>
              <w:rPr>
                <w:rFonts w:cs="Arial"/>
              </w:rPr>
            </w:pPr>
          </w:p>
        </w:tc>
        <w:tc>
          <w:tcPr>
            <w:tcW w:w="3192" w:type="dxa"/>
          </w:tcPr>
          <w:p w:rsidR="00402656" w:rsidRPr="00F44CE8" w:rsidRDefault="00402656" w:rsidP="00CB7244">
            <w:pPr>
              <w:spacing w:before="60" w:after="60"/>
              <w:rPr>
                <w:rFonts w:cs="Arial"/>
              </w:rPr>
            </w:pPr>
          </w:p>
        </w:tc>
      </w:tr>
      <w:tr w:rsidR="00402656" w:rsidRPr="00F44CE8" w:rsidTr="00F44CE8">
        <w:tc>
          <w:tcPr>
            <w:tcW w:w="3192" w:type="dxa"/>
          </w:tcPr>
          <w:p w:rsidR="00402656" w:rsidRPr="00F44CE8" w:rsidRDefault="00402656" w:rsidP="00CB7244">
            <w:pPr>
              <w:spacing w:before="60" w:after="60"/>
              <w:rPr>
                <w:rFonts w:cs="Arial"/>
              </w:rPr>
            </w:pPr>
          </w:p>
        </w:tc>
        <w:tc>
          <w:tcPr>
            <w:tcW w:w="3192" w:type="dxa"/>
          </w:tcPr>
          <w:p w:rsidR="00402656" w:rsidRPr="00F44CE8" w:rsidRDefault="00402656" w:rsidP="00CB7244">
            <w:pPr>
              <w:spacing w:before="60" w:after="60"/>
              <w:rPr>
                <w:rFonts w:cs="Arial"/>
              </w:rPr>
            </w:pPr>
          </w:p>
        </w:tc>
        <w:tc>
          <w:tcPr>
            <w:tcW w:w="3192" w:type="dxa"/>
          </w:tcPr>
          <w:p w:rsidR="00402656" w:rsidRPr="00F44CE8" w:rsidRDefault="00402656" w:rsidP="00CB7244">
            <w:pPr>
              <w:spacing w:before="60" w:after="60"/>
              <w:rPr>
                <w:rFonts w:cs="Arial"/>
              </w:rPr>
            </w:pPr>
          </w:p>
        </w:tc>
      </w:tr>
    </w:tbl>
    <w:p w:rsidR="00402656" w:rsidRPr="00F44CE8" w:rsidRDefault="00402656" w:rsidP="00402656">
      <w:pPr>
        <w:rPr>
          <w:rFonts w:cs="Arial"/>
        </w:rPr>
      </w:pPr>
    </w:p>
    <w:p w:rsidR="006A6BF8" w:rsidRPr="00EB64BF" w:rsidRDefault="006A6BF8" w:rsidP="00EB64BF">
      <w:pPr>
        <w:pStyle w:val="Heading2"/>
        <w:numPr>
          <w:ilvl w:val="0"/>
          <w:numId w:val="0"/>
        </w:numPr>
        <w:rPr>
          <w:b/>
        </w:rPr>
      </w:pPr>
      <w:bookmarkStart w:id="22" w:name="_Toc347405904"/>
      <w:bookmarkStart w:id="23" w:name="_Toc347832958"/>
      <w:r w:rsidRPr="00EB64BF">
        <w:rPr>
          <w:b/>
        </w:rPr>
        <w:t>Decide Which Reports You Need</w:t>
      </w:r>
      <w:bookmarkEnd w:id="22"/>
      <w:bookmarkEnd w:id="23"/>
    </w:p>
    <w:p w:rsidR="00402656" w:rsidRPr="00F44CE8" w:rsidRDefault="00402656" w:rsidP="00402656">
      <w:pPr>
        <w:rPr>
          <w:rFonts w:cs="Arial"/>
        </w:rPr>
      </w:pPr>
      <w:r w:rsidRPr="00F44CE8">
        <w:rPr>
          <w:rFonts w:cs="Arial"/>
        </w:rPr>
        <w:t xml:space="preserve">Use this worksheet to define which standard </w:t>
      </w:r>
      <w:r w:rsidR="00321A7D">
        <w:rPr>
          <w:rFonts w:cs="Arial"/>
        </w:rPr>
        <w:t>Salesforce CRM</w:t>
      </w:r>
      <w:r w:rsidRPr="00F44CE8">
        <w:rPr>
          <w:rFonts w:cs="Arial"/>
        </w:rPr>
        <w:t xml:space="preserve"> reports match the busin</w:t>
      </w:r>
      <w:r w:rsidR="00B23BC3">
        <w:rPr>
          <w:rFonts w:cs="Arial"/>
        </w:rPr>
        <w:t xml:space="preserve">ess goals you defined earlier. </w:t>
      </w:r>
      <w:r w:rsidRPr="00F44CE8">
        <w:rPr>
          <w:rFonts w:cs="Arial"/>
        </w:rPr>
        <w:t>If there isn’t a standard report, decide whether you w</w:t>
      </w:r>
      <w:r w:rsidR="00B23BC3">
        <w:rPr>
          <w:rFonts w:cs="Arial"/>
        </w:rPr>
        <w:t xml:space="preserve">ant to create a custom report. </w:t>
      </w:r>
      <w:r w:rsidR="006A6BF8">
        <w:rPr>
          <w:rFonts w:cs="Arial"/>
        </w:rPr>
        <w:t>Of course, some goals are not</w:t>
      </w:r>
      <w:r w:rsidRPr="00F44CE8">
        <w:rPr>
          <w:rFonts w:cs="Arial"/>
        </w:rPr>
        <w:t xml:space="preserve"> measure</w:t>
      </w:r>
      <w:r w:rsidR="006A6BF8">
        <w:rPr>
          <w:rFonts w:cs="Arial"/>
        </w:rPr>
        <w:t>able</w:t>
      </w:r>
      <w:r w:rsidRPr="00F44CE8">
        <w:rPr>
          <w:rFonts w:cs="Arial"/>
        </w:rPr>
        <w:t xml:space="preserve"> with reports, such as the ability to work both online and offline.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02656" w:rsidRPr="00F44CE8" w:rsidTr="006A6BF8">
        <w:tc>
          <w:tcPr>
            <w:tcW w:w="9576" w:type="dxa"/>
            <w:gridSpan w:val="2"/>
            <w:shd w:val="clear" w:color="auto" w:fill="000000" w:themeFill="text1"/>
          </w:tcPr>
          <w:p w:rsidR="00402656" w:rsidRPr="00B23BC3" w:rsidRDefault="00402656" w:rsidP="00DF10F0">
            <w:pPr>
              <w:spacing w:before="60" w:after="60"/>
              <w:jc w:val="center"/>
              <w:rPr>
                <w:rFonts w:cs="Arial"/>
                <w:b/>
              </w:rPr>
            </w:pPr>
            <w:r w:rsidRPr="00B23BC3">
              <w:rPr>
                <w:rFonts w:cs="Arial"/>
                <w:b/>
              </w:rPr>
              <w:t xml:space="preserve">Reports that Match </w:t>
            </w:r>
            <w:r w:rsidR="00DF10F0">
              <w:rPr>
                <w:rFonts w:cs="Arial"/>
                <w:b/>
              </w:rPr>
              <w:t xml:space="preserve">My </w:t>
            </w:r>
            <w:r w:rsidRPr="00B23BC3">
              <w:rPr>
                <w:rFonts w:cs="Arial"/>
                <w:b/>
              </w:rPr>
              <w:t>Business Goals</w:t>
            </w:r>
            <w:r w:rsidR="006A6BF8">
              <w:rPr>
                <w:rFonts w:cs="Arial"/>
                <w:b/>
              </w:rPr>
              <w:t xml:space="preserve"> (SAMPLE)</w:t>
            </w:r>
          </w:p>
        </w:tc>
      </w:tr>
      <w:tr w:rsidR="00402656" w:rsidRPr="00F44CE8" w:rsidTr="006A6BF8">
        <w:tc>
          <w:tcPr>
            <w:tcW w:w="4788" w:type="dxa"/>
            <w:shd w:val="clear" w:color="auto" w:fill="808080" w:themeFill="background1" w:themeFillShade="80"/>
          </w:tcPr>
          <w:p w:rsidR="00402656" w:rsidRPr="006A6BF8" w:rsidRDefault="00DF10F0" w:rsidP="00DF10F0">
            <w:pPr>
              <w:spacing w:before="60" w:after="60"/>
              <w:jc w:val="center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My</w:t>
            </w:r>
            <w:r w:rsidR="002B0BFE" w:rsidRPr="006A6BF8">
              <w:rPr>
                <w:rFonts w:cs="Arial"/>
                <w:b/>
                <w:color w:val="FFFFFF" w:themeColor="background1"/>
              </w:rPr>
              <w:t xml:space="preserve"> Prioritized Business G</w:t>
            </w:r>
            <w:r w:rsidR="00402656" w:rsidRPr="006A6BF8">
              <w:rPr>
                <w:rFonts w:cs="Arial"/>
                <w:b/>
                <w:color w:val="FFFFFF" w:themeColor="background1"/>
              </w:rPr>
              <w:t>oals</w:t>
            </w:r>
          </w:p>
        </w:tc>
        <w:tc>
          <w:tcPr>
            <w:tcW w:w="4788" w:type="dxa"/>
            <w:shd w:val="clear" w:color="auto" w:fill="808080" w:themeFill="background1" w:themeFillShade="80"/>
          </w:tcPr>
          <w:p w:rsidR="00402656" w:rsidRPr="006A6BF8" w:rsidRDefault="00402656" w:rsidP="00DF10F0">
            <w:pPr>
              <w:spacing w:before="60" w:after="60"/>
              <w:jc w:val="center"/>
              <w:rPr>
                <w:rFonts w:cs="Arial"/>
                <w:b/>
                <w:color w:val="FFFFFF" w:themeColor="background1"/>
              </w:rPr>
            </w:pPr>
            <w:r w:rsidRPr="006A6BF8">
              <w:rPr>
                <w:rFonts w:cs="Arial"/>
                <w:b/>
                <w:color w:val="FFFFFF" w:themeColor="background1"/>
              </w:rPr>
              <w:t xml:space="preserve">Standard Reports to Measure </w:t>
            </w:r>
            <w:r w:rsidR="00DF10F0">
              <w:rPr>
                <w:rFonts w:cs="Arial"/>
                <w:b/>
                <w:color w:val="FFFFFF" w:themeColor="background1"/>
              </w:rPr>
              <w:t>My</w:t>
            </w:r>
            <w:r w:rsidRPr="006A6BF8">
              <w:rPr>
                <w:rFonts w:cs="Arial"/>
                <w:b/>
                <w:color w:val="FFFFFF" w:themeColor="background1"/>
              </w:rPr>
              <w:t xml:space="preserve"> Goals</w:t>
            </w:r>
          </w:p>
        </w:tc>
      </w:tr>
      <w:tr w:rsidR="00402656" w:rsidRPr="00F44CE8" w:rsidTr="00F44CE8">
        <w:trPr>
          <w:trHeight w:val="1052"/>
        </w:trPr>
        <w:tc>
          <w:tcPr>
            <w:tcW w:w="4788" w:type="dxa"/>
          </w:tcPr>
          <w:p w:rsidR="00402656" w:rsidRPr="00F44CE8" w:rsidRDefault="00402656" w:rsidP="00DF10F0">
            <w:pPr>
              <w:pStyle w:val="ListParagraph"/>
              <w:numPr>
                <w:ilvl w:val="0"/>
                <w:numId w:val="28"/>
              </w:numPr>
              <w:spacing w:before="60" w:after="60" w:line="240" w:lineRule="auto"/>
              <w:rPr>
                <w:rFonts w:ascii="Arial" w:hAnsi="Arial" w:cs="Arial"/>
              </w:rPr>
            </w:pPr>
            <w:r w:rsidRPr="00F44CE8">
              <w:rPr>
                <w:rFonts w:ascii="Arial" w:hAnsi="Arial" w:cs="Arial"/>
              </w:rPr>
              <w:t>Identify top performers</w:t>
            </w:r>
          </w:p>
          <w:p w:rsidR="00402656" w:rsidRPr="00F44CE8" w:rsidRDefault="00402656" w:rsidP="00DF10F0">
            <w:pPr>
              <w:pStyle w:val="ListParagraph"/>
              <w:numPr>
                <w:ilvl w:val="0"/>
                <w:numId w:val="28"/>
              </w:numPr>
              <w:spacing w:before="60" w:after="60" w:line="240" w:lineRule="auto"/>
              <w:rPr>
                <w:rFonts w:ascii="Arial" w:hAnsi="Arial" w:cs="Arial"/>
              </w:rPr>
            </w:pPr>
            <w:r w:rsidRPr="00F44CE8">
              <w:rPr>
                <w:rFonts w:ascii="Arial" w:hAnsi="Arial" w:cs="Arial"/>
              </w:rPr>
              <w:t>Better visibility into pipeline</w:t>
            </w:r>
          </w:p>
          <w:p w:rsidR="00402656" w:rsidRPr="00F44CE8" w:rsidRDefault="002B0BFE" w:rsidP="00DF10F0">
            <w:pPr>
              <w:pStyle w:val="ListParagraph"/>
              <w:numPr>
                <w:ilvl w:val="0"/>
                <w:numId w:val="28"/>
              </w:numPr>
              <w:spacing w:before="60" w:after="6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Increased closed r</w:t>
            </w:r>
            <w:r w:rsidR="00402656" w:rsidRPr="00F44CE8">
              <w:rPr>
                <w:rFonts w:ascii="Arial" w:hAnsi="Arial" w:cs="Arial"/>
              </w:rPr>
              <w:t>ates</w:t>
            </w:r>
          </w:p>
          <w:p w:rsidR="00402656" w:rsidRPr="00F44CE8" w:rsidRDefault="002B0BFE" w:rsidP="00DF10F0">
            <w:pPr>
              <w:pStyle w:val="ListParagraph"/>
              <w:numPr>
                <w:ilvl w:val="0"/>
                <w:numId w:val="28"/>
              </w:numPr>
              <w:spacing w:before="60" w:after="6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Relevant reports for top m</w:t>
            </w:r>
            <w:r w:rsidR="00402656" w:rsidRPr="00F44CE8">
              <w:rPr>
                <w:rFonts w:ascii="Arial" w:hAnsi="Arial" w:cs="Arial"/>
              </w:rPr>
              <w:t>anagement</w:t>
            </w:r>
          </w:p>
          <w:p w:rsidR="00402656" w:rsidRPr="00F44CE8" w:rsidRDefault="00402656" w:rsidP="00DF10F0">
            <w:pPr>
              <w:pStyle w:val="ListParagraph"/>
              <w:numPr>
                <w:ilvl w:val="0"/>
                <w:numId w:val="28"/>
              </w:numPr>
              <w:spacing w:before="60" w:after="60" w:line="240" w:lineRule="auto"/>
              <w:rPr>
                <w:rFonts w:ascii="Arial" w:hAnsi="Arial" w:cs="Arial"/>
              </w:rPr>
            </w:pPr>
            <w:r w:rsidRPr="00F44CE8">
              <w:rPr>
                <w:rFonts w:ascii="Arial" w:hAnsi="Arial" w:cs="Arial"/>
              </w:rPr>
              <w:t>Get credit for work</w:t>
            </w:r>
          </w:p>
        </w:tc>
        <w:tc>
          <w:tcPr>
            <w:tcW w:w="4788" w:type="dxa"/>
          </w:tcPr>
          <w:p w:rsidR="00402656" w:rsidRPr="00F44CE8" w:rsidRDefault="00402656" w:rsidP="00DF10F0">
            <w:pPr>
              <w:pStyle w:val="ListParagraph"/>
              <w:numPr>
                <w:ilvl w:val="0"/>
                <w:numId w:val="28"/>
              </w:numPr>
              <w:spacing w:before="60" w:after="60" w:line="240" w:lineRule="auto"/>
              <w:rPr>
                <w:rFonts w:ascii="Arial" w:hAnsi="Arial" w:cs="Arial"/>
              </w:rPr>
            </w:pPr>
            <w:r w:rsidRPr="00F44CE8">
              <w:rPr>
                <w:rFonts w:ascii="Arial" w:hAnsi="Arial" w:cs="Arial"/>
              </w:rPr>
              <w:t>Sales by Rep</w:t>
            </w:r>
          </w:p>
          <w:p w:rsidR="00402656" w:rsidRPr="00F44CE8" w:rsidRDefault="00402656" w:rsidP="00DF10F0">
            <w:pPr>
              <w:pStyle w:val="ListParagraph"/>
              <w:numPr>
                <w:ilvl w:val="0"/>
                <w:numId w:val="28"/>
              </w:numPr>
              <w:spacing w:before="60" w:after="60" w:line="240" w:lineRule="auto"/>
              <w:rPr>
                <w:rFonts w:ascii="Arial" w:hAnsi="Arial" w:cs="Arial"/>
              </w:rPr>
            </w:pPr>
            <w:r w:rsidRPr="00F44CE8">
              <w:rPr>
                <w:rFonts w:ascii="Arial" w:hAnsi="Arial" w:cs="Arial"/>
              </w:rPr>
              <w:t>Opportunity Pipeline</w:t>
            </w:r>
          </w:p>
          <w:p w:rsidR="00402656" w:rsidRPr="00F44CE8" w:rsidRDefault="00402656" w:rsidP="00DF10F0">
            <w:pPr>
              <w:pStyle w:val="ListParagraph"/>
              <w:numPr>
                <w:ilvl w:val="0"/>
                <w:numId w:val="28"/>
              </w:numPr>
              <w:spacing w:before="60" w:after="60" w:line="240" w:lineRule="auto"/>
              <w:rPr>
                <w:rFonts w:ascii="Arial" w:hAnsi="Arial" w:cs="Arial"/>
              </w:rPr>
            </w:pPr>
            <w:r w:rsidRPr="00F44CE8">
              <w:rPr>
                <w:rFonts w:ascii="Arial" w:hAnsi="Arial" w:cs="Arial"/>
              </w:rPr>
              <w:t>Closed Opportunities</w:t>
            </w:r>
          </w:p>
          <w:p w:rsidR="00402656" w:rsidRPr="00F44CE8" w:rsidRDefault="00402656" w:rsidP="00DF10F0">
            <w:pPr>
              <w:pStyle w:val="ListParagraph"/>
              <w:numPr>
                <w:ilvl w:val="0"/>
                <w:numId w:val="28"/>
              </w:numPr>
              <w:spacing w:before="60" w:after="60" w:line="240" w:lineRule="auto"/>
              <w:rPr>
                <w:rFonts w:ascii="Arial" w:hAnsi="Arial" w:cs="Arial"/>
              </w:rPr>
            </w:pPr>
            <w:r w:rsidRPr="00F44CE8">
              <w:rPr>
                <w:rFonts w:ascii="Arial" w:hAnsi="Arial" w:cs="Arial"/>
              </w:rPr>
              <w:t>Closed Oppo</w:t>
            </w:r>
            <w:r w:rsidR="00DF10F0">
              <w:rPr>
                <w:rFonts w:ascii="Arial" w:hAnsi="Arial" w:cs="Arial"/>
              </w:rPr>
              <w:t xml:space="preserve">rtunities, </w:t>
            </w:r>
            <w:r w:rsidRPr="00F44CE8">
              <w:rPr>
                <w:rFonts w:ascii="Arial" w:hAnsi="Arial" w:cs="Arial"/>
              </w:rPr>
              <w:t xml:space="preserve">Opportunity Sources, Opportunity Stage Duration, Quarterly Forecast Summary, Opportunity Pipeline Trend </w:t>
            </w:r>
          </w:p>
          <w:p w:rsidR="00402656" w:rsidRPr="00F44CE8" w:rsidRDefault="00402656" w:rsidP="00DF10F0">
            <w:pPr>
              <w:pStyle w:val="ListParagraph"/>
              <w:numPr>
                <w:ilvl w:val="0"/>
                <w:numId w:val="28"/>
              </w:numPr>
              <w:spacing w:before="60" w:after="60" w:line="240" w:lineRule="auto"/>
              <w:rPr>
                <w:rFonts w:ascii="Arial" w:hAnsi="Arial" w:cs="Arial"/>
              </w:rPr>
            </w:pPr>
            <w:r w:rsidRPr="00F44CE8">
              <w:rPr>
                <w:rFonts w:ascii="Arial" w:hAnsi="Arial" w:cs="Arial"/>
              </w:rPr>
              <w:t>Sales by Rep, Quota vs. Actual</w:t>
            </w:r>
          </w:p>
        </w:tc>
      </w:tr>
      <w:tr w:rsidR="00402656" w:rsidRPr="00F44CE8" w:rsidTr="00F44CE8">
        <w:tc>
          <w:tcPr>
            <w:tcW w:w="4788" w:type="dxa"/>
          </w:tcPr>
          <w:p w:rsidR="00402656" w:rsidRPr="00F44CE8" w:rsidRDefault="00402656" w:rsidP="00DF10F0">
            <w:pPr>
              <w:pStyle w:val="ListParagraph"/>
              <w:numPr>
                <w:ilvl w:val="0"/>
                <w:numId w:val="28"/>
              </w:numPr>
              <w:spacing w:before="60" w:after="60" w:line="240" w:lineRule="auto"/>
              <w:rPr>
                <w:rFonts w:ascii="Arial" w:hAnsi="Arial" w:cs="Arial"/>
              </w:rPr>
            </w:pPr>
            <w:r w:rsidRPr="00F44CE8">
              <w:rPr>
                <w:rFonts w:ascii="Arial" w:hAnsi="Arial" w:cs="Arial"/>
              </w:rPr>
              <w:t>Know why key deals are lost</w:t>
            </w:r>
          </w:p>
          <w:p w:rsidR="00402656" w:rsidRPr="00F44CE8" w:rsidRDefault="00402656" w:rsidP="00DF10F0">
            <w:pPr>
              <w:pStyle w:val="ListParagraph"/>
              <w:numPr>
                <w:ilvl w:val="0"/>
                <w:numId w:val="28"/>
              </w:numPr>
              <w:spacing w:before="60" w:after="60" w:line="240" w:lineRule="auto"/>
              <w:rPr>
                <w:rFonts w:ascii="Arial" w:hAnsi="Arial" w:cs="Arial"/>
              </w:rPr>
            </w:pPr>
            <w:r w:rsidRPr="00F44CE8">
              <w:rPr>
                <w:rFonts w:ascii="Arial" w:hAnsi="Arial" w:cs="Arial"/>
              </w:rPr>
              <w:t>Easy access to collateral</w:t>
            </w:r>
          </w:p>
          <w:p w:rsidR="00402656" w:rsidRPr="00F44CE8" w:rsidRDefault="00402656" w:rsidP="00DF10F0">
            <w:pPr>
              <w:pStyle w:val="ListParagraph"/>
              <w:numPr>
                <w:ilvl w:val="0"/>
                <w:numId w:val="28"/>
              </w:numPr>
              <w:spacing w:before="60" w:after="60" w:line="240" w:lineRule="auto"/>
              <w:rPr>
                <w:rFonts w:ascii="Arial" w:hAnsi="Arial" w:cs="Arial"/>
              </w:rPr>
            </w:pPr>
            <w:r w:rsidRPr="00F44CE8">
              <w:rPr>
                <w:rFonts w:ascii="Arial" w:hAnsi="Arial" w:cs="Arial"/>
              </w:rPr>
              <w:t>Accomplish administrative tasks more easily</w:t>
            </w:r>
          </w:p>
        </w:tc>
        <w:tc>
          <w:tcPr>
            <w:tcW w:w="4788" w:type="dxa"/>
          </w:tcPr>
          <w:p w:rsidR="00402656" w:rsidRPr="00F44CE8" w:rsidRDefault="002B0BFE" w:rsidP="00DF10F0">
            <w:pPr>
              <w:pStyle w:val="ListParagraph"/>
              <w:numPr>
                <w:ilvl w:val="0"/>
                <w:numId w:val="28"/>
              </w:numPr>
              <w:spacing w:before="60" w:after="6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Stuck o</w:t>
            </w:r>
            <w:r w:rsidR="00402656" w:rsidRPr="00F44CE8">
              <w:rPr>
                <w:rFonts w:ascii="Arial" w:hAnsi="Arial" w:cs="Arial"/>
              </w:rPr>
              <w:t>pportunities</w:t>
            </w:r>
          </w:p>
          <w:p w:rsidR="00402656" w:rsidRPr="00F44CE8" w:rsidRDefault="00402656" w:rsidP="00DF10F0">
            <w:pPr>
              <w:pStyle w:val="ListParagraph"/>
              <w:numPr>
                <w:ilvl w:val="0"/>
                <w:numId w:val="28"/>
              </w:numPr>
              <w:spacing w:before="60" w:after="60" w:line="240" w:lineRule="auto"/>
              <w:rPr>
                <w:rFonts w:ascii="Arial" w:hAnsi="Arial" w:cs="Arial"/>
              </w:rPr>
            </w:pPr>
            <w:r w:rsidRPr="00F44CE8">
              <w:rPr>
                <w:rFonts w:ascii="Arial" w:hAnsi="Arial" w:cs="Arial"/>
              </w:rPr>
              <w:t>n/a</w:t>
            </w:r>
          </w:p>
          <w:p w:rsidR="00402656" w:rsidRPr="00F44CE8" w:rsidRDefault="00402656" w:rsidP="00DF10F0">
            <w:pPr>
              <w:pStyle w:val="ListParagraph"/>
              <w:numPr>
                <w:ilvl w:val="0"/>
                <w:numId w:val="28"/>
              </w:numPr>
              <w:spacing w:before="60" w:after="60" w:line="240" w:lineRule="auto"/>
              <w:rPr>
                <w:rFonts w:ascii="Arial" w:hAnsi="Arial" w:cs="Arial"/>
              </w:rPr>
            </w:pPr>
            <w:r w:rsidRPr="00F44CE8">
              <w:rPr>
                <w:rFonts w:ascii="Arial" w:hAnsi="Arial" w:cs="Arial"/>
              </w:rPr>
              <w:t>n/a</w:t>
            </w:r>
          </w:p>
        </w:tc>
      </w:tr>
      <w:tr w:rsidR="00402656" w:rsidRPr="00F44CE8" w:rsidTr="00F44CE8">
        <w:tc>
          <w:tcPr>
            <w:tcW w:w="4788" w:type="dxa"/>
          </w:tcPr>
          <w:p w:rsidR="00402656" w:rsidRPr="00F44CE8" w:rsidRDefault="00402656" w:rsidP="00DF10F0">
            <w:pPr>
              <w:pStyle w:val="ListParagraph"/>
              <w:numPr>
                <w:ilvl w:val="0"/>
                <w:numId w:val="28"/>
              </w:numPr>
              <w:spacing w:before="60" w:after="60" w:line="240" w:lineRule="auto"/>
              <w:rPr>
                <w:rFonts w:ascii="Arial" w:hAnsi="Arial" w:cs="Arial"/>
              </w:rPr>
            </w:pPr>
            <w:r w:rsidRPr="00F44CE8">
              <w:rPr>
                <w:rFonts w:ascii="Arial" w:hAnsi="Arial" w:cs="Arial"/>
              </w:rPr>
              <w:t>Capture leads from the website</w:t>
            </w:r>
          </w:p>
          <w:p w:rsidR="00402656" w:rsidRPr="00F44CE8" w:rsidRDefault="00DF10F0" w:rsidP="00DF10F0">
            <w:pPr>
              <w:pStyle w:val="ListParagraph"/>
              <w:numPr>
                <w:ilvl w:val="0"/>
                <w:numId w:val="28"/>
              </w:numPr>
              <w:spacing w:before="60" w:after="6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Make sure leads are not </w:t>
            </w:r>
            <w:r w:rsidR="00402656" w:rsidRPr="00F44CE8">
              <w:rPr>
                <w:rFonts w:ascii="Arial" w:hAnsi="Arial" w:cs="Arial"/>
              </w:rPr>
              <w:t>being dropped</w:t>
            </w:r>
          </w:p>
          <w:p w:rsidR="00402656" w:rsidRPr="00F44CE8" w:rsidRDefault="00402656" w:rsidP="00DF10F0">
            <w:pPr>
              <w:pStyle w:val="ListParagraph"/>
              <w:numPr>
                <w:ilvl w:val="0"/>
                <w:numId w:val="28"/>
              </w:numPr>
              <w:spacing w:before="60" w:after="60" w:line="240" w:lineRule="auto"/>
              <w:rPr>
                <w:rFonts w:ascii="Arial" w:hAnsi="Arial" w:cs="Arial"/>
              </w:rPr>
            </w:pPr>
            <w:r w:rsidRPr="00F44CE8">
              <w:rPr>
                <w:rFonts w:ascii="Arial" w:hAnsi="Arial" w:cs="Arial"/>
              </w:rPr>
              <w:t>Work online and offline</w:t>
            </w:r>
          </w:p>
        </w:tc>
        <w:tc>
          <w:tcPr>
            <w:tcW w:w="4788" w:type="dxa"/>
          </w:tcPr>
          <w:p w:rsidR="00402656" w:rsidRPr="00F44CE8" w:rsidRDefault="002B0BFE" w:rsidP="00DF10F0">
            <w:pPr>
              <w:pStyle w:val="ListParagraph"/>
              <w:numPr>
                <w:ilvl w:val="0"/>
                <w:numId w:val="28"/>
              </w:numPr>
              <w:spacing w:before="60" w:after="6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Leads by s</w:t>
            </w:r>
            <w:r w:rsidR="00402656" w:rsidRPr="00F44CE8">
              <w:rPr>
                <w:rFonts w:ascii="Arial" w:hAnsi="Arial" w:cs="Arial"/>
              </w:rPr>
              <w:t>ource</w:t>
            </w:r>
          </w:p>
          <w:p w:rsidR="00402656" w:rsidRPr="00F44CE8" w:rsidRDefault="002B0BFE" w:rsidP="00DF10F0">
            <w:pPr>
              <w:pStyle w:val="ListParagraph"/>
              <w:numPr>
                <w:ilvl w:val="0"/>
                <w:numId w:val="28"/>
              </w:numPr>
              <w:spacing w:before="60" w:after="6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Lead status, neglected l</w:t>
            </w:r>
            <w:r w:rsidR="00402656" w:rsidRPr="00F44CE8">
              <w:rPr>
                <w:rFonts w:ascii="Arial" w:hAnsi="Arial" w:cs="Arial"/>
              </w:rPr>
              <w:t>eads</w:t>
            </w:r>
          </w:p>
          <w:p w:rsidR="00402656" w:rsidRPr="00F44CE8" w:rsidRDefault="00402656" w:rsidP="00DF10F0">
            <w:pPr>
              <w:pStyle w:val="ListParagraph"/>
              <w:numPr>
                <w:ilvl w:val="0"/>
                <w:numId w:val="28"/>
              </w:numPr>
              <w:spacing w:before="60" w:after="60" w:line="240" w:lineRule="auto"/>
              <w:rPr>
                <w:rFonts w:ascii="Arial" w:hAnsi="Arial" w:cs="Arial"/>
              </w:rPr>
            </w:pPr>
            <w:r w:rsidRPr="00F44CE8">
              <w:rPr>
                <w:rFonts w:ascii="Arial" w:hAnsi="Arial" w:cs="Arial"/>
              </w:rPr>
              <w:t>n/a</w:t>
            </w:r>
          </w:p>
        </w:tc>
      </w:tr>
    </w:tbl>
    <w:p w:rsidR="006A6BF8" w:rsidRDefault="006A6BF8" w:rsidP="00402656">
      <w:pPr>
        <w:rPr>
          <w:rFonts w:cs="Arial"/>
        </w:rPr>
      </w:pPr>
    </w:p>
    <w:p w:rsidR="00402656" w:rsidRDefault="006A6BF8" w:rsidP="00DF10F0">
      <w:pPr>
        <w:spacing w:after="200" w:line="276" w:lineRule="auto"/>
        <w:rPr>
          <w:rFonts w:cs="Arial"/>
        </w:rPr>
      </w:pPr>
      <w:r>
        <w:rPr>
          <w:rFonts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A6BF8" w:rsidRPr="00F44CE8" w:rsidTr="00DF10F0">
        <w:tc>
          <w:tcPr>
            <w:tcW w:w="9576" w:type="dxa"/>
            <w:gridSpan w:val="2"/>
            <w:shd w:val="clear" w:color="auto" w:fill="000000" w:themeFill="text1"/>
            <w:vAlign w:val="center"/>
          </w:tcPr>
          <w:p w:rsidR="006A6BF8" w:rsidRPr="00B23BC3" w:rsidRDefault="00DF10F0" w:rsidP="00DF10F0">
            <w:pPr>
              <w:spacing w:before="60" w:after="60"/>
              <w:jc w:val="center"/>
              <w:rPr>
                <w:rFonts w:cs="Arial"/>
                <w:b/>
              </w:rPr>
            </w:pPr>
            <w:r w:rsidRPr="00B23BC3">
              <w:rPr>
                <w:rFonts w:cs="Arial"/>
                <w:b/>
              </w:rPr>
              <w:lastRenderedPageBreak/>
              <w:t xml:space="preserve">Reports that Match </w:t>
            </w:r>
            <w:r>
              <w:rPr>
                <w:rFonts w:cs="Arial"/>
                <w:b/>
              </w:rPr>
              <w:t xml:space="preserve">My </w:t>
            </w:r>
            <w:r w:rsidRPr="00B23BC3">
              <w:rPr>
                <w:rFonts w:cs="Arial"/>
                <w:b/>
              </w:rPr>
              <w:t>Business Goals</w:t>
            </w:r>
          </w:p>
        </w:tc>
      </w:tr>
      <w:tr w:rsidR="006A6BF8" w:rsidRPr="00F44CE8" w:rsidTr="00DF10F0">
        <w:tc>
          <w:tcPr>
            <w:tcW w:w="4788" w:type="dxa"/>
            <w:shd w:val="clear" w:color="auto" w:fill="808080" w:themeFill="background1" w:themeFillShade="80"/>
            <w:vAlign w:val="center"/>
          </w:tcPr>
          <w:p w:rsidR="006A6BF8" w:rsidRPr="00DF10F0" w:rsidRDefault="00DF10F0" w:rsidP="00DF10F0">
            <w:pPr>
              <w:spacing w:before="60" w:after="60"/>
              <w:jc w:val="center"/>
              <w:rPr>
                <w:rFonts w:cs="Arial"/>
                <w:b/>
                <w:color w:val="FFFFFF" w:themeColor="background1"/>
              </w:rPr>
            </w:pPr>
            <w:r w:rsidRPr="00DF10F0">
              <w:rPr>
                <w:rFonts w:cs="Arial"/>
                <w:b/>
                <w:color w:val="FFFFFF" w:themeColor="background1"/>
              </w:rPr>
              <w:t>My</w:t>
            </w:r>
            <w:r w:rsidR="006A6BF8" w:rsidRPr="00DF10F0">
              <w:rPr>
                <w:rFonts w:cs="Arial"/>
                <w:b/>
                <w:color w:val="FFFFFF" w:themeColor="background1"/>
              </w:rPr>
              <w:t xml:space="preserve"> Prioritized Business Goals</w:t>
            </w:r>
          </w:p>
        </w:tc>
        <w:tc>
          <w:tcPr>
            <w:tcW w:w="4788" w:type="dxa"/>
            <w:shd w:val="clear" w:color="auto" w:fill="808080" w:themeFill="background1" w:themeFillShade="80"/>
            <w:vAlign w:val="center"/>
          </w:tcPr>
          <w:p w:rsidR="006A6BF8" w:rsidRPr="00DF10F0" w:rsidRDefault="006A6BF8" w:rsidP="00DF10F0">
            <w:pPr>
              <w:spacing w:before="60" w:after="60"/>
              <w:jc w:val="center"/>
              <w:rPr>
                <w:rFonts w:cs="Arial"/>
                <w:b/>
                <w:color w:val="FFFFFF" w:themeColor="background1"/>
              </w:rPr>
            </w:pPr>
            <w:r w:rsidRPr="00DF10F0">
              <w:rPr>
                <w:rFonts w:cs="Arial"/>
                <w:b/>
                <w:color w:val="FFFFFF" w:themeColor="background1"/>
              </w:rPr>
              <w:t xml:space="preserve">Standard Reports to Measure </w:t>
            </w:r>
            <w:r w:rsidR="00DF10F0" w:rsidRPr="00DF10F0">
              <w:rPr>
                <w:rFonts w:cs="Arial"/>
                <w:b/>
                <w:color w:val="FFFFFF" w:themeColor="background1"/>
              </w:rPr>
              <w:t>My</w:t>
            </w:r>
            <w:r w:rsidRPr="00DF10F0">
              <w:rPr>
                <w:rFonts w:cs="Arial"/>
                <w:b/>
                <w:color w:val="FFFFFF" w:themeColor="background1"/>
              </w:rPr>
              <w:t xml:space="preserve"> Goals</w:t>
            </w:r>
          </w:p>
        </w:tc>
      </w:tr>
      <w:tr w:rsidR="006A6BF8" w:rsidRPr="00F44CE8" w:rsidTr="00C50166">
        <w:tc>
          <w:tcPr>
            <w:tcW w:w="4788" w:type="dxa"/>
          </w:tcPr>
          <w:p w:rsidR="006A6BF8" w:rsidRPr="00F44CE8" w:rsidRDefault="006A6BF8" w:rsidP="00DF10F0">
            <w:pPr>
              <w:spacing w:before="60" w:after="60"/>
              <w:rPr>
                <w:rFonts w:cs="Arial"/>
              </w:rPr>
            </w:pPr>
          </w:p>
        </w:tc>
        <w:tc>
          <w:tcPr>
            <w:tcW w:w="4788" w:type="dxa"/>
          </w:tcPr>
          <w:p w:rsidR="006A6BF8" w:rsidRPr="00F44CE8" w:rsidRDefault="006A6BF8" w:rsidP="00DF10F0">
            <w:pPr>
              <w:spacing w:before="60" w:after="60"/>
              <w:rPr>
                <w:rFonts w:cs="Arial"/>
              </w:rPr>
            </w:pPr>
          </w:p>
        </w:tc>
      </w:tr>
      <w:tr w:rsidR="006A6BF8" w:rsidRPr="00F44CE8" w:rsidTr="00C50166">
        <w:tc>
          <w:tcPr>
            <w:tcW w:w="4788" w:type="dxa"/>
          </w:tcPr>
          <w:p w:rsidR="006A6BF8" w:rsidRPr="00F44CE8" w:rsidRDefault="006A6BF8" w:rsidP="00DF10F0">
            <w:pPr>
              <w:spacing w:before="60" w:after="60"/>
              <w:rPr>
                <w:rFonts w:cs="Arial"/>
              </w:rPr>
            </w:pPr>
          </w:p>
        </w:tc>
        <w:tc>
          <w:tcPr>
            <w:tcW w:w="4788" w:type="dxa"/>
          </w:tcPr>
          <w:p w:rsidR="006A6BF8" w:rsidRPr="00F44CE8" w:rsidRDefault="006A6BF8" w:rsidP="00DF10F0">
            <w:pPr>
              <w:spacing w:before="60" w:after="60"/>
              <w:rPr>
                <w:rFonts w:cs="Arial"/>
              </w:rPr>
            </w:pPr>
          </w:p>
        </w:tc>
      </w:tr>
      <w:tr w:rsidR="006A6BF8" w:rsidRPr="00F44CE8" w:rsidTr="00C50166">
        <w:tc>
          <w:tcPr>
            <w:tcW w:w="4788" w:type="dxa"/>
          </w:tcPr>
          <w:p w:rsidR="006A6BF8" w:rsidRPr="00F44CE8" w:rsidRDefault="006A6BF8" w:rsidP="00DF10F0">
            <w:pPr>
              <w:spacing w:before="60" w:after="60"/>
              <w:rPr>
                <w:rFonts w:cs="Arial"/>
              </w:rPr>
            </w:pPr>
          </w:p>
        </w:tc>
        <w:tc>
          <w:tcPr>
            <w:tcW w:w="4788" w:type="dxa"/>
          </w:tcPr>
          <w:p w:rsidR="006A6BF8" w:rsidRPr="00F44CE8" w:rsidRDefault="006A6BF8" w:rsidP="00DF10F0">
            <w:pPr>
              <w:spacing w:before="60" w:after="60"/>
              <w:rPr>
                <w:rFonts w:cs="Arial"/>
              </w:rPr>
            </w:pPr>
          </w:p>
        </w:tc>
      </w:tr>
      <w:tr w:rsidR="006A6BF8" w:rsidRPr="00F44CE8" w:rsidTr="00C50166">
        <w:tc>
          <w:tcPr>
            <w:tcW w:w="4788" w:type="dxa"/>
          </w:tcPr>
          <w:p w:rsidR="006A6BF8" w:rsidRPr="00F44CE8" w:rsidRDefault="006A6BF8" w:rsidP="00DF10F0">
            <w:pPr>
              <w:spacing w:before="60" w:after="60"/>
              <w:rPr>
                <w:rFonts w:cs="Arial"/>
              </w:rPr>
            </w:pPr>
          </w:p>
        </w:tc>
        <w:tc>
          <w:tcPr>
            <w:tcW w:w="4788" w:type="dxa"/>
          </w:tcPr>
          <w:p w:rsidR="006A6BF8" w:rsidRPr="00F44CE8" w:rsidRDefault="006A6BF8" w:rsidP="00DF10F0">
            <w:pPr>
              <w:spacing w:before="60" w:after="60"/>
              <w:rPr>
                <w:rFonts w:cs="Arial"/>
              </w:rPr>
            </w:pPr>
          </w:p>
        </w:tc>
      </w:tr>
      <w:tr w:rsidR="006A6BF8" w:rsidRPr="00F44CE8" w:rsidTr="00C50166">
        <w:tc>
          <w:tcPr>
            <w:tcW w:w="4788" w:type="dxa"/>
          </w:tcPr>
          <w:p w:rsidR="006A6BF8" w:rsidRPr="00F44CE8" w:rsidRDefault="006A6BF8" w:rsidP="00DF10F0">
            <w:pPr>
              <w:spacing w:before="60" w:after="60"/>
              <w:rPr>
                <w:rFonts w:cs="Arial"/>
              </w:rPr>
            </w:pPr>
          </w:p>
        </w:tc>
        <w:tc>
          <w:tcPr>
            <w:tcW w:w="4788" w:type="dxa"/>
          </w:tcPr>
          <w:p w:rsidR="006A6BF8" w:rsidRPr="00F44CE8" w:rsidRDefault="006A6BF8" w:rsidP="00DF10F0">
            <w:pPr>
              <w:spacing w:before="60" w:after="60"/>
              <w:rPr>
                <w:rFonts w:cs="Arial"/>
              </w:rPr>
            </w:pPr>
          </w:p>
        </w:tc>
      </w:tr>
      <w:tr w:rsidR="006A6BF8" w:rsidRPr="00F44CE8" w:rsidTr="00C50166">
        <w:tc>
          <w:tcPr>
            <w:tcW w:w="4788" w:type="dxa"/>
          </w:tcPr>
          <w:p w:rsidR="006A6BF8" w:rsidRPr="00F44CE8" w:rsidRDefault="006A6BF8" w:rsidP="00DF10F0">
            <w:pPr>
              <w:spacing w:before="60" w:after="60"/>
              <w:rPr>
                <w:rFonts w:cs="Arial"/>
              </w:rPr>
            </w:pPr>
          </w:p>
        </w:tc>
        <w:tc>
          <w:tcPr>
            <w:tcW w:w="4788" w:type="dxa"/>
          </w:tcPr>
          <w:p w:rsidR="006A6BF8" w:rsidRPr="00F44CE8" w:rsidRDefault="006A6BF8" w:rsidP="00DF10F0">
            <w:pPr>
              <w:spacing w:before="60" w:after="60"/>
              <w:rPr>
                <w:rFonts w:cs="Arial"/>
              </w:rPr>
            </w:pPr>
          </w:p>
        </w:tc>
      </w:tr>
      <w:tr w:rsidR="006A6BF8" w:rsidRPr="00F44CE8" w:rsidTr="00C50166">
        <w:tc>
          <w:tcPr>
            <w:tcW w:w="4788" w:type="dxa"/>
          </w:tcPr>
          <w:p w:rsidR="006A6BF8" w:rsidRPr="00F44CE8" w:rsidRDefault="006A6BF8" w:rsidP="00DF10F0">
            <w:pPr>
              <w:spacing w:before="60" w:after="60"/>
              <w:rPr>
                <w:rFonts w:cs="Arial"/>
              </w:rPr>
            </w:pPr>
          </w:p>
        </w:tc>
        <w:tc>
          <w:tcPr>
            <w:tcW w:w="4788" w:type="dxa"/>
          </w:tcPr>
          <w:p w:rsidR="006A6BF8" w:rsidRPr="00F44CE8" w:rsidRDefault="006A6BF8" w:rsidP="00DF10F0">
            <w:pPr>
              <w:spacing w:before="60" w:after="60"/>
              <w:rPr>
                <w:rFonts w:cs="Arial"/>
              </w:rPr>
            </w:pPr>
          </w:p>
        </w:tc>
      </w:tr>
      <w:tr w:rsidR="006A6BF8" w:rsidRPr="00F44CE8" w:rsidTr="00C50166">
        <w:tc>
          <w:tcPr>
            <w:tcW w:w="4788" w:type="dxa"/>
          </w:tcPr>
          <w:p w:rsidR="006A6BF8" w:rsidRPr="00F44CE8" w:rsidRDefault="006A6BF8" w:rsidP="00DF10F0">
            <w:pPr>
              <w:spacing w:before="60" w:after="60"/>
              <w:rPr>
                <w:rFonts w:cs="Arial"/>
              </w:rPr>
            </w:pPr>
          </w:p>
        </w:tc>
        <w:tc>
          <w:tcPr>
            <w:tcW w:w="4788" w:type="dxa"/>
          </w:tcPr>
          <w:p w:rsidR="006A6BF8" w:rsidRPr="00F44CE8" w:rsidRDefault="006A6BF8" w:rsidP="00DF10F0">
            <w:pPr>
              <w:spacing w:before="60" w:after="60"/>
              <w:rPr>
                <w:rFonts w:cs="Arial"/>
              </w:rPr>
            </w:pPr>
          </w:p>
        </w:tc>
      </w:tr>
    </w:tbl>
    <w:p w:rsidR="00DF10F0" w:rsidRDefault="00DF10F0" w:rsidP="00402656">
      <w:pPr>
        <w:rPr>
          <w:rFonts w:cs="Arial"/>
        </w:rPr>
      </w:pPr>
    </w:p>
    <w:p w:rsidR="00DF10F0" w:rsidRDefault="00DF10F0" w:rsidP="00402656">
      <w:pPr>
        <w:rPr>
          <w:rStyle w:val="multi-line-to-fix"/>
          <w:rFonts w:cs="Arial"/>
        </w:rPr>
      </w:pPr>
      <w:r>
        <w:rPr>
          <w:rFonts w:cs="Arial"/>
        </w:rPr>
        <w:t xml:space="preserve">The best place to </w:t>
      </w:r>
      <w:r w:rsidR="006A6BF8" w:rsidRPr="00F44CE8">
        <w:rPr>
          <w:rFonts w:cs="Arial"/>
        </w:rPr>
        <w:t xml:space="preserve">begin building your dashboards is the </w:t>
      </w:r>
      <w:hyperlink r:id="rId11" w:history="1">
        <w:r w:rsidR="006A6BF8" w:rsidRPr="00F44CE8">
          <w:rPr>
            <w:rStyle w:val="Hyperlink"/>
            <w:rFonts w:cs="Arial"/>
          </w:rPr>
          <w:t>AppExchange</w:t>
        </w:r>
      </w:hyperlink>
      <w:r w:rsidR="006A6BF8">
        <w:rPr>
          <w:rFonts w:cs="Arial"/>
        </w:rPr>
        <w:t xml:space="preserve">. </w:t>
      </w:r>
      <w:r>
        <w:rPr>
          <w:rFonts w:cs="Arial"/>
        </w:rPr>
        <w:t>Here y</w:t>
      </w:r>
      <w:r w:rsidR="006A6BF8" w:rsidRPr="00F44CE8">
        <w:rPr>
          <w:rFonts w:cs="Arial"/>
        </w:rPr>
        <w:t xml:space="preserve">ou </w:t>
      </w:r>
      <w:r>
        <w:rPr>
          <w:rFonts w:cs="Arial"/>
        </w:rPr>
        <w:t>can</w:t>
      </w:r>
      <w:r w:rsidR="006A6BF8" w:rsidRPr="00F44CE8">
        <w:rPr>
          <w:rFonts w:cs="Arial"/>
        </w:rPr>
        <w:t xml:space="preserve"> downloa</w:t>
      </w:r>
      <w:r>
        <w:rPr>
          <w:rFonts w:cs="Arial"/>
        </w:rPr>
        <w:t>d high-</w:t>
      </w:r>
      <w:r w:rsidR="006A6BF8" w:rsidRPr="00F44CE8">
        <w:rPr>
          <w:rFonts w:cs="Arial"/>
        </w:rPr>
        <w:t xml:space="preserve">quality dashboards </w:t>
      </w:r>
      <w:r>
        <w:rPr>
          <w:rFonts w:cs="Arial"/>
        </w:rPr>
        <w:t>that</w:t>
      </w:r>
      <w:r w:rsidR="006A6BF8" w:rsidRPr="00F44CE8">
        <w:rPr>
          <w:rFonts w:cs="Arial"/>
        </w:rPr>
        <w:t xml:space="preserve"> provide best practice reports in a variety of areas, including Sales &amp; Marketing, Customer Service, Adoption, </w:t>
      </w:r>
      <w:r w:rsidR="006A6BF8" w:rsidRPr="00F44CE8">
        <w:rPr>
          <w:rStyle w:val="multi-line-to-fix"/>
          <w:rFonts w:cs="Arial"/>
        </w:rPr>
        <w:t>Lead &amp; Opportunity</w:t>
      </w:r>
      <w:r w:rsidR="006A6BF8">
        <w:rPr>
          <w:rStyle w:val="multi-line-to-fix"/>
          <w:rFonts w:cs="Arial"/>
        </w:rPr>
        <w:t xml:space="preserve"> Management, Mobile, and more. </w:t>
      </w:r>
    </w:p>
    <w:p w:rsidR="006A6BF8" w:rsidRPr="00F44CE8" w:rsidRDefault="006A6BF8" w:rsidP="00402656">
      <w:pPr>
        <w:rPr>
          <w:rFonts w:cs="Arial"/>
        </w:rPr>
      </w:pPr>
      <w:r w:rsidRPr="00F44CE8">
        <w:rPr>
          <w:rStyle w:val="multi-line-to-fix"/>
          <w:rFonts w:cs="Arial"/>
        </w:rPr>
        <w:t>Search for “dashboards” then browse all the opti</w:t>
      </w:r>
      <w:r>
        <w:rPr>
          <w:rStyle w:val="multi-line-to-fix"/>
          <w:rFonts w:cs="Arial"/>
        </w:rPr>
        <w:t xml:space="preserve">ons you have at your disposal. </w:t>
      </w:r>
      <w:r w:rsidRPr="00F44CE8">
        <w:rPr>
          <w:rStyle w:val="multi-line-to-fix"/>
          <w:rFonts w:cs="Arial"/>
        </w:rPr>
        <w:t>These dashboards can be do</w:t>
      </w:r>
      <w:r>
        <w:rPr>
          <w:rStyle w:val="multi-line-to-fix"/>
          <w:rFonts w:cs="Arial"/>
        </w:rPr>
        <w:t xml:space="preserve">wnloaded into your instance of </w:t>
      </w:r>
      <w:r w:rsidR="00321A7D">
        <w:rPr>
          <w:rStyle w:val="multi-line-to-fix"/>
          <w:rFonts w:cs="Arial"/>
        </w:rPr>
        <w:t>Salesforce CRM</w:t>
      </w:r>
      <w:r w:rsidRPr="00F44CE8">
        <w:rPr>
          <w:rStyle w:val="multi-line-to-fix"/>
          <w:rFonts w:cs="Arial"/>
        </w:rPr>
        <w:t>, then modified and enhanced as you see fit.</w:t>
      </w:r>
    </w:p>
    <w:p w:rsidR="00DF10F0" w:rsidRDefault="00DF10F0" w:rsidP="00175A4B">
      <w:pPr>
        <w:pStyle w:val="Heading1"/>
        <w:numPr>
          <w:ilvl w:val="0"/>
          <w:numId w:val="0"/>
        </w:numPr>
        <w:ind w:left="360" w:hanging="360"/>
        <w:rPr>
          <w:b/>
        </w:rPr>
      </w:pPr>
    </w:p>
    <w:p w:rsidR="00FE0D4C" w:rsidRPr="00C766A2" w:rsidRDefault="00FE0D4C" w:rsidP="00FE0D4C">
      <w:pPr>
        <w:pStyle w:val="Heading1"/>
        <w:numPr>
          <w:ilvl w:val="0"/>
          <w:numId w:val="0"/>
        </w:numPr>
        <w:ind w:left="360" w:hanging="360"/>
        <w:rPr>
          <w:rFonts w:cs="Arial"/>
          <w:b/>
        </w:rPr>
      </w:pPr>
      <w:bookmarkStart w:id="24" w:name="_Toc347405908"/>
      <w:bookmarkStart w:id="25" w:name="_Toc347832959"/>
      <w:r w:rsidRPr="00C766A2">
        <w:rPr>
          <w:rFonts w:cs="Arial"/>
          <w:b/>
        </w:rPr>
        <w:t xml:space="preserve">Step 2: Set Up </w:t>
      </w:r>
      <w:r w:rsidR="00321A7D">
        <w:rPr>
          <w:rFonts w:cs="Arial"/>
          <w:b/>
        </w:rPr>
        <w:t>Salesforce CRM</w:t>
      </w:r>
      <w:bookmarkEnd w:id="24"/>
      <w:bookmarkEnd w:id="25"/>
    </w:p>
    <w:p w:rsidR="00FE0D4C" w:rsidRPr="00C766A2" w:rsidRDefault="00FE0D4C" w:rsidP="00FE0D4C">
      <w:pPr>
        <w:pStyle w:val="Heading3"/>
        <w:numPr>
          <w:ilvl w:val="0"/>
          <w:numId w:val="0"/>
        </w:numPr>
        <w:rPr>
          <w:rFonts w:cs="Arial"/>
          <w:b/>
        </w:rPr>
      </w:pPr>
      <w:bookmarkStart w:id="26" w:name="_Toc347405929"/>
      <w:bookmarkStart w:id="27" w:name="_Toc347832960"/>
      <w:r w:rsidRPr="00C766A2">
        <w:rPr>
          <w:rFonts w:cs="Arial"/>
          <w:b/>
        </w:rPr>
        <w:t>Prepare to Import Your Data</w:t>
      </w:r>
      <w:bookmarkEnd w:id="26"/>
      <w:bookmarkEnd w:id="27"/>
    </w:p>
    <w:p w:rsidR="00DF10F0" w:rsidRDefault="00402656" w:rsidP="00402656">
      <w:pPr>
        <w:rPr>
          <w:rFonts w:cs="Arial"/>
        </w:rPr>
      </w:pPr>
      <w:r w:rsidRPr="00F44CE8">
        <w:rPr>
          <w:rFonts w:cs="Arial"/>
        </w:rPr>
        <w:t>Use this worksheet to identify the following key information about your data, in pre</w:t>
      </w:r>
      <w:r w:rsidR="00C96020">
        <w:rPr>
          <w:rFonts w:cs="Arial"/>
        </w:rPr>
        <w:t xml:space="preserve">paration for importing it into </w:t>
      </w:r>
      <w:r w:rsidR="00321A7D">
        <w:rPr>
          <w:rFonts w:cs="Arial"/>
        </w:rPr>
        <w:t>Salesforce CRM</w:t>
      </w:r>
      <w:r w:rsidR="00DF10F0">
        <w:rPr>
          <w:rFonts w:cs="Arial"/>
        </w:rPr>
        <w:t xml:space="preserve">. </w:t>
      </w:r>
      <w:r w:rsidRPr="00F44CE8">
        <w:rPr>
          <w:rFonts w:cs="Arial"/>
        </w:rPr>
        <w:t>If necessary, add rows to accom</w:t>
      </w:r>
      <w:r w:rsidR="00175A4B">
        <w:rPr>
          <w:rFonts w:cs="Arial"/>
        </w:rPr>
        <w:t>modate additional data sources.</w:t>
      </w:r>
    </w:p>
    <w:p w:rsidR="008D253C" w:rsidRPr="00F44CE8" w:rsidRDefault="008D253C" w:rsidP="00402656">
      <w:pPr>
        <w:rPr>
          <w:rFonts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02656" w:rsidRPr="00F44CE8" w:rsidTr="00DF10F0">
        <w:tc>
          <w:tcPr>
            <w:tcW w:w="9576" w:type="dxa"/>
            <w:gridSpan w:val="4"/>
            <w:shd w:val="clear" w:color="auto" w:fill="000000" w:themeFill="text1"/>
          </w:tcPr>
          <w:p w:rsidR="00402656" w:rsidRPr="00175A4B" w:rsidRDefault="00402656" w:rsidP="00DF10F0">
            <w:pPr>
              <w:spacing w:before="60" w:after="60"/>
              <w:jc w:val="center"/>
              <w:rPr>
                <w:rFonts w:cs="Arial"/>
                <w:b/>
              </w:rPr>
            </w:pPr>
            <w:r w:rsidRPr="00175A4B">
              <w:rPr>
                <w:rFonts w:cs="Arial"/>
                <w:b/>
              </w:rPr>
              <w:t>My Record Types</w:t>
            </w:r>
          </w:p>
        </w:tc>
      </w:tr>
      <w:tr w:rsidR="00402656" w:rsidRPr="00F44CE8" w:rsidTr="00DF10F0">
        <w:tc>
          <w:tcPr>
            <w:tcW w:w="2394" w:type="dxa"/>
            <w:shd w:val="clear" w:color="auto" w:fill="808080" w:themeFill="background1" w:themeFillShade="80"/>
          </w:tcPr>
          <w:p w:rsidR="00402656" w:rsidRPr="00DF10F0" w:rsidRDefault="00402656" w:rsidP="00DF10F0">
            <w:pPr>
              <w:spacing w:before="60" w:after="60"/>
              <w:jc w:val="center"/>
              <w:rPr>
                <w:rFonts w:cs="Arial"/>
                <w:b/>
                <w:color w:val="FFFFFF" w:themeColor="background1"/>
              </w:rPr>
            </w:pPr>
            <w:r w:rsidRPr="00DF10F0">
              <w:rPr>
                <w:rFonts w:cs="Arial"/>
                <w:b/>
                <w:color w:val="FFFFFF" w:themeColor="background1"/>
              </w:rPr>
              <w:t>Source</w:t>
            </w:r>
          </w:p>
        </w:tc>
        <w:tc>
          <w:tcPr>
            <w:tcW w:w="2394" w:type="dxa"/>
            <w:shd w:val="clear" w:color="auto" w:fill="808080" w:themeFill="background1" w:themeFillShade="80"/>
          </w:tcPr>
          <w:p w:rsidR="00402656" w:rsidRPr="00DF10F0" w:rsidRDefault="00402656" w:rsidP="00DF10F0">
            <w:pPr>
              <w:spacing w:before="60" w:after="60"/>
              <w:jc w:val="center"/>
              <w:rPr>
                <w:rFonts w:cs="Arial"/>
                <w:b/>
                <w:color w:val="FFFFFF" w:themeColor="background1"/>
              </w:rPr>
            </w:pPr>
            <w:r w:rsidRPr="00DF10F0">
              <w:rPr>
                <w:rFonts w:cs="Arial"/>
                <w:b/>
                <w:color w:val="FFFFFF" w:themeColor="background1"/>
              </w:rPr>
              <w:t>Record Type</w:t>
            </w:r>
          </w:p>
        </w:tc>
        <w:tc>
          <w:tcPr>
            <w:tcW w:w="2394" w:type="dxa"/>
            <w:shd w:val="clear" w:color="auto" w:fill="808080" w:themeFill="background1" w:themeFillShade="80"/>
          </w:tcPr>
          <w:p w:rsidR="00402656" w:rsidRPr="00DF10F0" w:rsidRDefault="00402656" w:rsidP="00DF10F0">
            <w:pPr>
              <w:spacing w:before="60" w:after="60"/>
              <w:jc w:val="center"/>
              <w:rPr>
                <w:rFonts w:cs="Arial"/>
                <w:b/>
                <w:color w:val="FFFFFF" w:themeColor="background1"/>
              </w:rPr>
            </w:pPr>
            <w:r w:rsidRPr="00DF10F0">
              <w:rPr>
                <w:rFonts w:cs="Arial"/>
                <w:b/>
                <w:color w:val="FFFFFF" w:themeColor="background1"/>
              </w:rPr>
              <w:t>Needs Cleaning</w:t>
            </w:r>
          </w:p>
        </w:tc>
        <w:tc>
          <w:tcPr>
            <w:tcW w:w="2394" w:type="dxa"/>
            <w:shd w:val="clear" w:color="auto" w:fill="808080" w:themeFill="background1" w:themeFillShade="80"/>
          </w:tcPr>
          <w:p w:rsidR="00402656" w:rsidRPr="00DF10F0" w:rsidRDefault="00402656" w:rsidP="00DF10F0">
            <w:pPr>
              <w:spacing w:before="60" w:after="60"/>
              <w:jc w:val="center"/>
              <w:rPr>
                <w:rFonts w:cs="Arial"/>
                <w:b/>
                <w:color w:val="FFFFFF" w:themeColor="background1"/>
              </w:rPr>
            </w:pPr>
            <w:r w:rsidRPr="00DF10F0">
              <w:rPr>
                <w:rFonts w:cs="Arial"/>
                <w:b/>
                <w:color w:val="FFFFFF" w:themeColor="background1"/>
              </w:rPr>
              <w:t>File Size</w:t>
            </w:r>
          </w:p>
        </w:tc>
      </w:tr>
      <w:tr w:rsidR="00402656" w:rsidRPr="00F44CE8" w:rsidTr="00F44CE8">
        <w:tc>
          <w:tcPr>
            <w:tcW w:w="2394" w:type="dxa"/>
          </w:tcPr>
          <w:p w:rsidR="00402656" w:rsidRPr="00F44CE8" w:rsidRDefault="00402656" w:rsidP="00DF10F0">
            <w:pPr>
              <w:spacing w:before="60" w:after="60"/>
              <w:rPr>
                <w:rFonts w:cs="Arial"/>
              </w:rPr>
            </w:pPr>
            <w:r w:rsidRPr="00F44CE8">
              <w:rPr>
                <w:rFonts w:cs="Arial"/>
              </w:rPr>
              <w:t>Excel</w:t>
            </w:r>
          </w:p>
        </w:tc>
        <w:tc>
          <w:tcPr>
            <w:tcW w:w="2394" w:type="dxa"/>
          </w:tcPr>
          <w:p w:rsidR="00402656" w:rsidRPr="00F44CE8" w:rsidRDefault="00402656" w:rsidP="00DF10F0">
            <w:pPr>
              <w:spacing w:before="60" w:after="60"/>
              <w:rPr>
                <w:rFonts w:cs="Arial"/>
              </w:rPr>
            </w:pPr>
          </w:p>
        </w:tc>
        <w:tc>
          <w:tcPr>
            <w:tcW w:w="2394" w:type="dxa"/>
          </w:tcPr>
          <w:p w:rsidR="00402656" w:rsidRPr="00F44CE8" w:rsidRDefault="00402656" w:rsidP="00DF10F0">
            <w:pPr>
              <w:spacing w:before="60" w:after="60"/>
              <w:rPr>
                <w:rFonts w:cs="Arial"/>
              </w:rPr>
            </w:pPr>
          </w:p>
        </w:tc>
        <w:tc>
          <w:tcPr>
            <w:tcW w:w="2394" w:type="dxa"/>
          </w:tcPr>
          <w:p w:rsidR="00402656" w:rsidRPr="00F44CE8" w:rsidRDefault="00402656" w:rsidP="00DF10F0">
            <w:pPr>
              <w:spacing w:before="60" w:after="60"/>
              <w:rPr>
                <w:rFonts w:cs="Arial"/>
              </w:rPr>
            </w:pPr>
          </w:p>
        </w:tc>
      </w:tr>
      <w:tr w:rsidR="00402656" w:rsidRPr="00F44CE8" w:rsidTr="00F44CE8">
        <w:tc>
          <w:tcPr>
            <w:tcW w:w="2394" w:type="dxa"/>
          </w:tcPr>
          <w:p w:rsidR="00402656" w:rsidRPr="00F44CE8" w:rsidRDefault="00402656" w:rsidP="00DF10F0">
            <w:pPr>
              <w:spacing w:before="60" w:after="60"/>
              <w:rPr>
                <w:rFonts w:cs="Arial"/>
              </w:rPr>
            </w:pPr>
            <w:r w:rsidRPr="00F44CE8">
              <w:rPr>
                <w:rFonts w:cs="Arial"/>
              </w:rPr>
              <w:t>ACT!</w:t>
            </w:r>
          </w:p>
        </w:tc>
        <w:tc>
          <w:tcPr>
            <w:tcW w:w="2394" w:type="dxa"/>
          </w:tcPr>
          <w:p w:rsidR="00402656" w:rsidRPr="00F44CE8" w:rsidRDefault="00402656" w:rsidP="00DF10F0">
            <w:pPr>
              <w:spacing w:before="60" w:after="60"/>
              <w:rPr>
                <w:rFonts w:cs="Arial"/>
              </w:rPr>
            </w:pPr>
          </w:p>
        </w:tc>
        <w:tc>
          <w:tcPr>
            <w:tcW w:w="2394" w:type="dxa"/>
          </w:tcPr>
          <w:p w:rsidR="00402656" w:rsidRPr="00F44CE8" w:rsidRDefault="00402656" w:rsidP="00DF10F0">
            <w:pPr>
              <w:spacing w:before="60" w:after="60"/>
              <w:rPr>
                <w:rFonts w:cs="Arial"/>
              </w:rPr>
            </w:pPr>
          </w:p>
        </w:tc>
        <w:tc>
          <w:tcPr>
            <w:tcW w:w="2394" w:type="dxa"/>
          </w:tcPr>
          <w:p w:rsidR="00402656" w:rsidRPr="00F44CE8" w:rsidRDefault="00402656" w:rsidP="00DF10F0">
            <w:pPr>
              <w:spacing w:before="60" w:after="60"/>
              <w:rPr>
                <w:rFonts w:cs="Arial"/>
              </w:rPr>
            </w:pPr>
          </w:p>
        </w:tc>
      </w:tr>
      <w:tr w:rsidR="00402656" w:rsidRPr="00F44CE8" w:rsidTr="00F44CE8">
        <w:tc>
          <w:tcPr>
            <w:tcW w:w="2394" w:type="dxa"/>
          </w:tcPr>
          <w:p w:rsidR="00402656" w:rsidRPr="00F44CE8" w:rsidRDefault="00402656" w:rsidP="00DF10F0">
            <w:pPr>
              <w:spacing w:before="60" w:after="60"/>
              <w:rPr>
                <w:rFonts w:cs="Arial"/>
              </w:rPr>
            </w:pPr>
            <w:r w:rsidRPr="00F44CE8">
              <w:rPr>
                <w:rFonts w:cs="Arial"/>
              </w:rPr>
              <w:t>GoldMine</w:t>
            </w:r>
          </w:p>
        </w:tc>
        <w:tc>
          <w:tcPr>
            <w:tcW w:w="2394" w:type="dxa"/>
          </w:tcPr>
          <w:p w:rsidR="00402656" w:rsidRPr="00F44CE8" w:rsidRDefault="00402656" w:rsidP="00DF10F0">
            <w:pPr>
              <w:spacing w:before="60" w:after="60"/>
              <w:rPr>
                <w:rFonts w:cs="Arial"/>
              </w:rPr>
            </w:pPr>
          </w:p>
        </w:tc>
        <w:tc>
          <w:tcPr>
            <w:tcW w:w="2394" w:type="dxa"/>
          </w:tcPr>
          <w:p w:rsidR="00402656" w:rsidRPr="00F44CE8" w:rsidRDefault="00402656" w:rsidP="00DF10F0">
            <w:pPr>
              <w:spacing w:before="60" w:after="60"/>
              <w:rPr>
                <w:rFonts w:cs="Arial"/>
              </w:rPr>
            </w:pPr>
          </w:p>
        </w:tc>
        <w:tc>
          <w:tcPr>
            <w:tcW w:w="2394" w:type="dxa"/>
          </w:tcPr>
          <w:p w:rsidR="00402656" w:rsidRPr="00F44CE8" w:rsidRDefault="00402656" w:rsidP="00DF10F0">
            <w:pPr>
              <w:spacing w:before="60" w:after="60"/>
              <w:rPr>
                <w:rFonts w:cs="Arial"/>
              </w:rPr>
            </w:pPr>
          </w:p>
        </w:tc>
      </w:tr>
      <w:tr w:rsidR="00402656" w:rsidRPr="00F44CE8" w:rsidTr="00F44CE8">
        <w:tc>
          <w:tcPr>
            <w:tcW w:w="2394" w:type="dxa"/>
          </w:tcPr>
          <w:p w:rsidR="00402656" w:rsidRPr="00F44CE8" w:rsidRDefault="00402656" w:rsidP="00DF10F0">
            <w:pPr>
              <w:spacing w:before="60" w:after="60"/>
              <w:rPr>
                <w:rFonts w:cs="Arial"/>
              </w:rPr>
            </w:pPr>
            <w:r w:rsidRPr="00F44CE8">
              <w:rPr>
                <w:rFonts w:cs="Arial"/>
              </w:rPr>
              <w:t>Outlook</w:t>
            </w:r>
          </w:p>
        </w:tc>
        <w:tc>
          <w:tcPr>
            <w:tcW w:w="2394" w:type="dxa"/>
          </w:tcPr>
          <w:p w:rsidR="00402656" w:rsidRPr="00F44CE8" w:rsidRDefault="00402656" w:rsidP="00DF10F0">
            <w:pPr>
              <w:spacing w:before="60" w:after="60"/>
              <w:rPr>
                <w:rFonts w:cs="Arial"/>
              </w:rPr>
            </w:pPr>
          </w:p>
        </w:tc>
        <w:tc>
          <w:tcPr>
            <w:tcW w:w="2394" w:type="dxa"/>
          </w:tcPr>
          <w:p w:rsidR="00402656" w:rsidRPr="00F44CE8" w:rsidRDefault="00402656" w:rsidP="00DF10F0">
            <w:pPr>
              <w:spacing w:before="60" w:after="60"/>
              <w:rPr>
                <w:rFonts w:cs="Arial"/>
              </w:rPr>
            </w:pPr>
          </w:p>
        </w:tc>
        <w:tc>
          <w:tcPr>
            <w:tcW w:w="2394" w:type="dxa"/>
          </w:tcPr>
          <w:p w:rsidR="00402656" w:rsidRPr="00F44CE8" w:rsidRDefault="00402656" w:rsidP="00DF10F0">
            <w:pPr>
              <w:spacing w:before="60" w:after="60"/>
              <w:rPr>
                <w:rFonts w:cs="Arial"/>
              </w:rPr>
            </w:pPr>
          </w:p>
        </w:tc>
      </w:tr>
    </w:tbl>
    <w:p w:rsidR="00402656" w:rsidRPr="00F44CE8" w:rsidRDefault="00402656" w:rsidP="00402656">
      <w:pPr>
        <w:rPr>
          <w:rFonts w:cs="Arial"/>
        </w:rPr>
      </w:pPr>
    </w:p>
    <w:p w:rsidR="00FE0D4C" w:rsidRDefault="00DF10F0" w:rsidP="00FE0D4C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5F6663" w:rsidRPr="008D253C" w:rsidRDefault="00AC1A78" w:rsidP="008D253C">
      <w:pPr>
        <w:pStyle w:val="Heading1"/>
        <w:numPr>
          <w:ilvl w:val="0"/>
          <w:numId w:val="0"/>
        </w:numPr>
        <w:ind w:left="360" w:hanging="360"/>
        <w:rPr>
          <w:rFonts w:cs="Arial"/>
          <w:b/>
          <w:szCs w:val="26"/>
        </w:rPr>
      </w:pPr>
      <w:bookmarkStart w:id="28" w:name="_Toc347405933"/>
      <w:bookmarkStart w:id="29" w:name="_Toc347832961"/>
      <w:r>
        <w:rPr>
          <w:rFonts w:cs="Arial"/>
          <w:b/>
        </w:rPr>
        <w:lastRenderedPageBreak/>
        <w:t xml:space="preserve">Step 3: </w:t>
      </w:r>
      <w:r w:rsidR="005F6663" w:rsidRPr="00C766A2">
        <w:rPr>
          <w:rFonts w:cs="Arial"/>
          <w:b/>
        </w:rPr>
        <w:t>Engage</w:t>
      </w:r>
      <w:bookmarkEnd w:id="28"/>
      <w:bookmarkEnd w:id="29"/>
    </w:p>
    <w:p w:rsidR="005F6663" w:rsidRPr="005F6663" w:rsidRDefault="005F6663" w:rsidP="005F6663">
      <w:pPr>
        <w:pStyle w:val="Heading3"/>
        <w:numPr>
          <w:ilvl w:val="0"/>
          <w:numId w:val="0"/>
        </w:numPr>
        <w:rPr>
          <w:b/>
        </w:rPr>
      </w:pPr>
      <w:bookmarkStart w:id="30" w:name="_Toc347832962"/>
      <w:r w:rsidRPr="005F6663">
        <w:rPr>
          <w:b/>
        </w:rPr>
        <w:t>Identify Your Audience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F6663" w:rsidRPr="00F44CE8" w:rsidTr="005F6663">
        <w:tc>
          <w:tcPr>
            <w:tcW w:w="9576" w:type="dxa"/>
            <w:gridSpan w:val="2"/>
            <w:shd w:val="clear" w:color="auto" w:fill="000000" w:themeFill="text1"/>
          </w:tcPr>
          <w:p w:rsidR="005F6663" w:rsidRPr="005F6663" w:rsidRDefault="005F6663" w:rsidP="005F6663">
            <w:pPr>
              <w:spacing w:before="60" w:after="60"/>
              <w:jc w:val="center"/>
              <w:rPr>
                <w:rFonts w:cs="Arial"/>
                <w:b/>
              </w:rPr>
            </w:pPr>
            <w:r w:rsidRPr="005F6663">
              <w:rPr>
                <w:rFonts w:cs="Arial"/>
                <w:b/>
              </w:rPr>
              <w:t>Identify Your Audience (SAMPLE)</w:t>
            </w:r>
          </w:p>
        </w:tc>
      </w:tr>
      <w:tr w:rsidR="005F6663" w:rsidRPr="00F44CE8" w:rsidTr="005F6663">
        <w:tc>
          <w:tcPr>
            <w:tcW w:w="4788" w:type="dxa"/>
            <w:shd w:val="clear" w:color="auto" w:fill="808080" w:themeFill="background1" w:themeFillShade="80"/>
            <w:vAlign w:val="center"/>
          </w:tcPr>
          <w:p w:rsidR="005F6663" w:rsidRPr="005F6663" w:rsidRDefault="005F6663" w:rsidP="005F6663">
            <w:pPr>
              <w:spacing w:before="60" w:after="60"/>
              <w:jc w:val="center"/>
              <w:rPr>
                <w:rFonts w:cs="Arial"/>
                <w:b/>
                <w:color w:val="FFFFFF" w:themeColor="background1"/>
              </w:rPr>
            </w:pPr>
            <w:r w:rsidRPr="005F6663">
              <w:rPr>
                <w:rFonts w:cs="Arial"/>
                <w:b/>
                <w:color w:val="FFFFFF" w:themeColor="background1"/>
              </w:rPr>
              <w:t>Audience</w:t>
            </w:r>
          </w:p>
        </w:tc>
        <w:tc>
          <w:tcPr>
            <w:tcW w:w="4788" w:type="dxa"/>
            <w:shd w:val="clear" w:color="auto" w:fill="808080" w:themeFill="background1" w:themeFillShade="80"/>
            <w:vAlign w:val="center"/>
          </w:tcPr>
          <w:p w:rsidR="005F6663" w:rsidRPr="005F6663" w:rsidRDefault="005F6663" w:rsidP="005F6663">
            <w:pPr>
              <w:spacing w:before="60" w:after="60"/>
              <w:jc w:val="center"/>
              <w:rPr>
                <w:rFonts w:cs="Arial"/>
                <w:b/>
                <w:color w:val="FFFFFF" w:themeColor="background1"/>
              </w:rPr>
            </w:pPr>
            <w:r w:rsidRPr="005F6663">
              <w:rPr>
                <w:rFonts w:cs="Arial"/>
                <w:b/>
                <w:color w:val="FFFFFF" w:themeColor="background1"/>
              </w:rPr>
              <w:t>Number of Participants</w:t>
            </w:r>
          </w:p>
        </w:tc>
      </w:tr>
      <w:tr w:rsidR="005F6663" w:rsidRPr="00F44CE8" w:rsidTr="005F6663">
        <w:tc>
          <w:tcPr>
            <w:tcW w:w="4788" w:type="dxa"/>
            <w:vAlign w:val="center"/>
          </w:tcPr>
          <w:p w:rsidR="005F6663" w:rsidRPr="00F44CE8" w:rsidRDefault="005F6663" w:rsidP="005F6663">
            <w:p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Sales u</w:t>
            </w:r>
            <w:r w:rsidRPr="00F44CE8">
              <w:rPr>
                <w:rFonts w:cs="Arial"/>
              </w:rPr>
              <w:t>sers</w:t>
            </w:r>
          </w:p>
        </w:tc>
        <w:tc>
          <w:tcPr>
            <w:tcW w:w="4788" w:type="dxa"/>
            <w:vAlign w:val="center"/>
          </w:tcPr>
          <w:p w:rsidR="005F6663" w:rsidRPr="00F44CE8" w:rsidRDefault="005F6663" w:rsidP="005F6663">
            <w:pPr>
              <w:spacing w:before="60" w:after="60"/>
              <w:jc w:val="center"/>
              <w:rPr>
                <w:rFonts w:cs="Arial"/>
              </w:rPr>
            </w:pPr>
            <w:r w:rsidRPr="00F44CE8">
              <w:rPr>
                <w:rFonts w:cs="Arial"/>
              </w:rPr>
              <w:t>7</w:t>
            </w:r>
          </w:p>
        </w:tc>
      </w:tr>
      <w:tr w:rsidR="005F6663" w:rsidRPr="00F44CE8" w:rsidTr="005F6663">
        <w:tc>
          <w:tcPr>
            <w:tcW w:w="4788" w:type="dxa"/>
            <w:vAlign w:val="center"/>
          </w:tcPr>
          <w:p w:rsidR="005F6663" w:rsidRPr="00F44CE8" w:rsidRDefault="005F6663" w:rsidP="005F6663">
            <w:p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Sales m</w:t>
            </w:r>
            <w:r w:rsidRPr="00F44CE8">
              <w:rPr>
                <w:rFonts w:cs="Arial"/>
              </w:rPr>
              <w:t>anagers</w:t>
            </w:r>
          </w:p>
        </w:tc>
        <w:tc>
          <w:tcPr>
            <w:tcW w:w="4788" w:type="dxa"/>
            <w:vAlign w:val="center"/>
          </w:tcPr>
          <w:p w:rsidR="005F6663" w:rsidRPr="00F44CE8" w:rsidRDefault="005F6663" w:rsidP="005F6663">
            <w:pPr>
              <w:spacing w:before="60" w:after="60"/>
              <w:jc w:val="center"/>
              <w:rPr>
                <w:rFonts w:cs="Arial"/>
              </w:rPr>
            </w:pPr>
            <w:r w:rsidRPr="00F44CE8">
              <w:rPr>
                <w:rFonts w:cs="Arial"/>
              </w:rPr>
              <w:t>3</w:t>
            </w:r>
          </w:p>
        </w:tc>
      </w:tr>
      <w:tr w:rsidR="005F6663" w:rsidRPr="00F44CE8" w:rsidTr="005F6663">
        <w:tc>
          <w:tcPr>
            <w:tcW w:w="4788" w:type="dxa"/>
            <w:vAlign w:val="center"/>
          </w:tcPr>
          <w:p w:rsidR="005F6663" w:rsidRPr="00F44CE8" w:rsidRDefault="005F6663" w:rsidP="005F6663">
            <w:pPr>
              <w:spacing w:before="60" w:after="60"/>
              <w:rPr>
                <w:rFonts w:cs="Arial"/>
              </w:rPr>
            </w:pPr>
            <w:r w:rsidRPr="00F44CE8">
              <w:rPr>
                <w:rFonts w:cs="Arial"/>
              </w:rPr>
              <w:t>Marketin</w:t>
            </w:r>
            <w:r>
              <w:rPr>
                <w:rFonts w:cs="Arial"/>
              </w:rPr>
              <w:t>g u</w:t>
            </w:r>
            <w:r w:rsidRPr="00F44CE8">
              <w:rPr>
                <w:rFonts w:cs="Arial"/>
              </w:rPr>
              <w:t>sers</w:t>
            </w:r>
          </w:p>
        </w:tc>
        <w:tc>
          <w:tcPr>
            <w:tcW w:w="4788" w:type="dxa"/>
            <w:vAlign w:val="center"/>
          </w:tcPr>
          <w:p w:rsidR="005F6663" w:rsidRPr="00F44CE8" w:rsidRDefault="005F6663" w:rsidP="005F6663">
            <w:pPr>
              <w:spacing w:before="60" w:after="60"/>
              <w:jc w:val="center"/>
              <w:rPr>
                <w:rFonts w:cs="Arial"/>
              </w:rPr>
            </w:pPr>
            <w:r w:rsidRPr="00F44CE8">
              <w:rPr>
                <w:rFonts w:cs="Arial"/>
              </w:rPr>
              <w:t>2</w:t>
            </w:r>
          </w:p>
        </w:tc>
      </w:tr>
      <w:tr w:rsidR="005F6663" w:rsidRPr="00F44CE8" w:rsidTr="005F6663">
        <w:tc>
          <w:tcPr>
            <w:tcW w:w="4788" w:type="dxa"/>
            <w:vAlign w:val="center"/>
          </w:tcPr>
          <w:p w:rsidR="005F6663" w:rsidRPr="00F44CE8" w:rsidRDefault="005F6663" w:rsidP="005F6663">
            <w:p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Service r</w:t>
            </w:r>
            <w:r w:rsidRPr="00F44CE8">
              <w:rPr>
                <w:rFonts w:cs="Arial"/>
              </w:rPr>
              <w:t>eps</w:t>
            </w:r>
          </w:p>
        </w:tc>
        <w:tc>
          <w:tcPr>
            <w:tcW w:w="4788" w:type="dxa"/>
            <w:vAlign w:val="center"/>
          </w:tcPr>
          <w:p w:rsidR="005F6663" w:rsidRPr="00F44CE8" w:rsidRDefault="005F6663" w:rsidP="005F6663">
            <w:pPr>
              <w:spacing w:before="60" w:after="60"/>
              <w:jc w:val="center"/>
              <w:rPr>
                <w:rFonts w:cs="Arial"/>
              </w:rPr>
            </w:pPr>
            <w:r w:rsidRPr="00F44CE8">
              <w:rPr>
                <w:rFonts w:cs="Arial"/>
              </w:rPr>
              <w:t>3</w:t>
            </w:r>
          </w:p>
        </w:tc>
      </w:tr>
      <w:tr w:rsidR="005F6663" w:rsidRPr="00F44CE8" w:rsidTr="005F6663">
        <w:tc>
          <w:tcPr>
            <w:tcW w:w="4788" w:type="dxa"/>
            <w:vAlign w:val="center"/>
          </w:tcPr>
          <w:p w:rsidR="005F6663" w:rsidRPr="00F44CE8" w:rsidRDefault="005F6663" w:rsidP="005F6663">
            <w:pPr>
              <w:spacing w:before="60" w:after="60"/>
              <w:rPr>
                <w:rFonts w:cs="Arial"/>
              </w:rPr>
            </w:pPr>
            <w:r w:rsidRPr="00F44CE8">
              <w:rPr>
                <w:rFonts w:cs="Arial"/>
              </w:rPr>
              <w:t>Executives</w:t>
            </w:r>
          </w:p>
        </w:tc>
        <w:tc>
          <w:tcPr>
            <w:tcW w:w="4788" w:type="dxa"/>
            <w:vAlign w:val="center"/>
          </w:tcPr>
          <w:p w:rsidR="005F6663" w:rsidRPr="00F44CE8" w:rsidRDefault="005F6663" w:rsidP="005F6663">
            <w:pPr>
              <w:spacing w:before="60" w:after="60"/>
              <w:jc w:val="center"/>
              <w:rPr>
                <w:rFonts w:cs="Arial"/>
              </w:rPr>
            </w:pPr>
            <w:r w:rsidRPr="00F44CE8">
              <w:rPr>
                <w:rFonts w:cs="Arial"/>
              </w:rPr>
              <w:t>2</w:t>
            </w:r>
          </w:p>
        </w:tc>
      </w:tr>
    </w:tbl>
    <w:p w:rsidR="005F6663" w:rsidRPr="00175A4B" w:rsidRDefault="005F6663" w:rsidP="00175A4B">
      <w:pPr>
        <w:pStyle w:val="Heading2"/>
        <w:numPr>
          <w:ilvl w:val="0"/>
          <w:numId w:val="0"/>
        </w:num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02656" w:rsidRPr="00F44CE8" w:rsidTr="005F6663">
        <w:tc>
          <w:tcPr>
            <w:tcW w:w="9576" w:type="dxa"/>
            <w:gridSpan w:val="2"/>
            <w:shd w:val="clear" w:color="auto" w:fill="000000" w:themeFill="text1"/>
          </w:tcPr>
          <w:p w:rsidR="00402656" w:rsidRPr="00175A4B" w:rsidRDefault="00402656" w:rsidP="005F6663">
            <w:pPr>
              <w:spacing w:before="60" w:after="60"/>
              <w:jc w:val="center"/>
              <w:rPr>
                <w:rFonts w:cs="Arial"/>
                <w:b/>
              </w:rPr>
            </w:pPr>
            <w:r w:rsidRPr="00F44CE8">
              <w:rPr>
                <w:rFonts w:cs="Arial"/>
              </w:rPr>
              <w:t xml:space="preserve"> </w:t>
            </w:r>
            <w:r w:rsidR="00175A4B">
              <w:rPr>
                <w:rFonts w:cs="Arial"/>
                <w:b/>
              </w:rPr>
              <w:t>Identify Your A</w:t>
            </w:r>
            <w:r w:rsidRPr="00175A4B">
              <w:rPr>
                <w:rFonts w:cs="Arial"/>
                <w:b/>
              </w:rPr>
              <w:t>udience</w:t>
            </w:r>
          </w:p>
        </w:tc>
      </w:tr>
      <w:tr w:rsidR="00402656" w:rsidRPr="00F44CE8" w:rsidTr="005F6663">
        <w:tc>
          <w:tcPr>
            <w:tcW w:w="4788" w:type="dxa"/>
            <w:shd w:val="clear" w:color="auto" w:fill="808080" w:themeFill="background1" w:themeFillShade="80"/>
            <w:vAlign w:val="center"/>
          </w:tcPr>
          <w:p w:rsidR="00402656" w:rsidRPr="005F6663" w:rsidRDefault="00402656" w:rsidP="005F6663">
            <w:pPr>
              <w:spacing w:before="60" w:after="60"/>
              <w:jc w:val="center"/>
              <w:rPr>
                <w:rFonts w:cs="Arial"/>
                <w:b/>
                <w:color w:val="FFFFFF" w:themeColor="background1"/>
              </w:rPr>
            </w:pPr>
            <w:r w:rsidRPr="005F6663">
              <w:rPr>
                <w:rFonts w:cs="Arial"/>
                <w:b/>
                <w:color w:val="FFFFFF" w:themeColor="background1"/>
              </w:rPr>
              <w:t>Audience</w:t>
            </w:r>
          </w:p>
        </w:tc>
        <w:tc>
          <w:tcPr>
            <w:tcW w:w="4788" w:type="dxa"/>
            <w:shd w:val="clear" w:color="auto" w:fill="808080" w:themeFill="background1" w:themeFillShade="80"/>
            <w:vAlign w:val="center"/>
          </w:tcPr>
          <w:p w:rsidR="00402656" w:rsidRPr="005F6663" w:rsidRDefault="00402656" w:rsidP="005F6663">
            <w:pPr>
              <w:spacing w:before="60" w:after="60"/>
              <w:jc w:val="center"/>
              <w:rPr>
                <w:rFonts w:cs="Arial"/>
                <w:b/>
                <w:color w:val="FFFFFF" w:themeColor="background1"/>
              </w:rPr>
            </w:pPr>
            <w:r w:rsidRPr="005F6663">
              <w:rPr>
                <w:rFonts w:cs="Arial"/>
                <w:b/>
                <w:color w:val="FFFFFF" w:themeColor="background1"/>
              </w:rPr>
              <w:t>Number of Participants</w:t>
            </w:r>
          </w:p>
        </w:tc>
      </w:tr>
      <w:tr w:rsidR="00402656" w:rsidRPr="00F44CE8" w:rsidTr="005F6663">
        <w:tc>
          <w:tcPr>
            <w:tcW w:w="4788" w:type="dxa"/>
            <w:vAlign w:val="center"/>
          </w:tcPr>
          <w:p w:rsidR="00402656" w:rsidRPr="00F44CE8" w:rsidRDefault="00402656" w:rsidP="005F6663">
            <w:pPr>
              <w:spacing w:before="60" w:after="60"/>
              <w:rPr>
                <w:rFonts w:cs="Arial"/>
              </w:rPr>
            </w:pPr>
          </w:p>
        </w:tc>
        <w:tc>
          <w:tcPr>
            <w:tcW w:w="4788" w:type="dxa"/>
            <w:vAlign w:val="center"/>
          </w:tcPr>
          <w:p w:rsidR="00402656" w:rsidRPr="00F44CE8" w:rsidRDefault="00402656" w:rsidP="005F6663">
            <w:pPr>
              <w:spacing w:before="60" w:after="60"/>
              <w:jc w:val="center"/>
              <w:rPr>
                <w:rFonts w:cs="Arial"/>
              </w:rPr>
            </w:pPr>
          </w:p>
        </w:tc>
      </w:tr>
      <w:tr w:rsidR="00402656" w:rsidRPr="00F44CE8" w:rsidTr="005F6663">
        <w:tc>
          <w:tcPr>
            <w:tcW w:w="4788" w:type="dxa"/>
            <w:vAlign w:val="center"/>
          </w:tcPr>
          <w:p w:rsidR="00402656" w:rsidRPr="00F44CE8" w:rsidRDefault="00402656" w:rsidP="005F6663">
            <w:pPr>
              <w:spacing w:before="60" w:after="60"/>
              <w:rPr>
                <w:rFonts w:cs="Arial"/>
              </w:rPr>
            </w:pPr>
          </w:p>
        </w:tc>
        <w:tc>
          <w:tcPr>
            <w:tcW w:w="4788" w:type="dxa"/>
            <w:vAlign w:val="center"/>
          </w:tcPr>
          <w:p w:rsidR="00402656" w:rsidRPr="00F44CE8" w:rsidRDefault="00402656" w:rsidP="005F6663">
            <w:pPr>
              <w:spacing w:before="60" w:after="60"/>
              <w:jc w:val="center"/>
              <w:rPr>
                <w:rFonts w:cs="Arial"/>
              </w:rPr>
            </w:pPr>
          </w:p>
        </w:tc>
      </w:tr>
    </w:tbl>
    <w:p w:rsidR="00402656" w:rsidRDefault="00402656" w:rsidP="00175A4B">
      <w:pPr>
        <w:pStyle w:val="Heading2"/>
        <w:numPr>
          <w:ilvl w:val="0"/>
          <w:numId w:val="0"/>
        </w:numPr>
        <w:rPr>
          <w:rFonts w:eastAsiaTheme="minorEastAsia" w:cs="Arial"/>
          <w:szCs w:val="22"/>
        </w:rPr>
      </w:pPr>
    </w:p>
    <w:p w:rsidR="005F6663" w:rsidRPr="005F6663" w:rsidRDefault="005F6663" w:rsidP="005F6663">
      <w:pPr>
        <w:pStyle w:val="Heading3"/>
        <w:numPr>
          <w:ilvl w:val="0"/>
          <w:numId w:val="0"/>
        </w:numPr>
        <w:rPr>
          <w:b/>
        </w:rPr>
      </w:pPr>
      <w:bookmarkStart w:id="31" w:name="_Toc347832963"/>
      <w:r w:rsidRPr="005F6663">
        <w:rPr>
          <w:b/>
        </w:rPr>
        <w:t>Provide Relevant Content</w:t>
      </w:r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02656" w:rsidRPr="00F44CE8" w:rsidTr="005F6663">
        <w:tc>
          <w:tcPr>
            <w:tcW w:w="9576" w:type="dxa"/>
            <w:gridSpan w:val="2"/>
            <w:shd w:val="clear" w:color="auto" w:fill="000000" w:themeFill="text1"/>
          </w:tcPr>
          <w:p w:rsidR="00402656" w:rsidRPr="00EB64BF" w:rsidRDefault="005F6663" w:rsidP="00EB64BF">
            <w:pPr>
              <w:spacing w:before="60" w:after="60"/>
              <w:jc w:val="center"/>
              <w:rPr>
                <w:b/>
              </w:rPr>
            </w:pPr>
            <w:r w:rsidRPr="00EB64BF">
              <w:rPr>
                <w:b/>
              </w:rPr>
              <w:t>Training Materials</w:t>
            </w:r>
          </w:p>
        </w:tc>
      </w:tr>
      <w:tr w:rsidR="00402656" w:rsidRPr="00F44CE8" w:rsidTr="00F44CE8">
        <w:tc>
          <w:tcPr>
            <w:tcW w:w="4788" w:type="dxa"/>
          </w:tcPr>
          <w:p w:rsidR="00402656" w:rsidRPr="00F44CE8" w:rsidRDefault="00402656" w:rsidP="005F6663">
            <w:pPr>
              <w:spacing w:before="60" w:after="60"/>
              <w:rPr>
                <w:rFonts w:cs="Arial"/>
              </w:rPr>
            </w:pPr>
            <w:r w:rsidRPr="00F44CE8">
              <w:rPr>
                <w:rFonts w:cs="Arial"/>
                <w:bCs/>
                <w:color w:val="000000"/>
              </w:rPr>
              <w:t>Facilitator guides</w:t>
            </w:r>
          </w:p>
        </w:tc>
        <w:tc>
          <w:tcPr>
            <w:tcW w:w="4788" w:type="dxa"/>
          </w:tcPr>
          <w:p w:rsidR="00402656" w:rsidRPr="00F44CE8" w:rsidRDefault="00402656" w:rsidP="005F6663">
            <w:pPr>
              <w:spacing w:before="60" w:after="60"/>
              <w:rPr>
                <w:rFonts w:cs="Arial"/>
              </w:rPr>
            </w:pPr>
          </w:p>
        </w:tc>
      </w:tr>
      <w:tr w:rsidR="00402656" w:rsidRPr="00F44CE8" w:rsidTr="00F44CE8">
        <w:tc>
          <w:tcPr>
            <w:tcW w:w="4788" w:type="dxa"/>
          </w:tcPr>
          <w:p w:rsidR="00402656" w:rsidRPr="00F44CE8" w:rsidRDefault="00402656" w:rsidP="005F6663">
            <w:pPr>
              <w:spacing w:before="60" w:after="60"/>
              <w:rPr>
                <w:rFonts w:cs="Arial"/>
              </w:rPr>
            </w:pPr>
            <w:r w:rsidRPr="00F44CE8">
              <w:rPr>
                <w:rFonts w:cs="Arial"/>
                <w:bCs/>
                <w:color w:val="000000"/>
              </w:rPr>
              <w:t>Participant guides</w:t>
            </w:r>
          </w:p>
        </w:tc>
        <w:tc>
          <w:tcPr>
            <w:tcW w:w="4788" w:type="dxa"/>
          </w:tcPr>
          <w:p w:rsidR="00402656" w:rsidRPr="00F44CE8" w:rsidRDefault="00402656" w:rsidP="005F6663">
            <w:pPr>
              <w:spacing w:before="60" w:after="60"/>
              <w:rPr>
                <w:rFonts w:cs="Arial"/>
              </w:rPr>
            </w:pPr>
          </w:p>
        </w:tc>
      </w:tr>
      <w:tr w:rsidR="00402656" w:rsidRPr="00F44CE8" w:rsidTr="00F44CE8">
        <w:tc>
          <w:tcPr>
            <w:tcW w:w="4788" w:type="dxa"/>
          </w:tcPr>
          <w:p w:rsidR="00402656" w:rsidRPr="00F44CE8" w:rsidRDefault="00402656" w:rsidP="005F6663">
            <w:pPr>
              <w:spacing w:before="60" w:after="60"/>
              <w:rPr>
                <w:rFonts w:cs="Arial"/>
              </w:rPr>
            </w:pPr>
            <w:r w:rsidRPr="00F44CE8">
              <w:rPr>
                <w:rFonts w:cs="Arial"/>
                <w:bCs/>
                <w:color w:val="000000"/>
              </w:rPr>
              <w:t>Quick reference cards</w:t>
            </w:r>
          </w:p>
        </w:tc>
        <w:tc>
          <w:tcPr>
            <w:tcW w:w="4788" w:type="dxa"/>
          </w:tcPr>
          <w:p w:rsidR="00402656" w:rsidRPr="00F44CE8" w:rsidRDefault="00402656" w:rsidP="005F6663">
            <w:pPr>
              <w:spacing w:before="60" w:after="60"/>
              <w:rPr>
                <w:rFonts w:cs="Arial"/>
              </w:rPr>
            </w:pPr>
          </w:p>
        </w:tc>
      </w:tr>
      <w:tr w:rsidR="00402656" w:rsidRPr="00F44CE8" w:rsidTr="00F44CE8">
        <w:tc>
          <w:tcPr>
            <w:tcW w:w="4788" w:type="dxa"/>
          </w:tcPr>
          <w:p w:rsidR="00402656" w:rsidRPr="00F44CE8" w:rsidRDefault="00402656" w:rsidP="005F6663">
            <w:pPr>
              <w:spacing w:before="60" w:after="60"/>
              <w:rPr>
                <w:rFonts w:cs="Arial"/>
                <w:bCs/>
                <w:color w:val="000000"/>
              </w:rPr>
            </w:pPr>
            <w:r w:rsidRPr="00F44CE8">
              <w:rPr>
                <w:rFonts w:cs="Arial"/>
                <w:bCs/>
                <w:color w:val="000000"/>
              </w:rPr>
              <w:t>Slide shows</w:t>
            </w:r>
          </w:p>
        </w:tc>
        <w:tc>
          <w:tcPr>
            <w:tcW w:w="4788" w:type="dxa"/>
          </w:tcPr>
          <w:p w:rsidR="00402656" w:rsidRPr="00F44CE8" w:rsidRDefault="00402656" w:rsidP="005F6663">
            <w:pPr>
              <w:spacing w:before="60" w:after="60"/>
              <w:rPr>
                <w:rFonts w:cs="Arial"/>
              </w:rPr>
            </w:pPr>
          </w:p>
        </w:tc>
      </w:tr>
    </w:tbl>
    <w:p w:rsidR="00402656" w:rsidRDefault="00402656" w:rsidP="00402656">
      <w:pPr>
        <w:rPr>
          <w:rFonts w:cs="Arial"/>
        </w:rPr>
      </w:pPr>
    </w:p>
    <w:p w:rsidR="007A2267" w:rsidRPr="007A2267" w:rsidRDefault="00C2048F" w:rsidP="007A2267">
      <w:pPr>
        <w:pStyle w:val="Heading3"/>
        <w:numPr>
          <w:ilvl w:val="0"/>
          <w:numId w:val="0"/>
        </w:numPr>
        <w:rPr>
          <w:b/>
        </w:rPr>
      </w:pPr>
      <w:bookmarkStart w:id="32" w:name="_Toc347832964"/>
      <w:r>
        <w:rPr>
          <w:b/>
        </w:rPr>
        <w:t>Deliver</w:t>
      </w:r>
      <w:r w:rsidRPr="00C2048F">
        <w:rPr>
          <w:b/>
        </w:rPr>
        <w:t xml:space="preserve"> </w:t>
      </w:r>
      <w:r w:rsidRPr="00EB64BF">
        <w:rPr>
          <w:b/>
        </w:rPr>
        <w:t>Effectively</w:t>
      </w:r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02656" w:rsidRPr="00F44CE8" w:rsidTr="005F6663">
        <w:tc>
          <w:tcPr>
            <w:tcW w:w="9576" w:type="dxa"/>
            <w:gridSpan w:val="2"/>
            <w:shd w:val="clear" w:color="auto" w:fill="000000" w:themeFill="text1"/>
          </w:tcPr>
          <w:p w:rsidR="00402656" w:rsidRPr="00EB64BF" w:rsidRDefault="005F6663" w:rsidP="00C2048F">
            <w:pPr>
              <w:spacing w:before="60" w:after="60"/>
              <w:jc w:val="center"/>
              <w:rPr>
                <w:b/>
              </w:rPr>
            </w:pPr>
            <w:r w:rsidRPr="00EB64BF">
              <w:rPr>
                <w:b/>
              </w:rPr>
              <w:t>Deliver</w:t>
            </w:r>
            <w:r w:rsidR="00C2048F">
              <w:rPr>
                <w:b/>
              </w:rPr>
              <w:t>y</w:t>
            </w:r>
            <w:r w:rsidRPr="00EB64BF">
              <w:rPr>
                <w:b/>
              </w:rPr>
              <w:t xml:space="preserve"> </w:t>
            </w:r>
          </w:p>
        </w:tc>
      </w:tr>
      <w:tr w:rsidR="00402656" w:rsidRPr="00F44CE8" w:rsidTr="00F44CE8">
        <w:tc>
          <w:tcPr>
            <w:tcW w:w="4788" w:type="dxa"/>
          </w:tcPr>
          <w:p w:rsidR="00402656" w:rsidRPr="00F44CE8" w:rsidRDefault="00175A4B" w:rsidP="00EB64BF">
            <w:p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Pre-work t</w:t>
            </w:r>
            <w:r w:rsidR="00402656" w:rsidRPr="00F44CE8">
              <w:rPr>
                <w:rFonts w:cs="Arial"/>
              </w:rPr>
              <w:t>raining</w:t>
            </w:r>
          </w:p>
        </w:tc>
        <w:tc>
          <w:tcPr>
            <w:tcW w:w="4788" w:type="dxa"/>
          </w:tcPr>
          <w:p w:rsidR="00402656" w:rsidRPr="00F44CE8" w:rsidRDefault="00402656" w:rsidP="00EB64BF">
            <w:pPr>
              <w:spacing w:before="60" w:after="60"/>
              <w:rPr>
                <w:rFonts w:cs="Arial"/>
              </w:rPr>
            </w:pPr>
          </w:p>
        </w:tc>
      </w:tr>
      <w:tr w:rsidR="00402656" w:rsidRPr="00F44CE8" w:rsidTr="00F44CE8">
        <w:tc>
          <w:tcPr>
            <w:tcW w:w="4788" w:type="dxa"/>
          </w:tcPr>
          <w:p w:rsidR="00402656" w:rsidRPr="00F44CE8" w:rsidRDefault="00175A4B" w:rsidP="00EB64BF">
            <w:p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Onsite t</w:t>
            </w:r>
            <w:r w:rsidR="00402656" w:rsidRPr="00F44CE8">
              <w:rPr>
                <w:rFonts w:cs="Arial"/>
              </w:rPr>
              <w:t>raining</w:t>
            </w:r>
          </w:p>
        </w:tc>
        <w:tc>
          <w:tcPr>
            <w:tcW w:w="4788" w:type="dxa"/>
          </w:tcPr>
          <w:p w:rsidR="00402656" w:rsidRPr="00F44CE8" w:rsidRDefault="00402656" w:rsidP="00EB64BF">
            <w:pPr>
              <w:spacing w:before="60" w:after="60"/>
              <w:rPr>
                <w:rFonts w:cs="Arial"/>
              </w:rPr>
            </w:pPr>
          </w:p>
        </w:tc>
      </w:tr>
      <w:tr w:rsidR="00402656" w:rsidRPr="00F44CE8" w:rsidTr="00F44CE8">
        <w:tc>
          <w:tcPr>
            <w:tcW w:w="4788" w:type="dxa"/>
          </w:tcPr>
          <w:p w:rsidR="00402656" w:rsidRPr="00F44CE8" w:rsidRDefault="00175A4B" w:rsidP="00EB64BF">
            <w:p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Virtual t</w:t>
            </w:r>
            <w:r w:rsidR="00402656" w:rsidRPr="00F44CE8">
              <w:rPr>
                <w:rFonts w:cs="Arial"/>
              </w:rPr>
              <w:t>raining</w:t>
            </w:r>
          </w:p>
        </w:tc>
        <w:tc>
          <w:tcPr>
            <w:tcW w:w="4788" w:type="dxa"/>
          </w:tcPr>
          <w:p w:rsidR="00402656" w:rsidRPr="00F44CE8" w:rsidRDefault="00402656" w:rsidP="00EB64BF">
            <w:pPr>
              <w:spacing w:before="60" w:after="60"/>
              <w:rPr>
                <w:rFonts w:cs="Arial"/>
              </w:rPr>
            </w:pPr>
          </w:p>
        </w:tc>
      </w:tr>
      <w:tr w:rsidR="00402656" w:rsidRPr="00F44CE8" w:rsidTr="00F44CE8">
        <w:tc>
          <w:tcPr>
            <w:tcW w:w="4788" w:type="dxa"/>
          </w:tcPr>
          <w:p w:rsidR="00402656" w:rsidRPr="00F44CE8" w:rsidRDefault="00175A4B" w:rsidP="00EB64BF">
            <w:pPr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e-L</w:t>
            </w:r>
            <w:r w:rsidR="00402656" w:rsidRPr="00F44CE8">
              <w:rPr>
                <w:rFonts w:cs="Arial"/>
              </w:rPr>
              <w:t>earning</w:t>
            </w:r>
          </w:p>
        </w:tc>
        <w:tc>
          <w:tcPr>
            <w:tcW w:w="4788" w:type="dxa"/>
          </w:tcPr>
          <w:p w:rsidR="00402656" w:rsidRPr="00F44CE8" w:rsidRDefault="00402656" w:rsidP="00EB64BF">
            <w:pPr>
              <w:spacing w:before="60" w:after="60"/>
              <w:rPr>
                <w:rFonts w:cs="Arial"/>
              </w:rPr>
            </w:pPr>
          </w:p>
        </w:tc>
      </w:tr>
      <w:tr w:rsidR="00402656" w:rsidRPr="00F44CE8" w:rsidTr="00F44CE8">
        <w:tc>
          <w:tcPr>
            <w:tcW w:w="4788" w:type="dxa"/>
          </w:tcPr>
          <w:p w:rsidR="00402656" w:rsidRPr="00F44CE8" w:rsidRDefault="00402656" w:rsidP="00EB64BF">
            <w:pPr>
              <w:spacing w:before="60" w:after="60"/>
              <w:rPr>
                <w:rFonts w:cs="Arial"/>
              </w:rPr>
            </w:pPr>
            <w:r w:rsidRPr="00F44CE8">
              <w:rPr>
                <w:rFonts w:cs="Arial"/>
              </w:rPr>
              <w:t>Brown bag sessions</w:t>
            </w:r>
          </w:p>
        </w:tc>
        <w:tc>
          <w:tcPr>
            <w:tcW w:w="4788" w:type="dxa"/>
          </w:tcPr>
          <w:p w:rsidR="00402656" w:rsidRPr="00F44CE8" w:rsidRDefault="00402656" w:rsidP="00EB64BF">
            <w:pPr>
              <w:spacing w:before="60" w:after="60"/>
              <w:rPr>
                <w:rFonts w:cs="Arial"/>
              </w:rPr>
            </w:pPr>
          </w:p>
        </w:tc>
      </w:tr>
      <w:tr w:rsidR="00402656" w:rsidRPr="00F44CE8" w:rsidTr="00F44CE8">
        <w:tc>
          <w:tcPr>
            <w:tcW w:w="4788" w:type="dxa"/>
          </w:tcPr>
          <w:p w:rsidR="00402656" w:rsidRPr="00F44CE8" w:rsidRDefault="00402656" w:rsidP="00EB64BF">
            <w:pPr>
              <w:spacing w:before="60" w:after="60"/>
              <w:rPr>
                <w:rFonts w:cs="Arial"/>
              </w:rPr>
            </w:pPr>
            <w:r w:rsidRPr="00F44CE8">
              <w:rPr>
                <w:rFonts w:cs="Arial"/>
              </w:rPr>
              <w:t>Blended approach</w:t>
            </w:r>
          </w:p>
        </w:tc>
        <w:tc>
          <w:tcPr>
            <w:tcW w:w="4788" w:type="dxa"/>
          </w:tcPr>
          <w:p w:rsidR="00402656" w:rsidRPr="00F44CE8" w:rsidRDefault="00402656" w:rsidP="00EB64BF">
            <w:pPr>
              <w:spacing w:before="60" w:after="60"/>
              <w:rPr>
                <w:rFonts w:cs="Arial"/>
              </w:rPr>
            </w:pPr>
          </w:p>
        </w:tc>
      </w:tr>
    </w:tbl>
    <w:p w:rsidR="008D253C" w:rsidRDefault="008D253C" w:rsidP="007A2267">
      <w:pPr>
        <w:pStyle w:val="Heading3"/>
        <w:numPr>
          <w:ilvl w:val="0"/>
          <w:numId w:val="0"/>
        </w:numPr>
        <w:rPr>
          <w:b/>
        </w:rPr>
      </w:pPr>
    </w:p>
    <w:p w:rsidR="008D253C" w:rsidRDefault="008D253C">
      <w:pPr>
        <w:spacing w:after="200" w:line="276" w:lineRule="auto"/>
        <w:rPr>
          <w:rFonts w:eastAsiaTheme="majorEastAsia" w:cstheme="majorBidi"/>
          <w:b/>
          <w:bCs/>
          <w:szCs w:val="26"/>
        </w:rPr>
      </w:pPr>
      <w:r>
        <w:rPr>
          <w:b/>
        </w:rPr>
        <w:br w:type="page"/>
      </w:r>
    </w:p>
    <w:p w:rsidR="00402656" w:rsidRPr="007A2267" w:rsidRDefault="007A2267" w:rsidP="007A2267">
      <w:pPr>
        <w:pStyle w:val="Heading3"/>
        <w:numPr>
          <w:ilvl w:val="0"/>
          <w:numId w:val="0"/>
        </w:numPr>
        <w:rPr>
          <w:b/>
        </w:rPr>
      </w:pPr>
      <w:bookmarkStart w:id="33" w:name="_Toc347832965"/>
      <w:r w:rsidRPr="007A2267">
        <w:rPr>
          <w:b/>
        </w:rPr>
        <w:lastRenderedPageBreak/>
        <w:t>Training Methodology</w:t>
      </w:r>
      <w:r>
        <w:rPr>
          <w:b/>
        </w:rPr>
        <w:t xml:space="preserve"> </w:t>
      </w:r>
      <w:r w:rsidRPr="007A2267">
        <w:rPr>
          <w:b/>
        </w:rPr>
        <w:t>Example</w:t>
      </w:r>
      <w:bookmarkEnd w:id="33"/>
    </w:p>
    <w:p w:rsidR="00402656" w:rsidRPr="00F44CE8" w:rsidRDefault="00402656" w:rsidP="00402656">
      <w:pPr>
        <w:rPr>
          <w:rFonts w:cs="Arial"/>
        </w:rPr>
      </w:pPr>
      <w:r w:rsidRPr="00F44CE8">
        <w:rPr>
          <w:rFonts w:cs="Arial"/>
        </w:rPr>
        <w:t xml:space="preserve">Here’s </w:t>
      </w:r>
      <w:r w:rsidR="00175A4B">
        <w:rPr>
          <w:rFonts w:cs="Arial"/>
        </w:rPr>
        <w:t xml:space="preserve">a sample training methodology. </w:t>
      </w:r>
      <w:r w:rsidRPr="00F44CE8">
        <w:rPr>
          <w:rFonts w:cs="Arial"/>
        </w:rPr>
        <w:t>For smaller de</w:t>
      </w:r>
      <w:r w:rsidR="00175A4B">
        <w:rPr>
          <w:rFonts w:cs="Arial"/>
        </w:rPr>
        <w:t xml:space="preserve">ployments with </w:t>
      </w:r>
      <w:r w:rsidR="00084903">
        <w:rPr>
          <w:rFonts w:cs="Arial"/>
        </w:rPr>
        <w:t>fewer</w:t>
      </w:r>
      <w:r w:rsidR="00175A4B">
        <w:rPr>
          <w:rFonts w:cs="Arial"/>
        </w:rPr>
        <w:t xml:space="preserve"> resources, </w:t>
      </w:r>
      <w:r w:rsidRPr="00F44CE8">
        <w:rPr>
          <w:rFonts w:cs="Arial"/>
        </w:rPr>
        <w:t>one person may be responsible for han</w:t>
      </w:r>
      <w:r w:rsidR="00175A4B">
        <w:rPr>
          <w:rFonts w:cs="Arial"/>
        </w:rPr>
        <w:t xml:space="preserve">dling all aspects of training. </w:t>
      </w:r>
      <w:r w:rsidR="007A2267">
        <w:rPr>
          <w:rFonts w:cs="Arial"/>
        </w:rPr>
        <w:t>Use this as guidance,</w:t>
      </w:r>
      <w:r w:rsidRPr="00F44CE8">
        <w:rPr>
          <w:rFonts w:cs="Arial"/>
        </w:rPr>
        <w:t xml:space="preserve"> but</w:t>
      </w:r>
      <w:r w:rsidR="00175A4B">
        <w:rPr>
          <w:rFonts w:cs="Arial"/>
        </w:rPr>
        <w:t xml:space="preserve"> tailor it to your needs, </w:t>
      </w:r>
      <w:r w:rsidRPr="00F44CE8">
        <w:rPr>
          <w:rFonts w:cs="Arial"/>
        </w:rPr>
        <w:t>audience, and available resources.</w:t>
      </w:r>
    </w:p>
    <w:p w:rsidR="00402656" w:rsidRPr="00F44CE8" w:rsidRDefault="00402656" w:rsidP="00402656">
      <w:pPr>
        <w:rPr>
          <w:rFonts w:cs="Arial"/>
        </w:rPr>
      </w:pPr>
      <w:r w:rsidRPr="00F44CE8">
        <w:rPr>
          <w:rFonts w:cs="Arial"/>
          <w:noProof/>
          <w:lang w:val="ru-RU" w:eastAsia="ru-RU"/>
        </w:rPr>
        <mc:AlternateContent>
          <mc:Choice Requires="wpg">
            <w:drawing>
              <wp:inline distT="0" distB="0" distL="0" distR="0">
                <wp:extent cx="5385288" cy="4208585"/>
                <wp:effectExtent l="0" t="0" r="25400" b="1905"/>
                <wp:docPr id="24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5288" cy="4208585"/>
                          <a:chOff x="838200" y="1066800"/>
                          <a:chExt cx="7315200" cy="5562600"/>
                        </a:xfrm>
                      </wpg:grpSpPr>
                      <wps:wsp>
                        <wps:cNvPr id="9" name="Rounded Rectangle 9"/>
                        <wps:cNvSpPr/>
                        <wps:spPr>
                          <a:xfrm>
                            <a:off x="838200" y="1066800"/>
                            <a:ext cx="7315200" cy="609600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406EE" w:rsidRDefault="00B406EE" w:rsidP="00B406E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Training Methodology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838200" y="1828800"/>
                            <a:ext cx="2286000" cy="45720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406EE" w:rsidRDefault="00B406EE" w:rsidP="00B406E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Training Strategy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352800" y="1828800"/>
                            <a:ext cx="2286000" cy="45720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406EE" w:rsidRDefault="00B406EE" w:rsidP="00B406E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Content development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867400" y="1828800"/>
                            <a:ext cx="2286000" cy="45720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406EE" w:rsidRDefault="00B406EE" w:rsidP="00B406E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Deploy training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838200" y="2438400"/>
                            <a:ext cx="2286000" cy="457200"/>
                          </a:xfrm>
                          <a:prstGeom prst="rect">
                            <a:avLst/>
                          </a:prstGeom>
                          <a:solidFill>
                            <a:srgbClr val="A8FAF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406EE" w:rsidRDefault="00B406EE" w:rsidP="00B406E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Training Lead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352800" y="2438400"/>
                            <a:ext cx="2286000" cy="457200"/>
                          </a:xfrm>
                          <a:prstGeom prst="rect">
                            <a:avLst/>
                          </a:prstGeom>
                          <a:solidFill>
                            <a:srgbClr val="A8FAF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406EE" w:rsidRDefault="00B406EE" w:rsidP="00B406E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Instructional designer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5867400" y="2438400"/>
                            <a:ext cx="2286000" cy="457200"/>
                          </a:xfrm>
                          <a:prstGeom prst="rect">
                            <a:avLst/>
                          </a:prstGeom>
                          <a:solidFill>
                            <a:srgbClr val="A8FAF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406EE" w:rsidRDefault="00B406EE" w:rsidP="00B406E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Instructors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" name="Rounded Rectangle 16"/>
                        <wps:cNvSpPr/>
                        <wps:spPr>
                          <a:xfrm>
                            <a:off x="838200" y="3124200"/>
                            <a:ext cx="2286000" cy="2362200"/>
                          </a:xfrm>
                          <a:prstGeom prst="round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406EE" w:rsidRDefault="00B406EE" w:rsidP="00B406EE">
                              <w:pPr>
                                <w:pStyle w:val="ListParagraph"/>
                                <w:numPr>
                                  <w:ilvl w:val="0"/>
                                  <w:numId w:val="38"/>
                                </w:numPr>
                                <w:spacing w:after="0" w:line="240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 xml:space="preserve">  Business Objectives, KPIs, WIIFM (what’s in it for me)</w:t>
                              </w:r>
                            </w:p>
                            <w:p w:rsidR="00B406EE" w:rsidRDefault="00B406EE" w:rsidP="00B406EE">
                              <w:pPr>
                                <w:pStyle w:val="ListParagraph"/>
                                <w:numPr>
                                  <w:ilvl w:val="0"/>
                                  <w:numId w:val="38"/>
                                </w:numPr>
                                <w:spacing w:after="0" w:line="240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 xml:space="preserve"> Training Approach</w:t>
                              </w:r>
                            </w:p>
                            <w:p w:rsidR="00B406EE" w:rsidRDefault="00B406EE" w:rsidP="00B406EE">
                              <w:pPr>
                                <w:pStyle w:val="ListParagraph"/>
                                <w:numPr>
                                  <w:ilvl w:val="0"/>
                                  <w:numId w:val="38"/>
                                </w:numPr>
                                <w:spacing w:after="0" w:line="240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 xml:space="preserve"> Curriculum development </w:t>
                              </w:r>
                            </w:p>
                            <w:p w:rsidR="00B406EE" w:rsidRDefault="00B406EE" w:rsidP="00B406EE">
                              <w:pPr>
                                <w:pStyle w:val="ListParagraph"/>
                                <w:numPr>
                                  <w:ilvl w:val="0"/>
                                  <w:numId w:val="38"/>
                                </w:numPr>
                                <w:spacing w:after="0" w:line="240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 xml:space="preserve"> Training Delivery </w:t>
                              </w:r>
                            </w:p>
                            <w:p w:rsidR="00B406EE" w:rsidRDefault="00B406EE" w:rsidP="00B406EE">
                              <w:pPr>
                                <w:pStyle w:val="ListParagraph"/>
                                <w:numPr>
                                  <w:ilvl w:val="0"/>
                                  <w:numId w:val="38"/>
                                </w:numPr>
                                <w:spacing w:after="0" w:line="240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 xml:space="preserve"> Evaluation and Feedback</w:t>
                              </w:r>
                            </w:p>
                            <w:p w:rsidR="00B406EE" w:rsidRDefault="00B406EE" w:rsidP="00B406EE">
                              <w:pPr>
                                <w:pStyle w:val="ListParagraph"/>
                                <w:numPr>
                                  <w:ilvl w:val="0"/>
                                  <w:numId w:val="38"/>
                                </w:numPr>
                                <w:spacing w:after="0" w:line="240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 xml:space="preserve"> Post deployment support structure</w:t>
                              </w:r>
                            </w:p>
                            <w:p w:rsidR="00B406EE" w:rsidRDefault="00B406EE" w:rsidP="00B406EE">
                              <w:pPr>
                                <w:pStyle w:val="ListParagraph"/>
                                <w:numPr>
                                  <w:ilvl w:val="0"/>
                                  <w:numId w:val="38"/>
                                </w:numPr>
                                <w:spacing w:after="0" w:line="240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 xml:space="preserve"> Adoption recommendations</w:t>
                              </w:r>
                            </w:p>
                            <w:p w:rsidR="00B406EE" w:rsidRDefault="00B406EE" w:rsidP="00B406EE">
                              <w:pPr>
                                <w:pStyle w:val="ListParagraph"/>
                                <w:numPr>
                                  <w:ilvl w:val="0"/>
                                  <w:numId w:val="38"/>
                                </w:numPr>
                                <w:spacing w:after="0" w:line="240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 xml:space="preserve"> Assumptions and risks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17" name="Rounded Rectangle 17"/>
                        <wps:cNvSpPr/>
                        <wps:spPr>
                          <a:xfrm>
                            <a:off x="3352800" y="3124200"/>
                            <a:ext cx="2286000" cy="2362200"/>
                          </a:xfrm>
                          <a:prstGeom prst="round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406EE" w:rsidRDefault="00B406EE" w:rsidP="00B406EE">
                              <w:pPr>
                                <w:pStyle w:val="ListParagraph"/>
                                <w:numPr>
                                  <w:ilvl w:val="0"/>
                                  <w:numId w:val="39"/>
                                </w:numPr>
                                <w:spacing w:after="0" w:line="240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 xml:space="preserve">  Audience analysis</w:t>
                              </w:r>
                            </w:p>
                            <w:p w:rsidR="00B406EE" w:rsidRDefault="00B406EE" w:rsidP="00B406EE">
                              <w:pPr>
                                <w:pStyle w:val="ListParagraph"/>
                                <w:numPr>
                                  <w:ilvl w:val="0"/>
                                  <w:numId w:val="39"/>
                                </w:numPr>
                                <w:spacing w:after="0" w:line="240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 xml:space="preserve">  Curriculum approach</w:t>
                              </w:r>
                            </w:p>
                            <w:p w:rsidR="00B406EE" w:rsidRDefault="00B406EE" w:rsidP="00B406EE">
                              <w:pPr>
                                <w:pStyle w:val="ListParagraph"/>
                                <w:numPr>
                                  <w:ilvl w:val="0"/>
                                  <w:numId w:val="39"/>
                                </w:numPr>
                                <w:spacing w:after="0" w:line="240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 xml:space="preserve">  Tracks</w:t>
                              </w:r>
                            </w:p>
                            <w:p w:rsidR="00B406EE" w:rsidRDefault="00B406EE" w:rsidP="00B406EE">
                              <w:pPr>
                                <w:pStyle w:val="ListParagraph"/>
                                <w:numPr>
                                  <w:ilvl w:val="0"/>
                                  <w:numId w:val="39"/>
                                </w:numPr>
                                <w:spacing w:after="0" w:line="240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 xml:space="preserve">  Deliverables:</w:t>
                              </w:r>
                            </w:p>
                            <w:p w:rsidR="00B406EE" w:rsidRDefault="00B406EE" w:rsidP="00B406EE">
                              <w:pPr>
                                <w:pStyle w:val="ListParagraph"/>
                                <w:numPr>
                                  <w:ilvl w:val="1"/>
                                  <w:numId w:val="39"/>
                                </w:numPr>
                                <w:spacing w:after="0" w:line="240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 xml:space="preserve"> Facilitator Guides</w:t>
                              </w:r>
                            </w:p>
                            <w:p w:rsidR="00B406EE" w:rsidRDefault="00B406EE" w:rsidP="00B406EE">
                              <w:pPr>
                                <w:pStyle w:val="ListParagraph"/>
                                <w:numPr>
                                  <w:ilvl w:val="1"/>
                                  <w:numId w:val="39"/>
                                </w:numPr>
                                <w:spacing w:after="0" w:line="240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 xml:space="preserve"> Participant Guides</w:t>
                              </w:r>
                            </w:p>
                            <w:p w:rsidR="00B406EE" w:rsidRDefault="00B406EE" w:rsidP="00B406EE">
                              <w:pPr>
                                <w:pStyle w:val="ListParagraph"/>
                                <w:numPr>
                                  <w:ilvl w:val="1"/>
                                  <w:numId w:val="39"/>
                                </w:numPr>
                                <w:spacing w:after="0" w:line="240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 xml:space="preserve"> Quick reference guides</w:t>
                              </w:r>
                            </w:p>
                            <w:p w:rsidR="00B406EE" w:rsidRDefault="00B406EE" w:rsidP="00B406EE">
                              <w:pPr>
                                <w:pStyle w:val="ListParagraph"/>
                                <w:numPr>
                                  <w:ilvl w:val="1"/>
                                  <w:numId w:val="39"/>
                                </w:numPr>
                                <w:spacing w:after="0" w:line="240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Presentation decks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18" name="Rounded Rectangle 18"/>
                        <wps:cNvSpPr/>
                        <wps:spPr>
                          <a:xfrm>
                            <a:off x="5867400" y="3124200"/>
                            <a:ext cx="2286000" cy="2362200"/>
                          </a:xfrm>
                          <a:prstGeom prst="round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406EE" w:rsidRDefault="00B406EE" w:rsidP="00B406EE">
                              <w:pPr>
                                <w:pStyle w:val="ListParagraph"/>
                                <w:numPr>
                                  <w:ilvl w:val="0"/>
                                  <w:numId w:val="40"/>
                                </w:numPr>
                                <w:spacing w:after="0" w:line="240" w:lineRule="auto"/>
                                <w:rPr>
                                  <w:rFonts w:eastAsia="Times New Roman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 xml:space="preserve">  Train the trainer</w:t>
                              </w:r>
                            </w:p>
                            <w:p w:rsidR="00B406EE" w:rsidRDefault="00B406EE" w:rsidP="00B406EE">
                              <w:pPr>
                                <w:pStyle w:val="ListParagraph"/>
                                <w:numPr>
                                  <w:ilvl w:val="0"/>
                                  <w:numId w:val="40"/>
                                </w:numPr>
                                <w:spacing w:after="0" w:line="240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 xml:space="preserve">  Power user training</w:t>
                              </w:r>
                            </w:p>
                            <w:p w:rsidR="00B406EE" w:rsidRDefault="00B406EE" w:rsidP="00B406EE">
                              <w:pPr>
                                <w:pStyle w:val="ListParagraph"/>
                                <w:numPr>
                                  <w:ilvl w:val="0"/>
                                  <w:numId w:val="40"/>
                                </w:numPr>
                                <w:spacing w:after="0" w:line="240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 xml:space="preserve">  Leadership training</w:t>
                              </w:r>
                            </w:p>
                            <w:p w:rsidR="00B406EE" w:rsidRDefault="00B406EE" w:rsidP="00B406EE">
                              <w:pPr>
                                <w:pStyle w:val="ListParagraph"/>
                                <w:numPr>
                                  <w:ilvl w:val="0"/>
                                  <w:numId w:val="40"/>
                                </w:numPr>
                                <w:spacing w:after="0" w:line="240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 xml:space="preserve">  End user training</w:t>
                              </w:r>
                            </w:p>
                            <w:p w:rsidR="00B406EE" w:rsidRDefault="00B406EE" w:rsidP="00B406EE">
                              <w:pPr>
                                <w:pStyle w:val="ListParagraph"/>
                                <w:numPr>
                                  <w:ilvl w:val="0"/>
                                  <w:numId w:val="40"/>
                                </w:numPr>
                                <w:spacing w:after="0" w:line="240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 xml:space="preserve">  Ongoing new hire training</w:t>
                              </w:r>
                            </w:p>
                            <w:p w:rsidR="00B406EE" w:rsidRDefault="00B406EE" w:rsidP="00B406EE">
                              <w:pPr>
                                <w:pStyle w:val="ListParagraph"/>
                                <w:numPr>
                                  <w:ilvl w:val="0"/>
                                  <w:numId w:val="40"/>
                                </w:numPr>
                                <w:spacing w:after="0" w:line="240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 xml:space="preserve">  Training Medium:</w:t>
                              </w:r>
                            </w:p>
                            <w:p w:rsidR="00B406EE" w:rsidRDefault="00B406EE" w:rsidP="00B406EE">
                              <w:pPr>
                                <w:pStyle w:val="ListParagraph"/>
                                <w:numPr>
                                  <w:ilvl w:val="1"/>
                                  <w:numId w:val="40"/>
                                </w:numPr>
                                <w:spacing w:after="0" w:line="240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 xml:space="preserve">  Onsite Training</w:t>
                              </w:r>
                            </w:p>
                            <w:p w:rsidR="00B406EE" w:rsidRDefault="00B406EE" w:rsidP="00B406EE">
                              <w:pPr>
                                <w:pStyle w:val="ListParagraph"/>
                                <w:numPr>
                                  <w:ilvl w:val="1"/>
                                  <w:numId w:val="40"/>
                                </w:numPr>
                                <w:spacing w:after="0" w:line="240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 xml:space="preserve">  Virtual Training</w:t>
                              </w:r>
                            </w:p>
                            <w:p w:rsidR="00B406EE" w:rsidRDefault="00B406EE" w:rsidP="00B406EE">
                              <w:pPr>
                                <w:pStyle w:val="ListParagraph"/>
                                <w:numPr>
                                  <w:ilvl w:val="1"/>
                                  <w:numId w:val="40"/>
                                </w:numPr>
                                <w:spacing w:after="0" w:line="240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 xml:space="preserve">  e-learning</w:t>
                              </w:r>
                            </w:p>
                            <w:p w:rsidR="00B406EE" w:rsidRDefault="00B406EE" w:rsidP="00B406EE">
                              <w:pPr>
                                <w:pStyle w:val="ListParagraph"/>
                                <w:numPr>
                                  <w:ilvl w:val="1"/>
                                  <w:numId w:val="40"/>
                                </w:numPr>
                                <w:spacing w:after="0" w:line="240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 xml:space="preserve">  Brown bag sessions</w:t>
                              </w:r>
                            </w:p>
                            <w:p w:rsidR="00B406EE" w:rsidRDefault="00B406EE" w:rsidP="00B406EE">
                              <w:pPr>
                                <w:pStyle w:val="ListParagraph"/>
                                <w:numPr>
                                  <w:ilvl w:val="1"/>
                                  <w:numId w:val="40"/>
                                </w:numPr>
                                <w:spacing w:after="0" w:line="240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 xml:space="preserve">  Blended approaches</w:t>
                              </w:r>
                            </w:p>
                          </w:txbxContent>
                        </wps:txbx>
                        <wps:bodyPr rtlCol="0" anchor="t" anchorCtr="0"/>
                      </wps:wsp>
                      <wps:wsp>
                        <wps:cNvPr id="19" name="Rounded Rectangle 19"/>
                        <wps:cNvSpPr/>
                        <wps:spPr>
                          <a:xfrm>
                            <a:off x="838200" y="5638800"/>
                            <a:ext cx="7315200" cy="457200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406EE" w:rsidRDefault="00B406EE" w:rsidP="00B406E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Training environment (sandbox, production)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0" name="Rounded Rectangle 20"/>
                        <wps:cNvSpPr/>
                        <wps:spPr>
                          <a:xfrm>
                            <a:off x="838200" y="6172200"/>
                            <a:ext cx="7315200" cy="457200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406EE" w:rsidRDefault="00B406EE" w:rsidP="00B406E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Adoption dashboards (What to measure and how to train to it?)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3" o:spid="_x0000_s1026" style="width:424.05pt;height:331.4pt;mso-position-horizontal-relative:char;mso-position-vertical-relative:line" coordorigin="8382,10668" coordsize="73152,55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">
                <v:roundrect id="Rounded Rectangle 9" o:spid="_x0000_s1027" style="position:absolute;left:8382;top:10668;width:73152;height:60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58CsQA&#10;AADaAAAADwAAAGRycy9kb3ducmV2LnhtbESPT2vCQBTE7wW/w/KEXopu2kOpMauIYJHWS1MRj4/s&#10;yx+y+zZk1xj76d1CocdhZn7DZOvRGjFQ7xvHCp7nCQjiwumGKwXH793sDYQPyBqNY1JwIw/r1eQh&#10;w1S7K3/RkIdKRAj7FBXUIXSplL6oyaKfu444eqXrLYYo+0rqHq8Rbo18SZJXabHhuFBjR9uaija/&#10;WAW550V5Hk6fP/7WFk8HYz7eW6PU43TcLEEEGsN/+K+91woW8Hsl3gC5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+fArEAAAA2gAAAA8AAAAAAAAAAAAAAAAAmAIAAGRycy9k&#10;b3ducmV2LnhtbFBLBQYAAAAABAAEAPUAAACJAwAAAAA=&#10;" fillcolor="#ccc0d9 [1303]" stroked="f" strokeweight="2pt">
                  <v:textbox>
                    <w:txbxContent>
                      <w:p w:rsidR="00B406EE" w:rsidRDefault="00B406EE" w:rsidP="00B406E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Training Methodology</w:t>
                        </w:r>
                      </w:p>
                    </w:txbxContent>
                  </v:textbox>
                </v:roundrect>
                <v:rect id="Rectangle 10" o:spid="_x0000_s1028" style="position:absolute;left:8382;top:18288;width:22860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GN5MIA&#10;AADbAAAADwAAAGRycy9kb3ducmV2LnhtbESPQYvCQAyF7wv+hyGCt3WquKtURxFBUNjLVg96C53Y&#10;FjuZ0hm1/ntzELwlvJf3vixWnavVndpQeTYwGiagiHNvKy4MHA/b7xmoEJEt1p7JwJMCrJa9rwWm&#10;1j/4n+5ZLJSEcEjRQBljk2od8pIchqFviEW7+NZhlLUttG3xIeGu1uMk+dUOK5aGEhvalJRfs5sz&#10;MF1fx97/zewEi/0u43g6/9iTMYN+t56DitTFj/l9vbOCL/Tyiwy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sY3kwgAAANsAAAAPAAAAAAAAAAAAAAAAAJgCAABkcnMvZG93&#10;bnJldi54bWxQSwUGAAAAAAQABAD1AAAAhwMAAAAA&#10;" fillcolor="#00b0f0" stroked="f" strokeweight="2pt">
                  <v:textbox>
                    <w:txbxContent>
                      <w:p w:rsidR="00B406EE" w:rsidRDefault="00B406EE" w:rsidP="00B406E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Training Strategy</w:t>
                        </w:r>
                      </w:p>
                    </w:txbxContent>
                  </v:textbox>
                </v:rect>
                <v:rect id="Rectangle 11" o:spid="_x0000_s1029" style="position:absolute;left:33528;top:18288;width:22860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0of70A&#10;AADbAAAADwAAAGRycy9kb3ducmV2LnhtbERPSwrCMBDdC94hjOBOU8Uf1SgiCApurC50NzRjW2wm&#10;pYlab28Ewd083ncWq8aU4km1KywrGPQjEMSp1QVnCs6nbW8GwnlkjaVlUvAmB6tlu7XAWNsXH+mZ&#10;+EyEEHYxKsi9r2IpXZqTQde3FXHgbrY26AOsM6lrfIVwU8phFE2kwYJDQ44VbXJK78nDKJiu70Nr&#10;DzM9wmy/S9hfrmN9UarbadZzEJ4a/xf/3Dsd5g/g+0s4QC4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f0of70AAADbAAAADwAAAAAAAAAAAAAAAACYAgAAZHJzL2Rvd25yZXYu&#10;eG1sUEsFBgAAAAAEAAQA9QAAAIIDAAAAAA==&#10;" fillcolor="#00b0f0" stroked="f" strokeweight="2pt">
                  <v:textbox>
                    <w:txbxContent>
                      <w:p w:rsidR="00B406EE" w:rsidRDefault="00B406EE" w:rsidP="00B406E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Content development</w:t>
                        </w:r>
                      </w:p>
                    </w:txbxContent>
                  </v:textbox>
                </v:rect>
                <v:rect id="Rectangle 12" o:spid="_x0000_s1030" style="position:absolute;left:58674;top:18288;width:22860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+2CMAA&#10;AADbAAAADwAAAGRycy9kb3ducmV2LnhtbERPTYvCMBC9C/sfwgh709SyulIbRRYEF7xYPXRvQzO2&#10;pc2kNFG7/94Igrd5vM9JN4NpxY16V1tWMJtGIIgLq2suFZxPu8kShPPIGlvLpOCfHGzWH6MUE23v&#10;fKRb5ksRQtglqKDyvkukdEVFBt3UdsSBu9jeoA+wL6Xu8R7CTSvjKFpIgzWHhgo7+qmoaLKrUfC9&#10;bWJrD0v9heXvPmOf/811rtTneNiuQHga/Fv8cu91mB/D85dwgFw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S+2CMAAAADbAAAADwAAAAAAAAAAAAAAAACYAgAAZHJzL2Rvd25y&#10;ZXYueG1sUEsFBgAAAAAEAAQA9QAAAIUDAAAAAA==&#10;" fillcolor="#00b0f0" stroked="f" strokeweight="2pt">
                  <v:textbox>
                    <w:txbxContent>
                      <w:p w:rsidR="00B406EE" w:rsidRDefault="00B406EE" w:rsidP="00B406E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Deploy training</w:t>
                        </w:r>
                      </w:p>
                    </w:txbxContent>
                  </v:textbox>
                </v:rect>
                <v:rect id="Rectangle 13" o:spid="_x0000_s1031" style="position:absolute;left:8382;top:24384;width:22860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bR/sQA&#10;AADbAAAADwAAAGRycy9kb3ducmV2LnhtbESPwW7CMBBE70j9B2srcSNOQaCSYlCFRNULh4Z+wGJv&#10;47TxOsQuCf36GgmJ265mdt7sajO4RpypC7VnBU9ZDoJYe1NzpeDzsJs8gwgR2WDjmRRcKMBm/TBa&#10;YWF8zx90LmMlUgiHAhXYGNtCyqAtOQyZb4mT9uU7hzGtXSVNh30Kd42c5vlCOqw5ESy2tLWkf8pf&#10;l7hvdq/7tvmeu93yRMfp5S/XpVLjx+H1BUSkId7Nt+t3k+rP4PpLGk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W0f7EAAAA2wAAAA8AAAAAAAAAAAAAAAAAmAIAAGRycy9k&#10;b3ducmV2LnhtbFBLBQYAAAAABAAEAPUAAACJAwAAAAA=&#10;" fillcolor="#a8faf8" stroked="f" strokeweight="2pt">
                  <v:textbox>
                    <w:txbxContent>
                      <w:p w:rsidR="00B406EE" w:rsidRDefault="00B406EE" w:rsidP="00B406E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Training Lead</w:t>
                        </w:r>
                      </w:p>
                    </w:txbxContent>
                  </v:textbox>
                </v:rect>
                <v:rect id="Rectangle 14" o:spid="_x0000_s1032" style="position:absolute;left:33528;top:24384;width:22860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9JisQA&#10;AADbAAAADwAAAGRycy9kb3ducmV2LnhtbESPwW7CMBBE70j9B2srcSNOEaCSYlCFRNULh4Z+wGJv&#10;47TxOsQuCf36GgmJ265mdt7sajO4RpypC7VnBU9ZDoJYe1NzpeDzsJs8gwgR2WDjmRRcKMBm/TBa&#10;YWF8zx90LmMlUgiHAhXYGNtCyqAtOQyZb4mT9uU7hzGtXSVNh30Kd42c5vlCOqw5ESy2tLWkf8pf&#10;l7hvdq/7tvmeu93yRMfp5S/XpVLjx+H1BUSkId7Nt+t3k+rP4PpLGk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/SYrEAAAA2wAAAA8AAAAAAAAAAAAAAAAAmAIAAGRycy9k&#10;b3ducmV2LnhtbFBLBQYAAAAABAAEAPUAAACJAwAAAAA=&#10;" fillcolor="#a8faf8" stroked="f" strokeweight="2pt">
                  <v:textbox>
                    <w:txbxContent>
                      <w:p w:rsidR="00B406EE" w:rsidRDefault="00B406EE" w:rsidP="00B406E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Instructional designer</w:t>
                        </w:r>
                      </w:p>
                    </w:txbxContent>
                  </v:textbox>
                </v:rect>
                <v:rect id="Rectangle 15" o:spid="_x0000_s1033" style="position:absolute;left:58674;top:24384;width:22860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PsEcQA&#10;AADbAAAADwAAAGRycy9kb3ducmV2LnhtbESPwW7CMBBE75X4B2uReitOkahKwImqSqBeODTlAxZ7&#10;iQPxOo0NCXx9XalSb7ua2Xmz63J0rbhSHxrPCp5nGQhi7U3DtYL91+bpFUSIyAZbz6TgRgHKYvKw&#10;xtz4gT/pWsVapBAOOSqwMXa5lEFbchhmviNO2tH3DmNa+1qaHocU7lo5z7IX6bDhRLDY0bslfa4u&#10;LnG3dqeHrj0t3Gb5TYf57Z7pSqnH6fi2AhFpjP/mv+sPk+ov4PeXNI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z7BHEAAAA2wAAAA8AAAAAAAAAAAAAAAAAmAIAAGRycy9k&#10;b3ducmV2LnhtbFBLBQYAAAAABAAEAPUAAACJAwAAAAA=&#10;" fillcolor="#a8faf8" stroked="f" strokeweight="2pt">
                  <v:textbox>
                    <w:txbxContent>
                      <w:p w:rsidR="00B406EE" w:rsidRDefault="00B406EE" w:rsidP="00B406E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Instructors</w:t>
                        </w:r>
                      </w:p>
                    </w:txbxContent>
                  </v:textbox>
                </v:rect>
                <v:roundrect id="Rounded Rectangle 16" o:spid="_x0000_s1034" style="position:absolute;left:8382;top:31242;width:22860;height:2362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V/0sEA&#10;AADbAAAADwAAAGRycy9kb3ducmV2LnhtbERPzWrCQBC+F3yHZQq91U1SGiW6ihSKwV6q9gGm2TEb&#10;mp0N2TWJb+8WCr3Nx/c76+1kWzFQ7xvHCtJ5AoK4crrhWsHX+f15CcIHZI2tY1JwIw/bzexhjYV2&#10;Ix9pOIVaxBD2BSowIXSFlL4yZNHPXUccuYvrLYYI+1rqHscYbluZJUkuLTYcGwx29Gao+jldrYLl&#10;gvefL5xO9fdHfjOHxL6mZabU0+O0W4EINIV/8Z+71HF+Dr+/xAPk5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Vf9LBAAAA2wAAAA8AAAAAAAAAAAAAAAAAmAIAAGRycy9kb3du&#10;cmV2LnhtbFBLBQYAAAAABAAEAPUAAACGAwAAAAA=&#10;" fillcolor="#ffc000" strokecolor="#243f60 [1604]" strokeweight="2pt">
                  <v:textbox>
                    <w:txbxContent>
                      <w:p w:rsidR="00B406EE" w:rsidRDefault="00B406EE" w:rsidP="00B406EE">
                        <w:pPr>
                          <w:pStyle w:val="ListParagraph"/>
                          <w:numPr>
                            <w:ilvl w:val="0"/>
                            <w:numId w:val="38"/>
                          </w:numPr>
                          <w:spacing w:after="0" w:line="240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 xml:space="preserve">  Business Objectives, KPIs, WIIFM (what’s in it for me)</w:t>
                        </w:r>
                      </w:p>
                      <w:p w:rsidR="00B406EE" w:rsidRDefault="00B406EE" w:rsidP="00B406EE">
                        <w:pPr>
                          <w:pStyle w:val="ListParagraph"/>
                          <w:numPr>
                            <w:ilvl w:val="0"/>
                            <w:numId w:val="38"/>
                          </w:numPr>
                          <w:spacing w:after="0" w:line="240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 xml:space="preserve"> Training Approach</w:t>
                        </w:r>
                      </w:p>
                      <w:p w:rsidR="00B406EE" w:rsidRDefault="00B406EE" w:rsidP="00B406EE">
                        <w:pPr>
                          <w:pStyle w:val="ListParagraph"/>
                          <w:numPr>
                            <w:ilvl w:val="0"/>
                            <w:numId w:val="38"/>
                          </w:numPr>
                          <w:spacing w:after="0" w:line="240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 xml:space="preserve"> Curriculum development </w:t>
                        </w:r>
                      </w:p>
                      <w:p w:rsidR="00B406EE" w:rsidRDefault="00B406EE" w:rsidP="00B406EE">
                        <w:pPr>
                          <w:pStyle w:val="ListParagraph"/>
                          <w:numPr>
                            <w:ilvl w:val="0"/>
                            <w:numId w:val="38"/>
                          </w:numPr>
                          <w:spacing w:after="0" w:line="240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 xml:space="preserve"> Training Delivery </w:t>
                        </w:r>
                      </w:p>
                      <w:p w:rsidR="00B406EE" w:rsidRDefault="00B406EE" w:rsidP="00B406EE">
                        <w:pPr>
                          <w:pStyle w:val="ListParagraph"/>
                          <w:numPr>
                            <w:ilvl w:val="0"/>
                            <w:numId w:val="38"/>
                          </w:numPr>
                          <w:spacing w:after="0" w:line="240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 xml:space="preserve"> Evaluation and Feedback</w:t>
                        </w:r>
                      </w:p>
                      <w:p w:rsidR="00B406EE" w:rsidRDefault="00B406EE" w:rsidP="00B406EE">
                        <w:pPr>
                          <w:pStyle w:val="ListParagraph"/>
                          <w:numPr>
                            <w:ilvl w:val="0"/>
                            <w:numId w:val="38"/>
                          </w:numPr>
                          <w:spacing w:after="0" w:line="240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 xml:space="preserve"> Post deployment support structure</w:t>
                        </w:r>
                      </w:p>
                      <w:p w:rsidR="00B406EE" w:rsidRDefault="00B406EE" w:rsidP="00B406EE">
                        <w:pPr>
                          <w:pStyle w:val="ListParagraph"/>
                          <w:numPr>
                            <w:ilvl w:val="0"/>
                            <w:numId w:val="38"/>
                          </w:numPr>
                          <w:spacing w:after="0" w:line="240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 xml:space="preserve"> Adoption recommendations</w:t>
                        </w:r>
                      </w:p>
                      <w:p w:rsidR="00B406EE" w:rsidRDefault="00B406EE" w:rsidP="00B406EE">
                        <w:pPr>
                          <w:pStyle w:val="ListParagraph"/>
                          <w:numPr>
                            <w:ilvl w:val="0"/>
                            <w:numId w:val="38"/>
                          </w:numPr>
                          <w:spacing w:after="0" w:line="240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 xml:space="preserve"> Assumptions and risks</w:t>
                        </w:r>
                      </w:p>
                    </w:txbxContent>
                  </v:textbox>
                </v:roundrect>
                <v:roundrect id="Rounded Rectangle 17" o:spid="_x0000_s1035" style="position:absolute;left:33528;top:31242;width:22860;height:2362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naSb8A&#10;AADbAAAADwAAAGRycy9kb3ducmV2LnhtbERP24rCMBB9X/Afwgi+rWmVValGEUEUfVkvHzA2Y1Ns&#10;JqWJWv/eLAj7NodzndmitZV4UONLxwrSfgKCOHe65ELB+bT+noDwAVlj5ZgUvMjDYt75mmGm3ZMP&#10;9DiGQsQQ9hkqMCHUmZQ+N2TR911NHLmrayyGCJtC6gafMdxWcpAkI2mx5NhgsKaVofx2vFsFkzFv&#10;foectsVlP3qZXWJ/0u1AqV63XU5BBGrDv/jj3uo4fwx/v8QD5Pw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GdpJvwAAANsAAAAPAAAAAAAAAAAAAAAAAJgCAABkcnMvZG93bnJl&#10;di54bWxQSwUGAAAAAAQABAD1AAAAhAMAAAAA&#10;" fillcolor="#ffc000" strokecolor="#243f60 [1604]" strokeweight="2pt">
                  <v:textbox>
                    <w:txbxContent>
                      <w:p w:rsidR="00B406EE" w:rsidRDefault="00B406EE" w:rsidP="00B406EE">
                        <w:pPr>
                          <w:pStyle w:val="ListParagraph"/>
                          <w:numPr>
                            <w:ilvl w:val="0"/>
                            <w:numId w:val="39"/>
                          </w:numPr>
                          <w:spacing w:after="0" w:line="240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 xml:space="preserve">  Audience analysis</w:t>
                        </w:r>
                      </w:p>
                      <w:p w:rsidR="00B406EE" w:rsidRDefault="00B406EE" w:rsidP="00B406EE">
                        <w:pPr>
                          <w:pStyle w:val="ListParagraph"/>
                          <w:numPr>
                            <w:ilvl w:val="0"/>
                            <w:numId w:val="39"/>
                          </w:numPr>
                          <w:spacing w:after="0" w:line="240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 xml:space="preserve">  Curriculum approach</w:t>
                        </w:r>
                      </w:p>
                      <w:p w:rsidR="00B406EE" w:rsidRDefault="00B406EE" w:rsidP="00B406EE">
                        <w:pPr>
                          <w:pStyle w:val="ListParagraph"/>
                          <w:numPr>
                            <w:ilvl w:val="0"/>
                            <w:numId w:val="39"/>
                          </w:numPr>
                          <w:spacing w:after="0" w:line="240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 xml:space="preserve">  Tracks</w:t>
                        </w:r>
                      </w:p>
                      <w:p w:rsidR="00B406EE" w:rsidRDefault="00B406EE" w:rsidP="00B406EE">
                        <w:pPr>
                          <w:pStyle w:val="ListParagraph"/>
                          <w:numPr>
                            <w:ilvl w:val="0"/>
                            <w:numId w:val="39"/>
                          </w:numPr>
                          <w:spacing w:after="0" w:line="240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 xml:space="preserve">  Deliverables:</w:t>
                        </w:r>
                      </w:p>
                      <w:p w:rsidR="00B406EE" w:rsidRDefault="00B406EE" w:rsidP="00B406EE">
                        <w:pPr>
                          <w:pStyle w:val="ListParagraph"/>
                          <w:numPr>
                            <w:ilvl w:val="1"/>
                            <w:numId w:val="39"/>
                          </w:numPr>
                          <w:spacing w:after="0" w:line="240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 xml:space="preserve"> Facilitator Guides</w:t>
                        </w:r>
                      </w:p>
                      <w:p w:rsidR="00B406EE" w:rsidRDefault="00B406EE" w:rsidP="00B406EE">
                        <w:pPr>
                          <w:pStyle w:val="ListParagraph"/>
                          <w:numPr>
                            <w:ilvl w:val="1"/>
                            <w:numId w:val="39"/>
                          </w:numPr>
                          <w:spacing w:after="0" w:line="240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 xml:space="preserve"> Participant Guides</w:t>
                        </w:r>
                      </w:p>
                      <w:p w:rsidR="00B406EE" w:rsidRDefault="00B406EE" w:rsidP="00B406EE">
                        <w:pPr>
                          <w:pStyle w:val="ListParagraph"/>
                          <w:numPr>
                            <w:ilvl w:val="1"/>
                            <w:numId w:val="39"/>
                          </w:numPr>
                          <w:spacing w:after="0" w:line="240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 xml:space="preserve"> Quick reference guides</w:t>
                        </w:r>
                      </w:p>
                      <w:p w:rsidR="00B406EE" w:rsidRDefault="00B406EE" w:rsidP="00B406EE">
                        <w:pPr>
                          <w:pStyle w:val="ListParagraph"/>
                          <w:numPr>
                            <w:ilvl w:val="1"/>
                            <w:numId w:val="39"/>
                          </w:numPr>
                          <w:spacing w:after="0" w:line="240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Presentation decks</w:t>
                        </w:r>
                      </w:p>
                    </w:txbxContent>
                  </v:textbox>
                </v:roundrect>
                <v:roundrect id="Rounded Rectangle 18" o:spid="_x0000_s1036" style="position:absolute;left:58674;top:31242;width:22860;height:2362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ZOO8MA&#10;AADbAAAADwAAAGRycy9kb3ducmV2LnhtbESPQW/CMAyF75P4D5GRuI20oDFUCAghTaDtsgE/wDSm&#10;qWicqsmg/Ht8mLSbrff83ufluveNulEX68AG8nEGirgMtubKwOn48ToHFROyxSYwGXhQhPVq8LLE&#10;woY7/9DtkColIRwLNOBSagutY+nIYxyHlli0S+g8Jlm7StsO7xLuGz3Jspn2WLM0OGxp66i8Hn69&#10;gfk7776nnPfV+Wv2cJ+Zf8v3E2NGw36zAJWoT//mv+u9FXyBlV9kAL1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oZOO8MAAADbAAAADwAAAAAAAAAAAAAAAACYAgAAZHJzL2Rv&#10;d25yZXYueG1sUEsFBgAAAAAEAAQA9QAAAIgDAAAAAA==&#10;" fillcolor="#ffc000" strokecolor="#243f60 [1604]" strokeweight="2pt">
                  <v:textbox>
                    <w:txbxContent>
                      <w:p w:rsidR="00B406EE" w:rsidRDefault="00B406EE" w:rsidP="00B406EE">
                        <w:pPr>
                          <w:pStyle w:val="ListParagraph"/>
                          <w:numPr>
                            <w:ilvl w:val="0"/>
                            <w:numId w:val="40"/>
                          </w:numPr>
                          <w:spacing w:after="0" w:line="240" w:lineRule="auto"/>
                          <w:rPr>
                            <w:rFonts w:eastAsia="Times New Roman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 xml:space="preserve">  Train the trainer</w:t>
                        </w:r>
                      </w:p>
                      <w:p w:rsidR="00B406EE" w:rsidRDefault="00B406EE" w:rsidP="00B406EE">
                        <w:pPr>
                          <w:pStyle w:val="ListParagraph"/>
                          <w:numPr>
                            <w:ilvl w:val="0"/>
                            <w:numId w:val="40"/>
                          </w:numPr>
                          <w:spacing w:after="0" w:line="240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 xml:space="preserve">  Power user training</w:t>
                        </w:r>
                      </w:p>
                      <w:p w:rsidR="00B406EE" w:rsidRDefault="00B406EE" w:rsidP="00B406EE">
                        <w:pPr>
                          <w:pStyle w:val="ListParagraph"/>
                          <w:numPr>
                            <w:ilvl w:val="0"/>
                            <w:numId w:val="40"/>
                          </w:numPr>
                          <w:spacing w:after="0" w:line="240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 xml:space="preserve">  Leadership training</w:t>
                        </w:r>
                      </w:p>
                      <w:p w:rsidR="00B406EE" w:rsidRDefault="00B406EE" w:rsidP="00B406EE">
                        <w:pPr>
                          <w:pStyle w:val="ListParagraph"/>
                          <w:numPr>
                            <w:ilvl w:val="0"/>
                            <w:numId w:val="40"/>
                          </w:numPr>
                          <w:spacing w:after="0" w:line="240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 xml:space="preserve">  End user training</w:t>
                        </w:r>
                      </w:p>
                      <w:p w:rsidR="00B406EE" w:rsidRDefault="00B406EE" w:rsidP="00B406EE">
                        <w:pPr>
                          <w:pStyle w:val="ListParagraph"/>
                          <w:numPr>
                            <w:ilvl w:val="0"/>
                            <w:numId w:val="40"/>
                          </w:numPr>
                          <w:spacing w:after="0" w:line="240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 xml:space="preserve">  Ongoing new hire training</w:t>
                        </w:r>
                      </w:p>
                      <w:p w:rsidR="00B406EE" w:rsidRDefault="00B406EE" w:rsidP="00B406EE">
                        <w:pPr>
                          <w:pStyle w:val="ListParagraph"/>
                          <w:numPr>
                            <w:ilvl w:val="0"/>
                            <w:numId w:val="40"/>
                          </w:numPr>
                          <w:spacing w:after="0" w:line="240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 xml:space="preserve">  Training Medium:</w:t>
                        </w:r>
                      </w:p>
                      <w:p w:rsidR="00B406EE" w:rsidRDefault="00B406EE" w:rsidP="00B406EE">
                        <w:pPr>
                          <w:pStyle w:val="ListParagraph"/>
                          <w:numPr>
                            <w:ilvl w:val="1"/>
                            <w:numId w:val="40"/>
                          </w:numPr>
                          <w:spacing w:after="0" w:line="240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 xml:space="preserve">  Onsite Training</w:t>
                        </w:r>
                      </w:p>
                      <w:p w:rsidR="00B406EE" w:rsidRDefault="00B406EE" w:rsidP="00B406EE">
                        <w:pPr>
                          <w:pStyle w:val="ListParagraph"/>
                          <w:numPr>
                            <w:ilvl w:val="1"/>
                            <w:numId w:val="40"/>
                          </w:numPr>
                          <w:spacing w:after="0" w:line="240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 xml:space="preserve">  Virtual Training</w:t>
                        </w:r>
                      </w:p>
                      <w:p w:rsidR="00B406EE" w:rsidRDefault="00B406EE" w:rsidP="00B406EE">
                        <w:pPr>
                          <w:pStyle w:val="ListParagraph"/>
                          <w:numPr>
                            <w:ilvl w:val="1"/>
                            <w:numId w:val="40"/>
                          </w:numPr>
                          <w:spacing w:after="0" w:line="240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 xml:space="preserve">  e-learning</w:t>
                        </w:r>
                      </w:p>
                      <w:p w:rsidR="00B406EE" w:rsidRDefault="00B406EE" w:rsidP="00B406EE">
                        <w:pPr>
                          <w:pStyle w:val="ListParagraph"/>
                          <w:numPr>
                            <w:ilvl w:val="1"/>
                            <w:numId w:val="40"/>
                          </w:numPr>
                          <w:spacing w:after="0" w:line="240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 xml:space="preserve">  Brown bag sessions</w:t>
                        </w:r>
                      </w:p>
                      <w:p w:rsidR="00B406EE" w:rsidRDefault="00B406EE" w:rsidP="00B406EE">
                        <w:pPr>
                          <w:pStyle w:val="ListParagraph"/>
                          <w:numPr>
                            <w:ilvl w:val="1"/>
                            <w:numId w:val="40"/>
                          </w:numPr>
                          <w:spacing w:after="0" w:line="240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 xml:space="preserve">  Blended approaches</w:t>
                        </w:r>
                      </w:p>
                    </w:txbxContent>
                  </v:textbox>
                </v:roundrect>
                <v:roundrect id="Rounded Rectangle 19" o:spid="_x0000_s1037" style="position:absolute;left:8382;top:56388;width:73152;height:4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qQ/sIA&#10;AADbAAAADwAAAGRycy9kb3ducmV2LnhtbERPS2vCQBC+F/wPywi9FN20h1JjVhHBIq2XpiIeh+zk&#10;QXZnQ3aNsb/eLRR6m4/vOdl6tEYM1PvGsYLneQKCuHC64UrB8Xs3ewPhA7JG45gU3MjDejV5yDDV&#10;7spfNOShEjGEfYoK6hC6VEpf1GTRz11HHLnS9RZDhH0ldY/XGG6NfEmSV2mx4dhQY0fbmoo2v1gF&#10;uedFeR5Onz/+1hZPB2M+3luj1ON03CxBBBrDv/jPvddx/gJ+f4kH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SpD+wgAAANsAAAAPAAAAAAAAAAAAAAAAAJgCAABkcnMvZG93&#10;bnJldi54bWxQSwUGAAAAAAQABAD1AAAAhwMAAAAA&#10;" fillcolor="#ccc0d9 [1303]" stroked="f" strokeweight="2pt">
                  <v:textbox>
                    <w:txbxContent>
                      <w:p w:rsidR="00B406EE" w:rsidRDefault="00B406EE" w:rsidP="00B406E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Training environment (sandbox, production)</w:t>
                        </w:r>
                      </w:p>
                    </w:txbxContent>
                  </v:textbox>
                </v:roundrect>
                <v:roundrect id="Rounded Rectangle 20" o:spid="_x0000_s1038" style="position:absolute;left:8382;top:61722;width:73152;height:4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zz3sEA&#10;AADbAAAADwAAAGRycy9kb3ducmV2LnhtbERPz2vCMBS+D/wfwhO8DE3nQWY1iggbMr2sinh8NM+2&#10;NHkpTVbr/npzEDx+fL+X694a0VHrK8cKPiYJCOLc6YoLBafj1/gThA/IGo1jUnAnD+vV4G2JqXY3&#10;/qUuC4WIIexTVFCG0KRS+rwki37iGuLIXV1rMUTYFlK3eIvh1shpksykxYpjQ4kNbUvK6+zPKsg8&#10;z6+X7rz/9/c6fz8Y8/NdG6VGw36zABGoDy/x073TCqZxffwSf4B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0c897BAAAA2wAAAA8AAAAAAAAAAAAAAAAAmAIAAGRycy9kb3du&#10;cmV2LnhtbFBLBQYAAAAABAAEAPUAAACGAwAAAAA=&#10;" fillcolor="#ccc0d9 [1303]" stroked="f" strokeweight="2pt">
                  <v:textbox>
                    <w:txbxContent>
                      <w:p w:rsidR="00B406EE" w:rsidRDefault="00B406EE" w:rsidP="00B406E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Adoption dashboards (What to measure and how to train to it?)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402656" w:rsidRPr="00F44CE8" w:rsidRDefault="00402656" w:rsidP="00402656">
      <w:pPr>
        <w:rPr>
          <w:rFonts w:cs="Arial"/>
          <w:b/>
        </w:rPr>
      </w:pPr>
    </w:p>
    <w:p w:rsidR="007A2267" w:rsidRDefault="007A2267">
      <w:pPr>
        <w:spacing w:after="200" w:line="276" w:lineRule="auto"/>
        <w:rPr>
          <w:rFonts w:eastAsiaTheme="majorEastAsia" w:cstheme="majorBidi"/>
          <w:b/>
          <w:bCs/>
          <w:szCs w:val="28"/>
        </w:rPr>
      </w:pPr>
      <w:r>
        <w:rPr>
          <w:b/>
        </w:rPr>
        <w:br w:type="page"/>
      </w:r>
    </w:p>
    <w:p w:rsidR="00402656" w:rsidRPr="007A2267" w:rsidRDefault="00175A4B" w:rsidP="007A2267">
      <w:pPr>
        <w:pStyle w:val="Heading2"/>
        <w:numPr>
          <w:ilvl w:val="0"/>
          <w:numId w:val="0"/>
        </w:numPr>
        <w:rPr>
          <w:b/>
        </w:rPr>
      </w:pPr>
      <w:bookmarkStart w:id="34" w:name="_Toc347832966"/>
      <w:r w:rsidRPr="007A2267">
        <w:rPr>
          <w:b/>
        </w:rPr>
        <w:lastRenderedPageBreak/>
        <w:t>Adoption Metrics</w:t>
      </w:r>
      <w:bookmarkEnd w:id="34"/>
    </w:p>
    <w:p w:rsidR="00402656" w:rsidRPr="00F44CE8" w:rsidRDefault="00175A4B" w:rsidP="00402656">
      <w:pPr>
        <w:rPr>
          <w:rFonts w:cs="Arial"/>
        </w:rPr>
      </w:pPr>
      <w:r>
        <w:rPr>
          <w:rFonts w:cs="Arial"/>
        </w:rPr>
        <w:t xml:space="preserve">Once you go live with </w:t>
      </w:r>
      <w:r w:rsidR="00321A7D">
        <w:rPr>
          <w:rFonts w:cs="Arial"/>
        </w:rPr>
        <w:t>Salesforce CRM</w:t>
      </w:r>
      <w:r w:rsidR="00402656" w:rsidRPr="00F44CE8">
        <w:rPr>
          <w:rFonts w:cs="Arial"/>
        </w:rPr>
        <w:t>, yo</w:t>
      </w:r>
      <w:r>
        <w:rPr>
          <w:rFonts w:cs="Arial"/>
        </w:rPr>
        <w:t xml:space="preserve">u can begin tracking adoption. </w:t>
      </w:r>
      <w:r w:rsidR="00402656" w:rsidRPr="00F44CE8">
        <w:rPr>
          <w:rFonts w:cs="Arial"/>
        </w:rPr>
        <w:t xml:space="preserve">We recommended installing our </w:t>
      </w:r>
      <w:hyperlink r:id="rId12" w:history="1">
        <w:r w:rsidR="00084903">
          <w:rPr>
            <w:rStyle w:val="Hyperlink"/>
            <w:rFonts w:cs="Arial"/>
          </w:rPr>
          <w:t>adoption d</w:t>
        </w:r>
        <w:r w:rsidR="00402656" w:rsidRPr="00F44CE8">
          <w:rPr>
            <w:rStyle w:val="Hyperlink"/>
            <w:rFonts w:cs="Arial"/>
          </w:rPr>
          <w:t>ashboards</w:t>
        </w:r>
      </w:hyperlink>
      <w:r w:rsidR="00402656" w:rsidRPr="00F44CE8">
        <w:rPr>
          <w:rFonts w:cs="Arial"/>
        </w:rPr>
        <w:t xml:space="preserve"> directly from the AppExchange to get a head start on capturing key adoption metrics. We also have one for tracking </w:t>
      </w:r>
      <w:hyperlink r:id="rId13" w:history="1">
        <w:r w:rsidR="00402656" w:rsidRPr="00F44CE8">
          <w:rPr>
            <w:rStyle w:val="Hyperlink"/>
            <w:rFonts w:cs="Arial"/>
          </w:rPr>
          <w:t>Chatter usage</w:t>
        </w:r>
      </w:hyperlink>
      <w:r w:rsidR="00402656" w:rsidRPr="00F44CE8">
        <w:rPr>
          <w:rFonts w:cs="Arial"/>
        </w:rPr>
        <w:t>.</w:t>
      </w:r>
    </w:p>
    <w:p w:rsidR="00175A4B" w:rsidRPr="00F44CE8" w:rsidRDefault="00402656" w:rsidP="00402656">
      <w:pPr>
        <w:rPr>
          <w:rFonts w:cs="Arial"/>
        </w:rPr>
      </w:pPr>
      <w:r w:rsidRPr="00F44CE8">
        <w:rPr>
          <w:rFonts w:cs="Arial"/>
        </w:rPr>
        <w:t>Use the tables below to document how you’ll measure progress by identifying what adoption means to your organizatio</w:t>
      </w:r>
      <w:r w:rsidR="00084903">
        <w:rPr>
          <w:rFonts w:cs="Arial"/>
        </w:rPr>
        <w:t xml:space="preserve">n and how you will measure it. </w:t>
      </w:r>
      <w:r w:rsidRPr="00F44CE8">
        <w:rPr>
          <w:rFonts w:cs="Arial"/>
        </w:rPr>
        <w:t>Typically, customers take a phased</w:t>
      </w:r>
      <w:r w:rsidR="00084903">
        <w:rPr>
          <w:rFonts w:cs="Arial"/>
        </w:rPr>
        <w:t xml:space="preserve"> approach to analyze adoption. </w:t>
      </w:r>
      <w:r w:rsidRPr="00F44CE8">
        <w:rPr>
          <w:rFonts w:cs="Arial"/>
        </w:rPr>
        <w:t>It’s important to have quick wins and provide encouragement to users, so make your goals realistic and celebrate achievements and milestones.</w:t>
      </w:r>
    </w:p>
    <w:p w:rsidR="00402656" w:rsidRPr="00C50166" w:rsidRDefault="00402656" w:rsidP="00C50166">
      <w:pPr>
        <w:rPr>
          <w:b/>
        </w:rPr>
      </w:pPr>
      <w:r w:rsidRPr="00C50166">
        <w:rPr>
          <w:b/>
        </w:rPr>
        <w:t xml:space="preserve">Phase </w:t>
      </w:r>
      <w:r w:rsidR="00175A4B" w:rsidRPr="00C50166">
        <w:rPr>
          <w:b/>
        </w:rPr>
        <w:t>1</w:t>
      </w:r>
      <w:r w:rsidRPr="00C50166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02656" w:rsidRPr="00F44CE8" w:rsidTr="001F13B7">
        <w:tc>
          <w:tcPr>
            <w:tcW w:w="4788" w:type="dxa"/>
            <w:shd w:val="clear" w:color="auto" w:fill="000000" w:themeFill="text1"/>
          </w:tcPr>
          <w:p w:rsidR="00402656" w:rsidRPr="00175A4B" w:rsidRDefault="00402656" w:rsidP="001F13B7">
            <w:pPr>
              <w:spacing w:before="60" w:after="60"/>
              <w:jc w:val="center"/>
              <w:rPr>
                <w:rFonts w:cs="Arial"/>
                <w:b/>
                <w:lang w:val="en-GB"/>
              </w:rPr>
            </w:pPr>
            <w:r w:rsidRPr="00175A4B">
              <w:rPr>
                <w:rFonts w:cs="Arial"/>
                <w:b/>
                <w:lang w:val="en-GB"/>
              </w:rPr>
              <w:t>Key Questions</w:t>
            </w:r>
          </w:p>
        </w:tc>
        <w:tc>
          <w:tcPr>
            <w:tcW w:w="4788" w:type="dxa"/>
            <w:shd w:val="clear" w:color="auto" w:fill="000000" w:themeFill="text1"/>
          </w:tcPr>
          <w:p w:rsidR="00402656" w:rsidRPr="00175A4B" w:rsidRDefault="00402656" w:rsidP="001F13B7">
            <w:pPr>
              <w:spacing w:before="60" w:after="60"/>
              <w:jc w:val="center"/>
              <w:rPr>
                <w:rFonts w:cs="Arial"/>
                <w:b/>
                <w:lang w:val="en-GB"/>
              </w:rPr>
            </w:pPr>
            <w:r w:rsidRPr="00175A4B">
              <w:rPr>
                <w:rFonts w:cs="Arial"/>
                <w:b/>
                <w:lang w:val="en-GB"/>
              </w:rPr>
              <w:t>Sample Metrics</w:t>
            </w:r>
          </w:p>
        </w:tc>
      </w:tr>
      <w:tr w:rsidR="00402656" w:rsidRPr="00F44CE8" w:rsidTr="00F44CE8">
        <w:tc>
          <w:tcPr>
            <w:tcW w:w="4788" w:type="dxa"/>
          </w:tcPr>
          <w:p w:rsidR="00402656" w:rsidRPr="00F44CE8" w:rsidRDefault="00402656" w:rsidP="001F13B7">
            <w:pPr>
              <w:spacing w:before="60" w:after="60" w:line="276" w:lineRule="auto"/>
              <w:rPr>
                <w:rFonts w:cs="Arial"/>
              </w:rPr>
            </w:pPr>
            <w:r w:rsidRPr="00F44CE8">
              <w:rPr>
                <w:rFonts w:cs="Arial"/>
                <w:lang w:val="en-GB"/>
              </w:rPr>
              <w:t xml:space="preserve">Are users logging in? </w:t>
            </w:r>
          </w:p>
        </w:tc>
        <w:tc>
          <w:tcPr>
            <w:tcW w:w="4788" w:type="dxa"/>
          </w:tcPr>
          <w:p w:rsidR="00402656" w:rsidRPr="00F44CE8" w:rsidRDefault="00E07255" w:rsidP="001F13B7">
            <w:pPr>
              <w:spacing w:before="60" w:after="60"/>
              <w:rPr>
                <w:rFonts w:cs="Arial"/>
                <w:lang w:val="en-GB"/>
              </w:rPr>
            </w:pPr>
            <w:r>
              <w:rPr>
                <w:rFonts w:cs="Arial"/>
                <w:bCs/>
                <w:lang w:val="en-GB"/>
              </w:rPr>
              <w:t xml:space="preserve">% of users logging into </w:t>
            </w:r>
            <w:r w:rsidR="00321A7D">
              <w:rPr>
                <w:rFonts w:cs="Arial"/>
                <w:bCs/>
                <w:lang w:val="en-GB"/>
              </w:rPr>
              <w:t>Salesforce CRM</w:t>
            </w:r>
          </w:p>
        </w:tc>
      </w:tr>
      <w:tr w:rsidR="00402656" w:rsidRPr="00F44CE8" w:rsidTr="00F44CE8">
        <w:tc>
          <w:tcPr>
            <w:tcW w:w="4788" w:type="dxa"/>
          </w:tcPr>
          <w:p w:rsidR="00402656" w:rsidRPr="00F44CE8" w:rsidRDefault="00402656" w:rsidP="001F13B7">
            <w:pPr>
              <w:spacing w:before="60" w:after="60" w:line="276" w:lineRule="auto"/>
              <w:rPr>
                <w:rFonts w:cs="Arial"/>
                <w:lang w:val="en-GB"/>
              </w:rPr>
            </w:pPr>
            <w:r w:rsidRPr="00F44CE8">
              <w:rPr>
                <w:rFonts w:cs="Arial"/>
                <w:lang w:val="en-GB"/>
              </w:rPr>
              <w:t xml:space="preserve">Are users using the application? </w:t>
            </w:r>
          </w:p>
        </w:tc>
        <w:tc>
          <w:tcPr>
            <w:tcW w:w="4788" w:type="dxa"/>
          </w:tcPr>
          <w:p w:rsidR="00402656" w:rsidRPr="00F44CE8" w:rsidRDefault="00E07255" w:rsidP="001F13B7">
            <w:pPr>
              <w:spacing w:before="60" w:after="60" w:line="276" w:lineRule="auto"/>
              <w:rPr>
                <w:rFonts w:cs="Arial"/>
                <w:bCs/>
              </w:rPr>
            </w:pPr>
            <w:r>
              <w:rPr>
                <w:rFonts w:cs="Arial"/>
                <w:bCs/>
                <w:lang w:val="en-GB"/>
              </w:rPr>
              <w:t># a</w:t>
            </w:r>
            <w:r w:rsidR="00402656" w:rsidRPr="00F44CE8">
              <w:rPr>
                <w:rFonts w:cs="Arial"/>
                <w:bCs/>
                <w:lang w:val="en-GB"/>
              </w:rPr>
              <w:t xml:space="preserve">ctivities </w:t>
            </w:r>
            <w:r>
              <w:rPr>
                <w:rFonts w:cs="Arial"/>
                <w:bCs/>
                <w:lang w:val="en-GB"/>
              </w:rPr>
              <w:t>c</w:t>
            </w:r>
            <w:r w:rsidR="00402656" w:rsidRPr="00F44CE8">
              <w:rPr>
                <w:rFonts w:cs="Arial"/>
                <w:bCs/>
                <w:lang w:val="en-GB"/>
              </w:rPr>
              <w:t>reated</w:t>
            </w:r>
          </w:p>
          <w:p w:rsidR="00402656" w:rsidRPr="00F44CE8" w:rsidRDefault="00E07255" w:rsidP="001F13B7">
            <w:pPr>
              <w:spacing w:before="60" w:after="60" w:line="276" w:lineRule="auto"/>
              <w:rPr>
                <w:rFonts w:cs="Arial"/>
                <w:lang w:val="en-GB"/>
              </w:rPr>
            </w:pPr>
            <w:r>
              <w:rPr>
                <w:rFonts w:cs="Arial"/>
                <w:bCs/>
                <w:lang w:val="en-GB"/>
              </w:rPr>
              <w:t># of active l</w:t>
            </w:r>
            <w:r w:rsidR="00402656" w:rsidRPr="00F44CE8">
              <w:rPr>
                <w:rFonts w:cs="Arial"/>
                <w:bCs/>
                <w:lang w:val="en-GB"/>
              </w:rPr>
              <w:t>icenses</w:t>
            </w:r>
          </w:p>
        </w:tc>
      </w:tr>
      <w:tr w:rsidR="00402656" w:rsidRPr="00F44CE8" w:rsidTr="00F44CE8">
        <w:tc>
          <w:tcPr>
            <w:tcW w:w="4788" w:type="dxa"/>
          </w:tcPr>
          <w:p w:rsidR="00402656" w:rsidRPr="00F44CE8" w:rsidRDefault="00402656" w:rsidP="001F13B7">
            <w:pPr>
              <w:spacing w:before="60" w:after="60"/>
              <w:rPr>
                <w:rFonts w:cs="Arial"/>
                <w:lang w:val="en-GB"/>
              </w:rPr>
            </w:pPr>
            <w:r w:rsidRPr="00F44CE8">
              <w:rPr>
                <w:rFonts w:cs="Arial"/>
                <w:lang w:val="en-GB"/>
              </w:rPr>
              <w:t>Who is logging in most frequently?</w:t>
            </w:r>
          </w:p>
          <w:p w:rsidR="00402656" w:rsidRPr="00F44CE8" w:rsidRDefault="00402656" w:rsidP="001F13B7">
            <w:pPr>
              <w:spacing w:before="60" w:after="60"/>
              <w:rPr>
                <w:rFonts w:cs="Arial"/>
                <w:lang w:val="en-GB"/>
              </w:rPr>
            </w:pPr>
          </w:p>
        </w:tc>
        <w:tc>
          <w:tcPr>
            <w:tcW w:w="4788" w:type="dxa"/>
          </w:tcPr>
          <w:p w:rsidR="00402656" w:rsidRPr="00F44CE8" w:rsidRDefault="00E07255" w:rsidP="001F13B7">
            <w:pPr>
              <w:spacing w:before="60" w:after="60" w:line="276" w:lineRule="auto"/>
              <w:rPr>
                <w:rFonts w:cs="Arial"/>
                <w:bCs/>
                <w:lang w:val="en-GB"/>
              </w:rPr>
            </w:pPr>
            <w:r>
              <w:rPr>
                <w:rFonts w:cs="Arial"/>
                <w:bCs/>
                <w:lang w:val="en-GB"/>
              </w:rPr>
              <w:t>Login leaderb</w:t>
            </w:r>
            <w:r w:rsidR="00402656" w:rsidRPr="00F44CE8">
              <w:rPr>
                <w:rFonts w:cs="Arial"/>
                <w:bCs/>
                <w:lang w:val="en-GB"/>
              </w:rPr>
              <w:t>oard</w:t>
            </w:r>
          </w:p>
          <w:p w:rsidR="00402656" w:rsidRPr="00F44CE8" w:rsidRDefault="00402656" w:rsidP="001F13B7">
            <w:pPr>
              <w:spacing w:before="60" w:after="60" w:line="276" w:lineRule="auto"/>
              <w:rPr>
                <w:rFonts w:cs="Arial"/>
                <w:lang w:val="en-GB"/>
              </w:rPr>
            </w:pPr>
            <w:r w:rsidRPr="00F44CE8">
              <w:rPr>
                <w:rFonts w:cs="Arial"/>
                <w:bCs/>
                <w:lang w:val="en-GB"/>
              </w:rPr>
              <w:t>Hall of Fame</w:t>
            </w:r>
          </w:p>
        </w:tc>
      </w:tr>
    </w:tbl>
    <w:p w:rsidR="00402656" w:rsidRPr="00F44CE8" w:rsidRDefault="00402656" w:rsidP="00402656">
      <w:pPr>
        <w:rPr>
          <w:rFonts w:cs="Arial"/>
          <w:lang w:val="en-GB"/>
        </w:rPr>
      </w:pPr>
    </w:p>
    <w:p w:rsidR="00402656" w:rsidRPr="00C50166" w:rsidRDefault="00402656" w:rsidP="00C50166">
      <w:pPr>
        <w:rPr>
          <w:b/>
        </w:rPr>
      </w:pPr>
      <w:r w:rsidRPr="00C50166">
        <w:rPr>
          <w:b/>
        </w:rPr>
        <w:t xml:space="preserve">Phase </w:t>
      </w:r>
      <w:r w:rsidR="00175A4B" w:rsidRPr="00C50166">
        <w:rPr>
          <w:b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02656" w:rsidRPr="00F44CE8" w:rsidTr="001F13B7">
        <w:tc>
          <w:tcPr>
            <w:tcW w:w="4788" w:type="dxa"/>
            <w:shd w:val="clear" w:color="auto" w:fill="000000" w:themeFill="text1"/>
            <w:vAlign w:val="center"/>
          </w:tcPr>
          <w:p w:rsidR="00402656" w:rsidRPr="00175A4B" w:rsidRDefault="00402656" w:rsidP="001F13B7">
            <w:pPr>
              <w:spacing w:before="60" w:after="60"/>
              <w:jc w:val="center"/>
              <w:rPr>
                <w:rFonts w:cs="Arial"/>
                <w:b/>
                <w:lang w:val="en-GB"/>
              </w:rPr>
            </w:pPr>
            <w:r w:rsidRPr="00175A4B">
              <w:rPr>
                <w:rFonts w:cs="Arial"/>
                <w:b/>
                <w:lang w:val="en-GB"/>
              </w:rPr>
              <w:t>Key Questions</w:t>
            </w:r>
          </w:p>
        </w:tc>
        <w:tc>
          <w:tcPr>
            <w:tcW w:w="4788" w:type="dxa"/>
            <w:shd w:val="clear" w:color="auto" w:fill="000000" w:themeFill="text1"/>
            <w:vAlign w:val="center"/>
          </w:tcPr>
          <w:p w:rsidR="00402656" w:rsidRPr="00175A4B" w:rsidRDefault="00402656" w:rsidP="001F13B7">
            <w:pPr>
              <w:spacing w:before="60" w:after="60"/>
              <w:jc w:val="center"/>
              <w:rPr>
                <w:rFonts w:cs="Arial"/>
                <w:b/>
                <w:lang w:val="en-GB"/>
              </w:rPr>
            </w:pPr>
            <w:r w:rsidRPr="00175A4B">
              <w:rPr>
                <w:rFonts w:cs="Arial"/>
                <w:b/>
                <w:lang w:val="en-GB"/>
              </w:rPr>
              <w:t>Sample Metrics</w:t>
            </w:r>
          </w:p>
        </w:tc>
      </w:tr>
      <w:tr w:rsidR="00402656" w:rsidRPr="00F44CE8" w:rsidTr="00F44CE8">
        <w:tc>
          <w:tcPr>
            <w:tcW w:w="4788" w:type="dxa"/>
          </w:tcPr>
          <w:p w:rsidR="00402656" w:rsidRPr="00F44CE8" w:rsidRDefault="00402656" w:rsidP="001F13B7">
            <w:pPr>
              <w:spacing w:before="60" w:after="60" w:line="276" w:lineRule="auto"/>
              <w:rPr>
                <w:rFonts w:cs="Arial"/>
              </w:rPr>
            </w:pPr>
            <w:r w:rsidRPr="00F44CE8">
              <w:rPr>
                <w:rFonts w:cs="Arial"/>
                <w:lang w:val="en-GB"/>
              </w:rPr>
              <w:t>Are key functionalities being utilized?</w:t>
            </w:r>
          </w:p>
        </w:tc>
        <w:tc>
          <w:tcPr>
            <w:tcW w:w="4788" w:type="dxa"/>
          </w:tcPr>
          <w:p w:rsidR="00402656" w:rsidRPr="00F44CE8" w:rsidRDefault="00E07255" w:rsidP="001F13B7">
            <w:pPr>
              <w:spacing w:before="60" w:after="60" w:line="276" w:lineRule="auto"/>
              <w:rPr>
                <w:rFonts w:eastAsia="MS PGothic" w:cs="Arial"/>
                <w:kern w:val="24"/>
              </w:rPr>
            </w:pPr>
            <w:r>
              <w:rPr>
                <w:rFonts w:eastAsia="MS PGothic" w:cs="Arial"/>
                <w:kern w:val="24"/>
                <w:lang w:val="en-GB"/>
              </w:rPr>
              <w:t># accounts/contacts/opportunities c</w:t>
            </w:r>
            <w:r w:rsidR="00402656" w:rsidRPr="00F44CE8">
              <w:rPr>
                <w:rFonts w:eastAsia="MS PGothic" w:cs="Arial"/>
                <w:kern w:val="24"/>
                <w:lang w:val="en-GB"/>
              </w:rPr>
              <w:t>reated</w:t>
            </w:r>
          </w:p>
          <w:p w:rsidR="00402656" w:rsidRPr="00F44CE8" w:rsidRDefault="00E07255" w:rsidP="001F13B7">
            <w:pPr>
              <w:spacing w:before="60" w:after="60" w:line="276" w:lineRule="auto"/>
              <w:rPr>
                <w:rFonts w:eastAsia="MS PGothic" w:cs="Arial"/>
                <w:kern w:val="24"/>
              </w:rPr>
            </w:pPr>
            <w:r>
              <w:rPr>
                <w:rFonts w:eastAsia="MS PGothic" w:cs="Arial"/>
                <w:kern w:val="24"/>
                <w:lang w:val="en-GB"/>
              </w:rPr>
              <w:t># of a</w:t>
            </w:r>
            <w:r w:rsidR="00402656" w:rsidRPr="00F44CE8">
              <w:rPr>
                <w:rFonts w:eastAsia="MS PGothic" w:cs="Arial"/>
                <w:kern w:val="24"/>
                <w:lang w:val="en-GB"/>
              </w:rPr>
              <w:t>ccounts with activities</w:t>
            </w:r>
          </w:p>
          <w:p w:rsidR="00402656" w:rsidRPr="00F44CE8" w:rsidRDefault="00402656" w:rsidP="001F13B7">
            <w:pPr>
              <w:spacing w:before="60" w:after="60"/>
              <w:rPr>
                <w:rFonts w:eastAsia="MS PGothic" w:cs="Arial"/>
                <w:kern w:val="24"/>
                <w:lang w:val="en-GB"/>
              </w:rPr>
            </w:pPr>
          </w:p>
        </w:tc>
      </w:tr>
      <w:tr w:rsidR="00402656" w:rsidRPr="00F44CE8" w:rsidTr="00F44CE8">
        <w:tc>
          <w:tcPr>
            <w:tcW w:w="4788" w:type="dxa"/>
          </w:tcPr>
          <w:p w:rsidR="00402656" w:rsidRPr="00F44CE8" w:rsidRDefault="00402656" w:rsidP="001F13B7">
            <w:pPr>
              <w:spacing w:before="60" w:after="60" w:line="276" w:lineRule="auto"/>
              <w:rPr>
                <w:rFonts w:cs="Arial"/>
              </w:rPr>
            </w:pPr>
            <w:r w:rsidRPr="00F44CE8">
              <w:rPr>
                <w:rFonts w:cs="Arial"/>
                <w:lang w:val="en-GB"/>
              </w:rPr>
              <w:t>Are users interacting with the application?</w:t>
            </w:r>
          </w:p>
        </w:tc>
        <w:tc>
          <w:tcPr>
            <w:tcW w:w="4788" w:type="dxa"/>
          </w:tcPr>
          <w:p w:rsidR="00402656" w:rsidRPr="00F44CE8" w:rsidRDefault="00E07255" w:rsidP="001F13B7">
            <w:pPr>
              <w:spacing w:before="60" w:after="60" w:line="276" w:lineRule="auto"/>
              <w:rPr>
                <w:rFonts w:eastAsia="MS PGothic" w:cs="Arial"/>
                <w:kern w:val="24"/>
              </w:rPr>
            </w:pPr>
            <w:r>
              <w:rPr>
                <w:rFonts w:eastAsia="MS PGothic" w:cs="Arial"/>
                <w:kern w:val="24"/>
                <w:lang w:val="en-GB"/>
              </w:rPr>
              <w:t>Average # of opportunities associated to an a</w:t>
            </w:r>
            <w:r w:rsidR="00402656" w:rsidRPr="00F44CE8">
              <w:rPr>
                <w:rFonts w:eastAsia="MS PGothic" w:cs="Arial"/>
                <w:kern w:val="24"/>
                <w:lang w:val="en-GB"/>
              </w:rPr>
              <w:t>ccount</w:t>
            </w:r>
          </w:p>
          <w:p w:rsidR="00402656" w:rsidRPr="00F44CE8" w:rsidRDefault="00402656" w:rsidP="001F13B7">
            <w:pPr>
              <w:spacing w:before="60" w:after="60"/>
              <w:rPr>
                <w:rFonts w:eastAsia="MS PGothic" w:cs="Arial"/>
                <w:kern w:val="24"/>
                <w:lang w:val="en-GB"/>
              </w:rPr>
            </w:pPr>
          </w:p>
        </w:tc>
      </w:tr>
    </w:tbl>
    <w:p w:rsidR="00402656" w:rsidRPr="00F44CE8" w:rsidRDefault="00402656" w:rsidP="00402656">
      <w:pPr>
        <w:rPr>
          <w:rFonts w:eastAsia="MS PGothic" w:cs="Arial"/>
          <w:kern w:val="24"/>
          <w:lang w:val="en-GB"/>
        </w:rPr>
      </w:pPr>
    </w:p>
    <w:p w:rsidR="00402656" w:rsidRPr="00C50166" w:rsidRDefault="00402656" w:rsidP="00C50166">
      <w:pPr>
        <w:rPr>
          <w:b/>
        </w:rPr>
      </w:pPr>
      <w:r w:rsidRPr="00C50166">
        <w:rPr>
          <w:b/>
        </w:rPr>
        <w:t xml:space="preserve">Phase </w:t>
      </w:r>
      <w:r w:rsidR="00175A4B" w:rsidRPr="00C50166">
        <w:rPr>
          <w:b/>
        </w:rPr>
        <w:t>3</w:t>
      </w:r>
      <w:r w:rsidR="001F13B7" w:rsidRPr="00C50166"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02656" w:rsidRPr="00F44CE8" w:rsidTr="001F13B7">
        <w:tc>
          <w:tcPr>
            <w:tcW w:w="4788" w:type="dxa"/>
            <w:shd w:val="clear" w:color="auto" w:fill="000000" w:themeFill="text1"/>
            <w:vAlign w:val="center"/>
          </w:tcPr>
          <w:p w:rsidR="00402656" w:rsidRPr="00175A4B" w:rsidRDefault="00402656" w:rsidP="001F13B7">
            <w:pPr>
              <w:tabs>
                <w:tab w:val="center" w:pos="2286"/>
              </w:tabs>
              <w:spacing w:before="60" w:after="60"/>
              <w:jc w:val="center"/>
              <w:rPr>
                <w:rFonts w:cs="Arial"/>
                <w:b/>
                <w:lang w:val="en-GB"/>
              </w:rPr>
            </w:pPr>
            <w:r w:rsidRPr="00175A4B">
              <w:rPr>
                <w:rFonts w:cs="Arial"/>
                <w:b/>
                <w:lang w:val="en-GB"/>
              </w:rPr>
              <w:t>Key Questions</w:t>
            </w:r>
          </w:p>
        </w:tc>
        <w:tc>
          <w:tcPr>
            <w:tcW w:w="4788" w:type="dxa"/>
            <w:shd w:val="clear" w:color="auto" w:fill="000000" w:themeFill="text1"/>
            <w:vAlign w:val="center"/>
          </w:tcPr>
          <w:p w:rsidR="00402656" w:rsidRPr="00175A4B" w:rsidRDefault="00402656" w:rsidP="001F13B7">
            <w:pPr>
              <w:spacing w:before="60" w:after="60"/>
              <w:jc w:val="center"/>
              <w:rPr>
                <w:rFonts w:cs="Arial"/>
                <w:b/>
                <w:lang w:val="en-GB"/>
              </w:rPr>
            </w:pPr>
            <w:r w:rsidRPr="00175A4B">
              <w:rPr>
                <w:rFonts w:cs="Arial"/>
                <w:b/>
                <w:lang w:val="en-GB"/>
              </w:rPr>
              <w:t>Sample Metrics</w:t>
            </w:r>
          </w:p>
        </w:tc>
      </w:tr>
      <w:tr w:rsidR="00402656" w:rsidRPr="00F44CE8" w:rsidTr="00F44CE8">
        <w:tc>
          <w:tcPr>
            <w:tcW w:w="4788" w:type="dxa"/>
          </w:tcPr>
          <w:p w:rsidR="00402656" w:rsidRPr="00F44CE8" w:rsidRDefault="00402656" w:rsidP="001F13B7">
            <w:pPr>
              <w:spacing w:before="60" w:after="60" w:line="276" w:lineRule="auto"/>
              <w:rPr>
                <w:rFonts w:eastAsia="MS PGothic" w:cs="Arial"/>
                <w:kern w:val="24"/>
              </w:rPr>
            </w:pPr>
            <w:r w:rsidRPr="00F44CE8">
              <w:rPr>
                <w:rFonts w:eastAsia="MS PGothic" w:cs="Arial"/>
                <w:kern w:val="24"/>
                <w:lang w:val="en-GB"/>
              </w:rPr>
              <w:t>Are users taking advantage of the functionalities?</w:t>
            </w:r>
          </w:p>
          <w:p w:rsidR="00402656" w:rsidRPr="00F44CE8" w:rsidRDefault="00402656" w:rsidP="001F13B7">
            <w:pPr>
              <w:spacing w:before="60" w:after="60" w:line="276" w:lineRule="auto"/>
              <w:rPr>
                <w:rFonts w:cs="Arial"/>
              </w:rPr>
            </w:pPr>
          </w:p>
        </w:tc>
        <w:tc>
          <w:tcPr>
            <w:tcW w:w="4788" w:type="dxa"/>
          </w:tcPr>
          <w:p w:rsidR="00402656" w:rsidRPr="00F44CE8" w:rsidRDefault="00175A4B" w:rsidP="001F13B7">
            <w:pPr>
              <w:spacing w:before="60" w:after="60" w:line="276" w:lineRule="auto"/>
              <w:rPr>
                <w:rFonts w:eastAsia="MS PGothic" w:cs="Arial"/>
                <w:kern w:val="24"/>
              </w:rPr>
            </w:pPr>
            <w:r>
              <w:rPr>
                <w:rFonts w:eastAsia="MS PGothic" w:cs="Arial"/>
                <w:kern w:val="24"/>
                <w:lang w:val="en-GB"/>
              </w:rPr>
              <w:t>% of opportunities w/o</w:t>
            </w:r>
            <w:r w:rsidR="00402656" w:rsidRPr="00F44CE8">
              <w:rPr>
                <w:rFonts w:eastAsia="MS PGothic" w:cs="Arial"/>
                <w:kern w:val="24"/>
                <w:lang w:val="en-GB"/>
              </w:rPr>
              <w:t>pportunity line items</w:t>
            </w:r>
          </w:p>
          <w:p w:rsidR="00402656" w:rsidRPr="00F44CE8" w:rsidRDefault="00175A4B" w:rsidP="001F13B7">
            <w:pPr>
              <w:spacing w:before="60" w:after="60" w:line="276" w:lineRule="auto"/>
              <w:rPr>
                <w:rFonts w:eastAsia="MS PGothic" w:cs="Arial"/>
                <w:kern w:val="24"/>
              </w:rPr>
            </w:pPr>
            <w:r>
              <w:rPr>
                <w:rFonts w:eastAsia="MS PGothic" w:cs="Arial"/>
                <w:kern w:val="24"/>
                <w:lang w:val="en-GB"/>
              </w:rPr>
              <w:t>% of users r</w:t>
            </w:r>
            <w:r w:rsidR="00402656" w:rsidRPr="00F44CE8">
              <w:rPr>
                <w:rFonts w:eastAsia="MS PGothic" w:cs="Arial"/>
                <w:kern w:val="24"/>
                <w:lang w:val="en-GB"/>
              </w:rPr>
              <w:t>unnin</w:t>
            </w:r>
            <w:r>
              <w:rPr>
                <w:rFonts w:eastAsia="MS PGothic" w:cs="Arial"/>
                <w:kern w:val="24"/>
                <w:lang w:val="en-GB"/>
              </w:rPr>
              <w:t>g pipeline r</w:t>
            </w:r>
            <w:r w:rsidR="00402656" w:rsidRPr="00F44CE8">
              <w:rPr>
                <w:rFonts w:eastAsia="MS PGothic" w:cs="Arial"/>
                <w:kern w:val="24"/>
                <w:lang w:val="en-GB"/>
              </w:rPr>
              <w:t>eports</w:t>
            </w:r>
          </w:p>
          <w:p w:rsidR="00402656" w:rsidRPr="00F44CE8" w:rsidRDefault="00402656" w:rsidP="001F13B7">
            <w:pPr>
              <w:spacing w:before="60" w:after="60"/>
              <w:rPr>
                <w:rFonts w:eastAsia="MS PGothic" w:cs="Arial"/>
                <w:kern w:val="24"/>
                <w:lang w:val="en-GB"/>
              </w:rPr>
            </w:pPr>
          </w:p>
        </w:tc>
      </w:tr>
      <w:tr w:rsidR="00402656" w:rsidRPr="00F44CE8" w:rsidTr="00F44CE8">
        <w:tc>
          <w:tcPr>
            <w:tcW w:w="4788" w:type="dxa"/>
          </w:tcPr>
          <w:p w:rsidR="00402656" w:rsidRPr="00F44CE8" w:rsidRDefault="00402656" w:rsidP="001F13B7">
            <w:pPr>
              <w:spacing w:before="60" w:after="60" w:line="276" w:lineRule="auto"/>
              <w:rPr>
                <w:rFonts w:eastAsia="MS PGothic" w:cs="Arial"/>
                <w:kern w:val="24"/>
              </w:rPr>
            </w:pPr>
            <w:r w:rsidRPr="00F44CE8">
              <w:rPr>
                <w:rFonts w:eastAsia="MS PGothic" w:cs="Arial"/>
                <w:kern w:val="24"/>
                <w:lang w:val="en-GB"/>
              </w:rPr>
              <w:t xml:space="preserve">Are they collaborating effectively? </w:t>
            </w:r>
          </w:p>
          <w:p w:rsidR="00402656" w:rsidRPr="00F44CE8" w:rsidRDefault="00402656" w:rsidP="001F13B7">
            <w:pPr>
              <w:spacing w:before="60" w:after="60" w:line="276" w:lineRule="auto"/>
              <w:rPr>
                <w:rFonts w:cs="Arial"/>
              </w:rPr>
            </w:pPr>
          </w:p>
        </w:tc>
        <w:tc>
          <w:tcPr>
            <w:tcW w:w="4788" w:type="dxa"/>
          </w:tcPr>
          <w:p w:rsidR="00402656" w:rsidRPr="00F44CE8" w:rsidRDefault="00175A4B" w:rsidP="001F13B7">
            <w:pPr>
              <w:spacing w:before="60" w:after="60" w:line="276" w:lineRule="auto"/>
              <w:rPr>
                <w:rFonts w:eastAsia="MS PGothic" w:cs="Arial"/>
                <w:kern w:val="24"/>
              </w:rPr>
            </w:pPr>
            <w:r>
              <w:rPr>
                <w:rFonts w:eastAsia="MS PGothic" w:cs="Arial"/>
                <w:kern w:val="24"/>
                <w:lang w:val="en-GB"/>
              </w:rPr>
              <w:t># of Chatter feed p</w:t>
            </w:r>
            <w:r w:rsidR="00402656" w:rsidRPr="00F44CE8">
              <w:rPr>
                <w:rFonts w:eastAsia="MS PGothic" w:cs="Arial"/>
                <w:kern w:val="24"/>
                <w:lang w:val="en-GB"/>
              </w:rPr>
              <w:t xml:space="preserve">osts </w:t>
            </w:r>
          </w:p>
          <w:p w:rsidR="00402656" w:rsidRPr="00F44CE8" w:rsidRDefault="00402656" w:rsidP="001F13B7">
            <w:pPr>
              <w:spacing w:before="60" w:after="60"/>
              <w:rPr>
                <w:rFonts w:eastAsia="MS PGothic" w:cs="Arial"/>
                <w:kern w:val="24"/>
                <w:lang w:val="en-GB"/>
              </w:rPr>
            </w:pPr>
          </w:p>
        </w:tc>
      </w:tr>
    </w:tbl>
    <w:p w:rsidR="001F13B7" w:rsidRDefault="001F13B7" w:rsidP="00402656">
      <w:pPr>
        <w:rPr>
          <w:rFonts w:cs="Arial"/>
        </w:rPr>
      </w:pPr>
    </w:p>
    <w:p w:rsidR="00402656" w:rsidRPr="00F44CE8" w:rsidRDefault="001F13B7" w:rsidP="001F13B7">
      <w:pPr>
        <w:spacing w:after="200" w:line="276" w:lineRule="auto"/>
        <w:rPr>
          <w:rFonts w:cs="Arial"/>
        </w:rPr>
      </w:pPr>
      <w:r>
        <w:rPr>
          <w:rFonts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02656" w:rsidRPr="00F44CE8" w:rsidTr="001F13B7">
        <w:tc>
          <w:tcPr>
            <w:tcW w:w="9576" w:type="dxa"/>
            <w:gridSpan w:val="2"/>
            <w:shd w:val="clear" w:color="auto" w:fill="000000" w:themeFill="text1"/>
          </w:tcPr>
          <w:p w:rsidR="00402656" w:rsidRPr="001F13B7" w:rsidRDefault="00402656" w:rsidP="001F13B7">
            <w:pPr>
              <w:spacing w:before="60" w:after="60"/>
              <w:jc w:val="center"/>
              <w:rPr>
                <w:rFonts w:cs="Arial"/>
                <w:b/>
                <w:color w:val="FFFFFF" w:themeColor="background1"/>
              </w:rPr>
            </w:pPr>
            <w:r w:rsidRPr="001F13B7">
              <w:rPr>
                <w:rFonts w:cs="Arial"/>
                <w:b/>
                <w:color w:val="FFFFFF" w:themeColor="background1"/>
              </w:rPr>
              <w:lastRenderedPageBreak/>
              <w:t>My Adoption Metrics</w:t>
            </w:r>
          </w:p>
        </w:tc>
      </w:tr>
      <w:tr w:rsidR="00402656" w:rsidRPr="00F44CE8" w:rsidTr="001F13B7">
        <w:tc>
          <w:tcPr>
            <w:tcW w:w="4788" w:type="dxa"/>
            <w:shd w:val="clear" w:color="auto" w:fill="808080" w:themeFill="background1" w:themeFillShade="80"/>
            <w:vAlign w:val="center"/>
          </w:tcPr>
          <w:p w:rsidR="00402656" w:rsidRPr="001F13B7" w:rsidRDefault="00402656" w:rsidP="001F13B7">
            <w:pPr>
              <w:spacing w:before="60" w:after="60"/>
              <w:jc w:val="center"/>
              <w:rPr>
                <w:rFonts w:cs="Arial"/>
                <w:b/>
                <w:color w:val="FFFFFF" w:themeColor="background1"/>
                <w:lang w:val="en-GB"/>
              </w:rPr>
            </w:pPr>
            <w:r w:rsidRPr="001F13B7">
              <w:rPr>
                <w:rFonts w:cs="Arial"/>
                <w:b/>
                <w:color w:val="FFFFFF" w:themeColor="background1"/>
                <w:lang w:val="en-GB"/>
              </w:rPr>
              <w:t>Key Questions</w:t>
            </w:r>
          </w:p>
        </w:tc>
        <w:tc>
          <w:tcPr>
            <w:tcW w:w="4788" w:type="dxa"/>
            <w:shd w:val="clear" w:color="auto" w:fill="808080" w:themeFill="background1" w:themeFillShade="80"/>
            <w:vAlign w:val="center"/>
          </w:tcPr>
          <w:p w:rsidR="00402656" w:rsidRPr="001F13B7" w:rsidRDefault="00402656" w:rsidP="001F13B7">
            <w:pPr>
              <w:spacing w:before="60" w:after="60"/>
              <w:jc w:val="center"/>
              <w:rPr>
                <w:rFonts w:cs="Arial"/>
                <w:b/>
                <w:color w:val="FFFFFF" w:themeColor="background1"/>
                <w:lang w:val="en-GB"/>
              </w:rPr>
            </w:pPr>
            <w:r w:rsidRPr="001F13B7">
              <w:rPr>
                <w:rFonts w:cs="Arial"/>
                <w:b/>
                <w:color w:val="FFFFFF" w:themeColor="background1"/>
                <w:lang w:val="en-GB"/>
              </w:rPr>
              <w:t>Sample Metrics</w:t>
            </w:r>
          </w:p>
        </w:tc>
      </w:tr>
      <w:tr w:rsidR="00402656" w:rsidRPr="00F44CE8" w:rsidTr="00F44CE8">
        <w:tc>
          <w:tcPr>
            <w:tcW w:w="4788" w:type="dxa"/>
          </w:tcPr>
          <w:p w:rsidR="00402656" w:rsidRPr="00F44CE8" w:rsidRDefault="00402656" w:rsidP="001F13B7">
            <w:pPr>
              <w:spacing w:before="60" w:after="60"/>
              <w:rPr>
                <w:rFonts w:cs="Arial"/>
              </w:rPr>
            </w:pPr>
          </w:p>
        </w:tc>
        <w:tc>
          <w:tcPr>
            <w:tcW w:w="4788" w:type="dxa"/>
          </w:tcPr>
          <w:p w:rsidR="00402656" w:rsidRPr="00F44CE8" w:rsidRDefault="00402656" w:rsidP="001F13B7">
            <w:pPr>
              <w:spacing w:before="60" w:after="60"/>
              <w:rPr>
                <w:rFonts w:cs="Arial"/>
              </w:rPr>
            </w:pPr>
          </w:p>
        </w:tc>
      </w:tr>
      <w:tr w:rsidR="00402656" w:rsidRPr="00F44CE8" w:rsidTr="00F44CE8">
        <w:tc>
          <w:tcPr>
            <w:tcW w:w="4788" w:type="dxa"/>
          </w:tcPr>
          <w:p w:rsidR="00402656" w:rsidRPr="00F44CE8" w:rsidRDefault="00402656" w:rsidP="001F13B7">
            <w:pPr>
              <w:spacing w:before="60" w:after="60"/>
              <w:rPr>
                <w:rFonts w:cs="Arial"/>
              </w:rPr>
            </w:pPr>
          </w:p>
        </w:tc>
        <w:tc>
          <w:tcPr>
            <w:tcW w:w="4788" w:type="dxa"/>
          </w:tcPr>
          <w:p w:rsidR="00402656" w:rsidRPr="00F44CE8" w:rsidRDefault="00402656" w:rsidP="001F13B7">
            <w:pPr>
              <w:spacing w:before="60" w:after="60"/>
              <w:rPr>
                <w:rFonts w:cs="Arial"/>
              </w:rPr>
            </w:pPr>
          </w:p>
        </w:tc>
      </w:tr>
      <w:tr w:rsidR="00402656" w:rsidRPr="00F44CE8" w:rsidTr="00F44CE8">
        <w:tc>
          <w:tcPr>
            <w:tcW w:w="4788" w:type="dxa"/>
          </w:tcPr>
          <w:p w:rsidR="00402656" w:rsidRPr="00F44CE8" w:rsidRDefault="00402656" w:rsidP="001F13B7">
            <w:pPr>
              <w:spacing w:before="60" w:after="60"/>
              <w:rPr>
                <w:rFonts w:cs="Arial"/>
              </w:rPr>
            </w:pPr>
          </w:p>
        </w:tc>
        <w:tc>
          <w:tcPr>
            <w:tcW w:w="4788" w:type="dxa"/>
          </w:tcPr>
          <w:p w:rsidR="00402656" w:rsidRPr="00F44CE8" w:rsidRDefault="00402656" w:rsidP="001F13B7">
            <w:pPr>
              <w:spacing w:before="60" w:after="60"/>
              <w:rPr>
                <w:rFonts w:cs="Arial"/>
              </w:rPr>
            </w:pPr>
          </w:p>
        </w:tc>
      </w:tr>
      <w:tr w:rsidR="00402656" w:rsidRPr="00F44CE8" w:rsidTr="00F44CE8">
        <w:tc>
          <w:tcPr>
            <w:tcW w:w="4788" w:type="dxa"/>
          </w:tcPr>
          <w:p w:rsidR="00402656" w:rsidRPr="00F44CE8" w:rsidRDefault="00402656" w:rsidP="001F13B7">
            <w:pPr>
              <w:spacing w:before="60" w:after="60"/>
              <w:rPr>
                <w:rFonts w:cs="Arial"/>
              </w:rPr>
            </w:pPr>
          </w:p>
        </w:tc>
        <w:tc>
          <w:tcPr>
            <w:tcW w:w="4788" w:type="dxa"/>
          </w:tcPr>
          <w:p w:rsidR="00402656" w:rsidRPr="00F44CE8" w:rsidRDefault="00402656" w:rsidP="001F13B7">
            <w:pPr>
              <w:spacing w:before="60" w:after="60"/>
              <w:rPr>
                <w:rFonts w:cs="Arial"/>
              </w:rPr>
            </w:pPr>
          </w:p>
        </w:tc>
      </w:tr>
      <w:tr w:rsidR="00402656" w:rsidRPr="00F44CE8" w:rsidTr="00F44CE8">
        <w:tc>
          <w:tcPr>
            <w:tcW w:w="4788" w:type="dxa"/>
          </w:tcPr>
          <w:p w:rsidR="00402656" w:rsidRPr="00F44CE8" w:rsidRDefault="00402656" w:rsidP="001F13B7">
            <w:pPr>
              <w:spacing w:before="60" w:after="60"/>
              <w:rPr>
                <w:rFonts w:cs="Arial"/>
              </w:rPr>
            </w:pPr>
          </w:p>
        </w:tc>
        <w:tc>
          <w:tcPr>
            <w:tcW w:w="4788" w:type="dxa"/>
          </w:tcPr>
          <w:p w:rsidR="00402656" w:rsidRPr="00F44CE8" w:rsidRDefault="00402656" w:rsidP="001F13B7">
            <w:pPr>
              <w:spacing w:before="60" w:after="60"/>
              <w:rPr>
                <w:rFonts w:cs="Arial"/>
              </w:rPr>
            </w:pPr>
          </w:p>
        </w:tc>
      </w:tr>
      <w:tr w:rsidR="00402656" w:rsidRPr="00F44CE8" w:rsidTr="00E07255">
        <w:trPr>
          <w:trHeight w:val="469"/>
        </w:trPr>
        <w:tc>
          <w:tcPr>
            <w:tcW w:w="4788" w:type="dxa"/>
          </w:tcPr>
          <w:p w:rsidR="00402656" w:rsidRPr="00F44CE8" w:rsidRDefault="00402656" w:rsidP="001F13B7">
            <w:pPr>
              <w:spacing w:before="60" w:after="60"/>
              <w:rPr>
                <w:rFonts w:cs="Arial"/>
              </w:rPr>
            </w:pPr>
          </w:p>
        </w:tc>
        <w:tc>
          <w:tcPr>
            <w:tcW w:w="4788" w:type="dxa"/>
          </w:tcPr>
          <w:p w:rsidR="00402656" w:rsidRPr="00F44CE8" w:rsidRDefault="00402656" w:rsidP="001F13B7">
            <w:pPr>
              <w:spacing w:before="60" w:after="60"/>
              <w:rPr>
                <w:rFonts w:cs="Arial"/>
              </w:rPr>
            </w:pPr>
          </w:p>
        </w:tc>
      </w:tr>
      <w:tr w:rsidR="00402656" w:rsidRPr="00F44CE8" w:rsidTr="00F44CE8">
        <w:tc>
          <w:tcPr>
            <w:tcW w:w="4788" w:type="dxa"/>
          </w:tcPr>
          <w:p w:rsidR="00402656" w:rsidRPr="00F44CE8" w:rsidRDefault="00402656" w:rsidP="001F13B7">
            <w:pPr>
              <w:spacing w:before="60" w:after="60"/>
              <w:rPr>
                <w:rFonts w:cs="Arial"/>
              </w:rPr>
            </w:pPr>
          </w:p>
        </w:tc>
        <w:tc>
          <w:tcPr>
            <w:tcW w:w="4788" w:type="dxa"/>
          </w:tcPr>
          <w:p w:rsidR="00402656" w:rsidRPr="00F44CE8" w:rsidRDefault="00402656" w:rsidP="001F13B7">
            <w:pPr>
              <w:spacing w:before="60" w:after="60"/>
              <w:rPr>
                <w:rFonts w:cs="Arial"/>
              </w:rPr>
            </w:pPr>
          </w:p>
        </w:tc>
      </w:tr>
    </w:tbl>
    <w:p w:rsidR="00E07255" w:rsidRPr="00F44CE8" w:rsidRDefault="00E07255" w:rsidP="00402656">
      <w:pPr>
        <w:spacing w:after="200" w:line="276" w:lineRule="auto"/>
        <w:rPr>
          <w:rFonts w:cs="Arial"/>
          <w:b/>
        </w:rPr>
      </w:pPr>
    </w:p>
    <w:sectPr w:rsidR="00E07255" w:rsidRPr="00F44CE8" w:rsidSect="000572DF">
      <w:headerReference w:type="default" r:id="rId14"/>
      <w:footerReference w:type="default" r:id="rId15"/>
      <w:pgSz w:w="12240" w:h="15840"/>
      <w:pgMar w:top="2077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6E9" w:rsidRDefault="006756E9" w:rsidP="00D63CA3">
      <w:pPr>
        <w:spacing w:after="0"/>
      </w:pPr>
      <w:r>
        <w:separator/>
      </w:r>
    </w:p>
  </w:endnote>
  <w:endnote w:type="continuationSeparator" w:id="0">
    <w:p w:rsidR="006756E9" w:rsidRDefault="006756E9" w:rsidP="00D63C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4514" w:rsidRDefault="00B14514" w:rsidP="00D82BE6">
    <w:pPr>
      <w:pStyle w:val="Footer"/>
      <w:tabs>
        <w:tab w:val="clear" w:pos="4680"/>
        <w:tab w:val="clear" w:pos="9360"/>
        <w:tab w:val="left" w:pos="7527"/>
      </w:tabs>
      <w:jc w:val="center"/>
    </w:pPr>
    <w:r>
      <w:rPr>
        <w:rFonts w:cs="Arial"/>
      </w:rPr>
      <w:t>©</w:t>
    </w:r>
    <w:r>
      <w:t>Copyright 2013 salesforce.com, inc. All rights reserved.</w:t>
    </w:r>
  </w:p>
  <w:p w:rsidR="00B14514" w:rsidRDefault="00B14514" w:rsidP="00D82BE6">
    <w:pPr>
      <w:pStyle w:val="Footer"/>
      <w:tabs>
        <w:tab w:val="clear" w:pos="4680"/>
        <w:tab w:val="clear" w:pos="9360"/>
        <w:tab w:val="left" w:pos="7527"/>
      </w:tabs>
      <w:jc w:val="center"/>
    </w:pPr>
    <w:r w:rsidRPr="00374AF3">
      <w:t xml:space="preserve">Getting Started Workbook </w:t>
    </w:r>
    <w:r>
      <w:t xml:space="preserve">– Page </w:t>
    </w:r>
    <w:r w:rsidR="006756E9">
      <w:fldChar w:fldCharType="begin"/>
    </w:r>
    <w:r w:rsidR="006756E9">
      <w:instrText xml:space="preserve"> PAGE   \* MERGEFORMAT </w:instrText>
    </w:r>
    <w:r w:rsidR="006756E9">
      <w:fldChar w:fldCharType="separate"/>
    </w:r>
    <w:r w:rsidR="00B406EE">
      <w:rPr>
        <w:noProof/>
      </w:rPr>
      <w:t>19</w:t>
    </w:r>
    <w:r w:rsidR="006756E9">
      <w:rPr>
        <w:noProof/>
      </w:rPr>
      <w:fldChar w:fldCharType="end"/>
    </w:r>
    <w:r>
      <w:t xml:space="preserve"> of </w:t>
    </w:r>
    <w:r w:rsidR="006756E9">
      <w:fldChar w:fldCharType="begin"/>
    </w:r>
    <w:r w:rsidR="006756E9">
      <w:instrText xml:space="preserve"> SECTIONPAGES   \* MERGEFORMAT </w:instrText>
    </w:r>
    <w:r w:rsidR="006756E9">
      <w:fldChar w:fldCharType="separate"/>
    </w:r>
    <w:r w:rsidR="00B406EE">
      <w:rPr>
        <w:noProof/>
      </w:rPr>
      <w:t>22</w:t>
    </w:r>
    <w:r w:rsidR="006756E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6E9" w:rsidRDefault="006756E9" w:rsidP="00D63CA3">
      <w:pPr>
        <w:spacing w:after="0"/>
      </w:pPr>
      <w:r>
        <w:separator/>
      </w:r>
    </w:p>
  </w:footnote>
  <w:footnote w:type="continuationSeparator" w:id="0">
    <w:p w:rsidR="006756E9" w:rsidRDefault="006756E9" w:rsidP="00D63CA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4514" w:rsidRPr="004A3445" w:rsidRDefault="00E429D2" w:rsidP="004A3445">
    <w:pPr>
      <w:pStyle w:val="Header"/>
    </w:pPr>
    <w:r>
      <w:rPr>
        <w:noProof/>
        <w:lang w:val="ru-RU" w:eastAsia="ru-RU"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-688340</wp:posOffset>
          </wp:positionH>
          <wp:positionV relativeFrom="paragraph">
            <wp:posOffset>-164465</wp:posOffset>
          </wp:positionV>
          <wp:extent cx="1057910" cy="741680"/>
          <wp:effectExtent l="19050" t="0" r="8890" b="0"/>
          <wp:wrapTight wrapText="bothSides">
            <wp:wrapPolygon edited="0">
              <wp:start x="3112" y="0"/>
              <wp:lineTo x="1556" y="2219"/>
              <wp:lineTo x="0" y="7212"/>
              <wp:lineTo x="-389" y="14979"/>
              <wp:lineTo x="1556" y="17753"/>
              <wp:lineTo x="5056" y="21082"/>
              <wp:lineTo x="5445" y="21082"/>
              <wp:lineTo x="10502" y="21082"/>
              <wp:lineTo x="10891" y="21082"/>
              <wp:lineTo x="15947" y="17753"/>
              <wp:lineTo x="18670" y="17753"/>
              <wp:lineTo x="21782" y="12760"/>
              <wp:lineTo x="21782" y="4438"/>
              <wp:lineTo x="15558" y="555"/>
              <wp:lineTo x="8168" y="0"/>
              <wp:lineTo x="3112" y="0"/>
            </wp:wrapPolygon>
          </wp:wrapTight>
          <wp:docPr id="3" name="Picture 0" descr="sfdc_lockup_cmyk_blue_v4- cloud onl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fdc_lockup_cmyk_blue_v4- cloud only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7910" cy="7416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406EE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7215" behindDoc="1" locked="0" layoutInCell="1" allowOverlap="1">
              <wp:simplePos x="0" y="0"/>
              <wp:positionH relativeFrom="page">
                <wp:posOffset>198755</wp:posOffset>
              </wp:positionH>
              <wp:positionV relativeFrom="page">
                <wp:posOffset>233045</wp:posOffset>
              </wp:positionV>
              <wp:extent cx="7360920" cy="207645"/>
              <wp:effectExtent l="0" t="4445" r="3175" b="0"/>
              <wp:wrapNone/>
              <wp:docPr id="7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60920" cy="207645"/>
                      </a:xfrm>
                      <a:prstGeom prst="rect">
                        <a:avLst/>
                      </a:prstGeom>
                      <a:solidFill>
                        <a:srgbClr val="009DD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753A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78B5EB" id="Rectangle 7" o:spid="_x0000_s1026" style="position:absolute;margin-left:15.65pt;margin-top:18.35pt;width:579.6pt;height:16.35pt;z-index:-25165926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" fillcolor="#009ddc" stroked="f" strokecolor="#00753a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4514" w:rsidRPr="004A3445" w:rsidRDefault="00E429D2" w:rsidP="004A3445">
    <w:pPr>
      <w:pStyle w:val="Header"/>
    </w:pPr>
    <w:r>
      <w:rPr>
        <w:noProof/>
        <w:lang w:val="ru-RU" w:eastAsia="ru-RU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-697230</wp:posOffset>
          </wp:positionH>
          <wp:positionV relativeFrom="paragraph">
            <wp:posOffset>-146685</wp:posOffset>
          </wp:positionV>
          <wp:extent cx="1057910" cy="741680"/>
          <wp:effectExtent l="19050" t="0" r="8890" b="0"/>
          <wp:wrapTight wrapText="bothSides">
            <wp:wrapPolygon edited="0">
              <wp:start x="3112" y="0"/>
              <wp:lineTo x="1556" y="2219"/>
              <wp:lineTo x="0" y="7212"/>
              <wp:lineTo x="-389" y="14979"/>
              <wp:lineTo x="1556" y="17753"/>
              <wp:lineTo x="5056" y="21082"/>
              <wp:lineTo x="5445" y="21082"/>
              <wp:lineTo x="10502" y="21082"/>
              <wp:lineTo x="10891" y="21082"/>
              <wp:lineTo x="15947" y="17753"/>
              <wp:lineTo x="18670" y="17753"/>
              <wp:lineTo x="21782" y="12760"/>
              <wp:lineTo x="21782" y="4438"/>
              <wp:lineTo x="15558" y="555"/>
              <wp:lineTo x="8168" y="0"/>
              <wp:lineTo x="3112" y="0"/>
            </wp:wrapPolygon>
          </wp:wrapTight>
          <wp:docPr id="5" name="Picture 0" descr="sfdc_lockup_cmyk_blue_v4- cloud onl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fdc_lockup_cmyk_blue_v4- cloud only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7910" cy="7416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406EE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198755</wp:posOffset>
              </wp:positionH>
              <wp:positionV relativeFrom="page">
                <wp:posOffset>233045</wp:posOffset>
              </wp:positionV>
              <wp:extent cx="7360920" cy="207645"/>
              <wp:effectExtent l="0" t="4445" r="3175" b="0"/>
              <wp:wrapNone/>
              <wp:docPr id="6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60920" cy="207645"/>
                      </a:xfrm>
                      <a:prstGeom prst="rect">
                        <a:avLst/>
                      </a:prstGeom>
                      <a:solidFill>
                        <a:srgbClr val="009DD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753A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4C18549" id="Rectangle 8" o:spid="_x0000_s1026" style="position:absolute;margin-left:15.65pt;margin-top:18.35pt;width:579.6pt;height:16.3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" fillcolor="#009ddc" stroked="f" strokecolor="#00753a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4BC8913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DDFEE83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EBB28A6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E58854AA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</w:abstractNum>
  <w:abstractNum w:abstractNumId="4">
    <w:nsid w:val="FFFFFF89"/>
    <w:multiLevelType w:val="singleLevel"/>
    <w:tmpl w:val="1D28F70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5646CDF"/>
    <w:multiLevelType w:val="hybridMultilevel"/>
    <w:tmpl w:val="DD8CC3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60E0719"/>
    <w:multiLevelType w:val="hybridMultilevel"/>
    <w:tmpl w:val="110698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79108F6"/>
    <w:multiLevelType w:val="hybridMultilevel"/>
    <w:tmpl w:val="DDE8C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F84937"/>
    <w:multiLevelType w:val="hybridMultilevel"/>
    <w:tmpl w:val="25885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2F368E"/>
    <w:multiLevelType w:val="hybridMultilevel"/>
    <w:tmpl w:val="39748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807C43"/>
    <w:multiLevelType w:val="hybridMultilevel"/>
    <w:tmpl w:val="C30667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AF5DA2"/>
    <w:multiLevelType w:val="hybridMultilevel"/>
    <w:tmpl w:val="C5364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937C7E"/>
    <w:multiLevelType w:val="hybridMultilevel"/>
    <w:tmpl w:val="8786BA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DC78D2"/>
    <w:multiLevelType w:val="hybridMultilevel"/>
    <w:tmpl w:val="BBC27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5C1095"/>
    <w:multiLevelType w:val="hybridMultilevel"/>
    <w:tmpl w:val="CB1A4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805349"/>
    <w:multiLevelType w:val="hybridMultilevel"/>
    <w:tmpl w:val="9D3A3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97411C"/>
    <w:multiLevelType w:val="hybridMultilevel"/>
    <w:tmpl w:val="3072F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010186"/>
    <w:multiLevelType w:val="hybridMultilevel"/>
    <w:tmpl w:val="31D076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ED7C2D"/>
    <w:multiLevelType w:val="multilevel"/>
    <w:tmpl w:val="17A8D9BC"/>
    <w:styleLink w:val="Numbering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upperLetter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lowerRoman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>
    <w:nsid w:val="35606C3C"/>
    <w:multiLevelType w:val="hybridMultilevel"/>
    <w:tmpl w:val="F6D4D0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2830D7"/>
    <w:multiLevelType w:val="hybridMultilevel"/>
    <w:tmpl w:val="205A6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965DBD"/>
    <w:multiLevelType w:val="hybridMultilevel"/>
    <w:tmpl w:val="1D8848D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4C048AF"/>
    <w:multiLevelType w:val="hybridMultilevel"/>
    <w:tmpl w:val="5D4E1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28010B"/>
    <w:multiLevelType w:val="hybridMultilevel"/>
    <w:tmpl w:val="421CB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C91EF4"/>
    <w:multiLevelType w:val="hybridMultilevel"/>
    <w:tmpl w:val="4672D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F7539E"/>
    <w:multiLevelType w:val="hybridMultilevel"/>
    <w:tmpl w:val="33F23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887644"/>
    <w:multiLevelType w:val="hybridMultilevel"/>
    <w:tmpl w:val="B1803176"/>
    <w:lvl w:ilvl="0" w:tplc="018A62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7E340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7077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6298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A20A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6A12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84C9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1A9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5C35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54324484"/>
    <w:multiLevelType w:val="hybridMultilevel"/>
    <w:tmpl w:val="63B69CB6"/>
    <w:lvl w:ilvl="0" w:tplc="5CF808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5CF5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EEB8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FC03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084F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DA08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9834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948A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A6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59C10A72"/>
    <w:multiLevelType w:val="hybridMultilevel"/>
    <w:tmpl w:val="AF501F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5A5761"/>
    <w:multiLevelType w:val="hybridMultilevel"/>
    <w:tmpl w:val="F062A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0B1232"/>
    <w:multiLevelType w:val="hybridMultilevel"/>
    <w:tmpl w:val="839EBE5A"/>
    <w:lvl w:ilvl="0" w:tplc="02EA34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18F41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5C51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18A5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2AFA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603B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C0F8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A278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E6A3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64EF7E9F"/>
    <w:multiLevelType w:val="hybridMultilevel"/>
    <w:tmpl w:val="F7CCE33E"/>
    <w:lvl w:ilvl="0" w:tplc="77C8D78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7C7809"/>
    <w:multiLevelType w:val="hybridMultilevel"/>
    <w:tmpl w:val="98268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9360B5C"/>
    <w:multiLevelType w:val="multilevel"/>
    <w:tmpl w:val="96A245B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upperLetter"/>
      <w:pStyle w:val="Heading6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lowerRoman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left"/>
      <w:pPr>
        <w:ind w:left="3240" w:hanging="360"/>
      </w:pPr>
      <w:rPr>
        <w:rFonts w:hint="default"/>
      </w:rPr>
    </w:lvl>
  </w:abstractNum>
  <w:abstractNum w:abstractNumId="34">
    <w:nsid w:val="6B5146F1"/>
    <w:multiLevelType w:val="hybridMultilevel"/>
    <w:tmpl w:val="85BE45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B962DD6"/>
    <w:multiLevelType w:val="hybridMultilevel"/>
    <w:tmpl w:val="6F908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2D3CE9"/>
    <w:multiLevelType w:val="hybridMultilevel"/>
    <w:tmpl w:val="E4EA7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297AC0"/>
    <w:multiLevelType w:val="hybridMultilevel"/>
    <w:tmpl w:val="E5604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F10270"/>
    <w:multiLevelType w:val="hybridMultilevel"/>
    <w:tmpl w:val="B6542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FD27420"/>
    <w:multiLevelType w:val="hybridMultilevel"/>
    <w:tmpl w:val="72D0F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18"/>
  </w:num>
  <w:num w:numId="7">
    <w:abstractNumId w:val="31"/>
  </w:num>
  <w:num w:numId="8">
    <w:abstractNumId w:val="33"/>
  </w:num>
  <w:num w:numId="9">
    <w:abstractNumId w:val="15"/>
  </w:num>
  <w:num w:numId="10">
    <w:abstractNumId w:val="13"/>
  </w:num>
  <w:num w:numId="11">
    <w:abstractNumId w:val="29"/>
  </w:num>
  <w:num w:numId="12">
    <w:abstractNumId w:val="32"/>
  </w:num>
  <w:num w:numId="13">
    <w:abstractNumId w:val="9"/>
  </w:num>
  <w:num w:numId="14">
    <w:abstractNumId w:val="25"/>
  </w:num>
  <w:num w:numId="15">
    <w:abstractNumId w:val="23"/>
  </w:num>
  <w:num w:numId="16">
    <w:abstractNumId w:val="24"/>
  </w:num>
  <w:num w:numId="17">
    <w:abstractNumId w:val="36"/>
  </w:num>
  <w:num w:numId="18">
    <w:abstractNumId w:val="14"/>
  </w:num>
  <w:num w:numId="19">
    <w:abstractNumId w:val="35"/>
  </w:num>
  <w:num w:numId="20">
    <w:abstractNumId w:val="20"/>
  </w:num>
  <w:num w:numId="21">
    <w:abstractNumId w:val="6"/>
  </w:num>
  <w:num w:numId="22">
    <w:abstractNumId w:val="17"/>
  </w:num>
  <w:num w:numId="23">
    <w:abstractNumId w:val="10"/>
  </w:num>
  <w:num w:numId="24">
    <w:abstractNumId w:val="19"/>
  </w:num>
  <w:num w:numId="25">
    <w:abstractNumId w:val="12"/>
  </w:num>
  <w:num w:numId="26">
    <w:abstractNumId w:val="5"/>
  </w:num>
  <w:num w:numId="27">
    <w:abstractNumId w:val="28"/>
  </w:num>
  <w:num w:numId="28">
    <w:abstractNumId w:val="38"/>
  </w:num>
  <w:num w:numId="29">
    <w:abstractNumId w:val="8"/>
  </w:num>
  <w:num w:numId="30">
    <w:abstractNumId w:val="16"/>
  </w:num>
  <w:num w:numId="31">
    <w:abstractNumId w:val="39"/>
  </w:num>
  <w:num w:numId="32">
    <w:abstractNumId w:val="11"/>
  </w:num>
  <w:num w:numId="33">
    <w:abstractNumId w:val="37"/>
  </w:num>
  <w:num w:numId="34">
    <w:abstractNumId w:val="34"/>
  </w:num>
  <w:num w:numId="35">
    <w:abstractNumId w:val="22"/>
  </w:num>
  <w:num w:numId="36">
    <w:abstractNumId w:val="7"/>
  </w:num>
  <w:num w:numId="37">
    <w:abstractNumId w:val="21"/>
  </w:num>
  <w:num w:numId="38">
    <w:abstractNumId w:val="27"/>
  </w:num>
  <w:num w:numId="39">
    <w:abstractNumId w:val="26"/>
  </w:num>
  <w:num w:numId="40">
    <w:abstractNumId w:val="30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trackRevisions/>
  <w:defaultTabStop w:val="720"/>
  <w:characterSpacingControl w:val="doNotCompress"/>
  <w:hdrShapeDefaults>
    <o:shapedefaults v:ext="edit" spidmax="2049">
      <o:colormru v:ext="edit" colors="#009dd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F1C"/>
    <w:rsid w:val="000006A8"/>
    <w:rsid w:val="000009CD"/>
    <w:rsid w:val="000024AC"/>
    <w:rsid w:val="00003C08"/>
    <w:rsid w:val="000044F4"/>
    <w:rsid w:val="00004505"/>
    <w:rsid w:val="0000656B"/>
    <w:rsid w:val="00006B2E"/>
    <w:rsid w:val="00006C4C"/>
    <w:rsid w:val="00011B14"/>
    <w:rsid w:val="00012F3B"/>
    <w:rsid w:val="0001346A"/>
    <w:rsid w:val="000136C8"/>
    <w:rsid w:val="00013BDE"/>
    <w:rsid w:val="00017A0B"/>
    <w:rsid w:val="00017CBD"/>
    <w:rsid w:val="000226D2"/>
    <w:rsid w:val="00025E5D"/>
    <w:rsid w:val="00027DBD"/>
    <w:rsid w:val="00030876"/>
    <w:rsid w:val="00036D6D"/>
    <w:rsid w:val="00036D80"/>
    <w:rsid w:val="00037C4A"/>
    <w:rsid w:val="00037EAB"/>
    <w:rsid w:val="00040638"/>
    <w:rsid w:val="000413A2"/>
    <w:rsid w:val="00042A97"/>
    <w:rsid w:val="000431B1"/>
    <w:rsid w:val="00043EA4"/>
    <w:rsid w:val="000454ED"/>
    <w:rsid w:val="000458BF"/>
    <w:rsid w:val="000514D1"/>
    <w:rsid w:val="00053BFD"/>
    <w:rsid w:val="0005619B"/>
    <w:rsid w:val="000572DF"/>
    <w:rsid w:val="00057565"/>
    <w:rsid w:val="0006097B"/>
    <w:rsid w:val="00060BB0"/>
    <w:rsid w:val="00061130"/>
    <w:rsid w:val="000640B4"/>
    <w:rsid w:val="0006613E"/>
    <w:rsid w:val="00071FA7"/>
    <w:rsid w:val="00074130"/>
    <w:rsid w:val="00076393"/>
    <w:rsid w:val="000779DA"/>
    <w:rsid w:val="0008339E"/>
    <w:rsid w:val="000838E7"/>
    <w:rsid w:val="00084903"/>
    <w:rsid w:val="00090667"/>
    <w:rsid w:val="00092760"/>
    <w:rsid w:val="0009474B"/>
    <w:rsid w:val="00094DA3"/>
    <w:rsid w:val="000950D6"/>
    <w:rsid w:val="000A04F9"/>
    <w:rsid w:val="000A518B"/>
    <w:rsid w:val="000B2BD4"/>
    <w:rsid w:val="000B2D99"/>
    <w:rsid w:val="000B5429"/>
    <w:rsid w:val="000B7AE9"/>
    <w:rsid w:val="000C3F5F"/>
    <w:rsid w:val="000C48BC"/>
    <w:rsid w:val="000D1657"/>
    <w:rsid w:val="000D2050"/>
    <w:rsid w:val="000D434D"/>
    <w:rsid w:val="000D51DB"/>
    <w:rsid w:val="000D57BB"/>
    <w:rsid w:val="000D5EBE"/>
    <w:rsid w:val="000D60AA"/>
    <w:rsid w:val="000E398D"/>
    <w:rsid w:val="000E6CD9"/>
    <w:rsid w:val="000F2A59"/>
    <w:rsid w:val="000F36D0"/>
    <w:rsid w:val="000F55C5"/>
    <w:rsid w:val="001006BB"/>
    <w:rsid w:val="0010102F"/>
    <w:rsid w:val="001015FD"/>
    <w:rsid w:val="001058DC"/>
    <w:rsid w:val="00106A9E"/>
    <w:rsid w:val="001073DE"/>
    <w:rsid w:val="001148E8"/>
    <w:rsid w:val="001165B2"/>
    <w:rsid w:val="0011775B"/>
    <w:rsid w:val="00123B1D"/>
    <w:rsid w:val="0012440F"/>
    <w:rsid w:val="00125ED0"/>
    <w:rsid w:val="00127EED"/>
    <w:rsid w:val="00133EB4"/>
    <w:rsid w:val="00135038"/>
    <w:rsid w:val="001352D9"/>
    <w:rsid w:val="00135B6D"/>
    <w:rsid w:val="00136470"/>
    <w:rsid w:val="00137E07"/>
    <w:rsid w:val="00137F76"/>
    <w:rsid w:val="00141DA7"/>
    <w:rsid w:val="00142A63"/>
    <w:rsid w:val="00142A6B"/>
    <w:rsid w:val="0014514C"/>
    <w:rsid w:val="00145B39"/>
    <w:rsid w:val="0014654F"/>
    <w:rsid w:val="001467C5"/>
    <w:rsid w:val="00147DDE"/>
    <w:rsid w:val="00151821"/>
    <w:rsid w:val="00151ABB"/>
    <w:rsid w:val="0016010F"/>
    <w:rsid w:val="00160C37"/>
    <w:rsid w:val="001627CB"/>
    <w:rsid w:val="0016740B"/>
    <w:rsid w:val="00167AF1"/>
    <w:rsid w:val="00167F25"/>
    <w:rsid w:val="0017030D"/>
    <w:rsid w:val="00170D22"/>
    <w:rsid w:val="00171C17"/>
    <w:rsid w:val="00173356"/>
    <w:rsid w:val="00174FDB"/>
    <w:rsid w:val="00175A4B"/>
    <w:rsid w:val="00180E5C"/>
    <w:rsid w:val="00180ED6"/>
    <w:rsid w:val="00182380"/>
    <w:rsid w:val="001831BC"/>
    <w:rsid w:val="00183D87"/>
    <w:rsid w:val="00184055"/>
    <w:rsid w:val="001871B1"/>
    <w:rsid w:val="001904CB"/>
    <w:rsid w:val="00190B1E"/>
    <w:rsid w:val="001912E8"/>
    <w:rsid w:val="00193828"/>
    <w:rsid w:val="00193E64"/>
    <w:rsid w:val="0019506A"/>
    <w:rsid w:val="001979BC"/>
    <w:rsid w:val="001A0ACE"/>
    <w:rsid w:val="001A47FF"/>
    <w:rsid w:val="001A50B4"/>
    <w:rsid w:val="001A50E9"/>
    <w:rsid w:val="001B2B8D"/>
    <w:rsid w:val="001B5495"/>
    <w:rsid w:val="001B6700"/>
    <w:rsid w:val="001B772B"/>
    <w:rsid w:val="001C0CA8"/>
    <w:rsid w:val="001C2585"/>
    <w:rsid w:val="001C258A"/>
    <w:rsid w:val="001C3221"/>
    <w:rsid w:val="001C4151"/>
    <w:rsid w:val="001D0144"/>
    <w:rsid w:val="001D2EB4"/>
    <w:rsid w:val="001D2FC3"/>
    <w:rsid w:val="001D3506"/>
    <w:rsid w:val="001D4E62"/>
    <w:rsid w:val="001D79DE"/>
    <w:rsid w:val="001E0619"/>
    <w:rsid w:val="001E243A"/>
    <w:rsid w:val="001E569D"/>
    <w:rsid w:val="001E74EC"/>
    <w:rsid w:val="001F13B7"/>
    <w:rsid w:val="001F50C0"/>
    <w:rsid w:val="001F586E"/>
    <w:rsid w:val="001F7B39"/>
    <w:rsid w:val="001F7DD2"/>
    <w:rsid w:val="0020195D"/>
    <w:rsid w:val="00201CF2"/>
    <w:rsid w:val="0020200C"/>
    <w:rsid w:val="00203410"/>
    <w:rsid w:val="0020629A"/>
    <w:rsid w:val="00207AF2"/>
    <w:rsid w:val="00212B27"/>
    <w:rsid w:val="00213C1C"/>
    <w:rsid w:val="00214434"/>
    <w:rsid w:val="00214AF1"/>
    <w:rsid w:val="00216562"/>
    <w:rsid w:val="00217859"/>
    <w:rsid w:val="0022092F"/>
    <w:rsid w:val="00220C4E"/>
    <w:rsid w:val="00221B20"/>
    <w:rsid w:val="0022315B"/>
    <w:rsid w:val="00224C6E"/>
    <w:rsid w:val="00224D80"/>
    <w:rsid w:val="0022543D"/>
    <w:rsid w:val="00225E31"/>
    <w:rsid w:val="002305E5"/>
    <w:rsid w:val="0023259B"/>
    <w:rsid w:val="00235A0B"/>
    <w:rsid w:val="002362F3"/>
    <w:rsid w:val="002401D5"/>
    <w:rsid w:val="0024205A"/>
    <w:rsid w:val="0024209A"/>
    <w:rsid w:val="0024639B"/>
    <w:rsid w:val="002472D2"/>
    <w:rsid w:val="00251E82"/>
    <w:rsid w:val="0025206B"/>
    <w:rsid w:val="00255246"/>
    <w:rsid w:val="00255425"/>
    <w:rsid w:val="002617B3"/>
    <w:rsid w:val="00262E16"/>
    <w:rsid w:val="00264735"/>
    <w:rsid w:val="00266059"/>
    <w:rsid w:val="00267DA1"/>
    <w:rsid w:val="0027070F"/>
    <w:rsid w:val="00271219"/>
    <w:rsid w:val="00271B33"/>
    <w:rsid w:val="00271FF0"/>
    <w:rsid w:val="00272728"/>
    <w:rsid w:val="002727A8"/>
    <w:rsid w:val="002729C0"/>
    <w:rsid w:val="0027416A"/>
    <w:rsid w:val="00281625"/>
    <w:rsid w:val="00281E60"/>
    <w:rsid w:val="00282CD3"/>
    <w:rsid w:val="00285A72"/>
    <w:rsid w:val="002867F4"/>
    <w:rsid w:val="002872D1"/>
    <w:rsid w:val="00290254"/>
    <w:rsid w:val="002907B4"/>
    <w:rsid w:val="002911FD"/>
    <w:rsid w:val="002921B6"/>
    <w:rsid w:val="002922D0"/>
    <w:rsid w:val="00292E90"/>
    <w:rsid w:val="002956C3"/>
    <w:rsid w:val="00296EEA"/>
    <w:rsid w:val="00296FF9"/>
    <w:rsid w:val="002A0D71"/>
    <w:rsid w:val="002A22B4"/>
    <w:rsid w:val="002A3D88"/>
    <w:rsid w:val="002A45B8"/>
    <w:rsid w:val="002A5BA8"/>
    <w:rsid w:val="002A7917"/>
    <w:rsid w:val="002B0BFE"/>
    <w:rsid w:val="002B16CF"/>
    <w:rsid w:val="002B2B38"/>
    <w:rsid w:val="002B4321"/>
    <w:rsid w:val="002B5692"/>
    <w:rsid w:val="002B6C84"/>
    <w:rsid w:val="002B795C"/>
    <w:rsid w:val="002C36EA"/>
    <w:rsid w:val="002C5B80"/>
    <w:rsid w:val="002C617C"/>
    <w:rsid w:val="002C6679"/>
    <w:rsid w:val="002D15AE"/>
    <w:rsid w:val="002D16AE"/>
    <w:rsid w:val="002D6D2D"/>
    <w:rsid w:val="002D720C"/>
    <w:rsid w:val="002D72CF"/>
    <w:rsid w:val="002D7A71"/>
    <w:rsid w:val="002D7D1E"/>
    <w:rsid w:val="002E1CE3"/>
    <w:rsid w:val="002E4EA1"/>
    <w:rsid w:val="002E4FB7"/>
    <w:rsid w:val="002E59F0"/>
    <w:rsid w:val="002E74DF"/>
    <w:rsid w:val="002E7582"/>
    <w:rsid w:val="002E7871"/>
    <w:rsid w:val="002F0B9A"/>
    <w:rsid w:val="002F3265"/>
    <w:rsid w:val="002F3849"/>
    <w:rsid w:val="002F5238"/>
    <w:rsid w:val="002F53DC"/>
    <w:rsid w:val="002F5E97"/>
    <w:rsid w:val="002F61B0"/>
    <w:rsid w:val="002F655A"/>
    <w:rsid w:val="002F6F4A"/>
    <w:rsid w:val="00300A21"/>
    <w:rsid w:val="0030556A"/>
    <w:rsid w:val="00305C5C"/>
    <w:rsid w:val="00307CA4"/>
    <w:rsid w:val="00310AF3"/>
    <w:rsid w:val="00312709"/>
    <w:rsid w:val="00312E99"/>
    <w:rsid w:val="003157E3"/>
    <w:rsid w:val="00316D4F"/>
    <w:rsid w:val="00321A7D"/>
    <w:rsid w:val="00322EE0"/>
    <w:rsid w:val="00323670"/>
    <w:rsid w:val="00323D7B"/>
    <w:rsid w:val="00323E5F"/>
    <w:rsid w:val="00325C07"/>
    <w:rsid w:val="00326335"/>
    <w:rsid w:val="003273F5"/>
    <w:rsid w:val="003300B4"/>
    <w:rsid w:val="00332E64"/>
    <w:rsid w:val="0033370D"/>
    <w:rsid w:val="00337C64"/>
    <w:rsid w:val="00340958"/>
    <w:rsid w:val="00340B2A"/>
    <w:rsid w:val="00343764"/>
    <w:rsid w:val="00343942"/>
    <w:rsid w:val="00344045"/>
    <w:rsid w:val="003448CD"/>
    <w:rsid w:val="003461CB"/>
    <w:rsid w:val="003461EA"/>
    <w:rsid w:val="00353651"/>
    <w:rsid w:val="0035367F"/>
    <w:rsid w:val="00353D15"/>
    <w:rsid w:val="00354CE2"/>
    <w:rsid w:val="003556D9"/>
    <w:rsid w:val="003570CE"/>
    <w:rsid w:val="00357428"/>
    <w:rsid w:val="00360E4C"/>
    <w:rsid w:val="003639D1"/>
    <w:rsid w:val="00364C83"/>
    <w:rsid w:val="003658E2"/>
    <w:rsid w:val="00371C52"/>
    <w:rsid w:val="00371CD5"/>
    <w:rsid w:val="00372540"/>
    <w:rsid w:val="00372A1A"/>
    <w:rsid w:val="00372DE2"/>
    <w:rsid w:val="00374AF3"/>
    <w:rsid w:val="00376BC9"/>
    <w:rsid w:val="00380E44"/>
    <w:rsid w:val="00381BF2"/>
    <w:rsid w:val="00383484"/>
    <w:rsid w:val="00385BA6"/>
    <w:rsid w:val="0038778F"/>
    <w:rsid w:val="00390723"/>
    <w:rsid w:val="00391455"/>
    <w:rsid w:val="003930BF"/>
    <w:rsid w:val="0039651A"/>
    <w:rsid w:val="003A1646"/>
    <w:rsid w:val="003A16A9"/>
    <w:rsid w:val="003A180A"/>
    <w:rsid w:val="003A4B53"/>
    <w:rsid w:val="003A60D6"/>
    <w:rsid w:val="003A654A"/>
    <w:rsid w:val="003B0BD2"/>
    <w:rsid w:val="003B294B"/>
    <w:rsid w:val="003C19FD"/>
    <w:rsid w:val="003C2504"/>
    <w:rsid w:val="003C25EA"/>
    <w:rsid w:val="003C5317"/>
    <w:rsid w:val="003C7777"/>
    <w:rsid w:val="003D7F11"/>
    <w:rsid w:val="003E0499"/>
    <w:rsid w:val="003E19E2"/>
    <w:rsid w:val="003E23D0"/>
    <w:rsid w:val="003E368F"/>
    <w:rsid w:val="003E3963"/>
    <w:rsid w:val="003E3C4A"/>
    <w:rsid w:val="003E3D51"/>
    <w:rsid w:val="003E5815"/>
    <w:rsid w:val="003E64C4"/>
    <w:rsid w:val="003F2B17"/>
    <w:rsid w:val="003F3183"/>
    <w:rsid w:val="003F3A58"/>
    <w:rsid w:val="00400F1C"/>
    <w:rsid w:val="00401463"/>
    <w:rsid w:val="00402656"/>
    <w:rsid w:val="0040268A"/>
    <w:rsid w:val="0040269D"/>
    <w:rsid w:val="00403A16"/>
    <w:rsid w:val="00407056"/>
    <w:rsid w:val="00410D32"/>
    <w:rsid w:val="004206C6"/>
    <w:rsid w:val="00421117"/>
    <w:rsid w:val="00421BA5"/>
    <w:rsid w:val="00424393"/>
    <w:rsid w:val="00424AB1"/>
    <w:rsid w:val="00426251"/>
    <w:rsid w:val="00427ED9"/>
    <w:rsid w:val="00427FEF"/>
    <w:rsid w:val="00431C0D"/>
    <w:rsid w:val="00433905"/>
    <w:rsid w:val="00433C8D"/>
    <w:rsid w:val="0043440B"/>
    <w:rsid w:val="0043546F"/>
    <w:rsid w:val="00435501"/>
    <w:rsid w:val="0043570E"/>
    <w:rsid w:val="00437BF5"/>
    <w:rsid w:val="004403CA"/>
    <w:rsid w:val="00443C5E"/>
    <w:rsid w:val="004445A4"/>
    <w:rsid w:val="0044684C"/>
    <w:rsid w:val="00450B3A"/>
    <w:rsid w:val="00450E05"/>
    <w:rsid w:val="0045125B"/>
    <w:rsid w:val="00453135"/>
    <w:rsid w:val="00453CEF"/>
    <w:rsid w:val="00455B79"/>
    <w:rsid w:val="00455DE0"/>
    <w:rsid w:val="00460BCC"/>
    <w:rsid w:val="00467CC3"/>
    <w:rsid w:val="00470CFD"/>
    <w:rsid w:val="0047453E"/>
    <w:rsid w:val="0047465A"/>
    <w:rsid w:val="00475DF9"/>
    <w:rsid w:val="004800CE"/>
    <w:rsid w:val="004802C2"/>
    <w:rsid w:val="00480995"/>
    <w:rsid w:val="0048206B"/>
    <w:rsid w:val="004862F9"/>
    <w:rsid w:val="004873FF"/>
    <w:rsid w:val="00487A5D"/>
    <w:rsid w:val="00487C82"/>
    <w:rsid w:val="00490285"/>
    <w:rsid w:val="00491F21"/>
    <w:rsid w:val="004940DB"/>
    <w:rsid w:val="004945A5"/>
    <w:rsid w:val="00494EB2"/>
    <w:rsid w:val="00495F32"/>
    <w:rsid w:val="0049699D"/>
    <w:rsid w:val="00496A38"/>
    <w:rsid w:val="00496FB9"/>
    <w:rsid w:val="004A087B"/>
    <w:rsid w:val="004A0AD7"/>
    <w:rsid w:val="004A2AA9"/>
    <w:rsid w:val="004A3445"/>
    <w:rsid w:val="004A4F95"/>
    <w:rsid w:val="004A70AC"/>
    <w:rsid w:val="004A72B9"/>
    <w:rsid w:val="004A7324"/>
    <w:rsid w:val="004B0B4B"/>
    <w:rsid w:val="004B2267"/>
    <w:rsid w:val="004B4530"/>
    <w:rsid w:val="004B616B"/>
    <w:rsid w:val="004C17B6"/>
    <w:rsid w:val="004C25A6"/>
    <w:rsid w:val="004C4532"/>
    <w:rsid w:val="004C7E71"/>
    <w:rsid w:val="004D26A6"/>
    <w:rsid w:val="004D403B"/>
    <w:rsid w:val="004D51AD"/>
    <w:rsid w:val="004D6244"/>
    <w:rsid w:val="004D67FB"/>
    <w:rsid w:val="004D6E56"/>
    <w:rsid w:val="004D79AF"/>
    <w:rsid w:val="004E037A"/>
    <w:rsid w:val="004E0696"/>
    <w:rsid w:val="004E1441"/>
    <w:rsid w:val="004E37EB"/>
    <w:rsid w:val="004E3EB3"/>
    <w:rsid w:val="004E4377"/>
    <w:rsid w:val="004E583D"/>
    <w:rsid w:val="004E6090"/>
    <w:rsid w:val="004E6ADA"/>
    <w:rsid w:val="004F6CBB"/>
    <w:rsid w:val="004F7EDC"/>
    <w:rsid w:val="00504CBD"/>
    <w:rsid w:val="00504CD9"/>
    <w:rsid w:val="00506D79"/>
    <w:rsid w:val="00507402"/>
    <w:rsid w:val="00510A6E"/>
    <w:rsid w:val="00511E3B"/>
    <w:rsid w:val="005136AA"/>
    <w:rsid w:val="00514D36"/>
    <w:rsid w:val="005169B6"/>
    <w:rsid w:val="0051745D"/>
    <w:rsid w:val="005177AD"/>
    <w:rsid w:val="005217F4"/>
    <w:rsid w:val="005246D5"/>
    <w:rsid w:val="0052597A"/>
    <w:rsid w:val="00532721"/>
    <w:rsid w:val="005348F0"/>
    <w:rsid w:val="0053685E"/>
    <w:rsid w:val="00537DE3"/>
    <w:rsid w:val="00541E79"/>
    <w:rsid w:val="005431CC"/>
    <w:rsid w:val="0054466E"/>
    <w:rsid w:val="00546864"/>
    <w:rsid w:val="005502D4"/>
    <w:rsid w:val="00550D14"/>
    <w:rsid w:val="00552386"/>
    <w:rsid w:val="00556207"/>
    <w:rsid w:val="0056053E"/>
    <w:rsid w:val="00561ACC"/>
    <w:rsid w:val="00561E00"/>
    <w:rsid w:val="005711C3"/>
    <w:rsid w:val="0057256D"/>
    <w:rsid w:val="005743E2"/>
    <w:rsid w:val="00577F1C"/>
    <w:rsid w:val="00581607"/>
    <w:rsid w:val="00581814"/>
    <w:rsid w:val="00584A0C"/>
    <w:rsid w:val="005870C9"/>
    <w:rsid w:val="00592629"/>
    <w:rsid w:val="005934FA"/>
    <w:rsid w:val="00597480"/>
    <w:rsid w:val="005A181E"/>
    <w:rsid w:val="005A310D"/>
    <w:rsid w:val="005A4B3E"/>
    <w:rsid w:val="005A5029"/>
    <w:rsid w:val="005A62EF"/>
    <w:rsid w:val="005B1A98"/>
    <w:rsid w:val="005B41B8"/>
    <w:rsid w:val="005C33A7"/>
    <w:rsid w:val="005C5DF6"/>
    <w:rsid w:val="005D199F"/>
    <w:rsid w:val="005D2108"/>
    <w:rsid w:val="005D4804"/>
    <w:rsid w:val="005D5425"/>
    <w:rsid w:val="005D71F0"/>
    <w:rsid w:val="005E060D"/>
    <w:rsid w:val="005E0829"/>
    <w:rsid w:val="005E08A3"/>
    <w:rsid w:val="005E0A2C"/>
    <w:rsid w:val="005E29C1"/>
    <w:rsid w:val="005E3A7B"/>
    <w:rsid w:val="005E3F43"/>
    <w:rsid w:val="005E4A39"/>
    <w:rsid w:val="005E5951"/>
    <w:rsid w:val="005F35AA"/>
    <w:rsid w:val="005F3A6E"/>
    <w:rsid w:val="005F40E2"/>
    <w:rsid w:val="005F6663"/>
    <w:rsid w:val="005F68C9"/>
    <w:rsid w:val="00602988"/>
    <w:rsid w:val="0060345F"/>
    <w:rsid w:val="0060422E"/>
    <w:rsid w:val="00606877"/>
    <w:rsid w:val="0060767E"/>
    <w:rsid w:val="00613DED"/>
    <w:rsid w:val="00614681"/>
    <w:rsid w:val="00614BEB"/>
    <w:rsid w:val="006150E1"/>
    <w:rsid w:val="00615E5C"/>
    <w:rsid w:val="006167B3"/>
    <w:rsid w:val="00616A69"/>
    <w:rsid w:val="006205D8"/>
    <w:rsid w:val="0062282F"/>
    <w:rsid w:val="006242F9"/>
    <w:rsid w:val="00625D23"/>
    <w:rsid w:val="00625D91"/>
    <w:rsid w:val="00626BF7"/>
    <w:rsid w:val="00630317"/>
    <w:rsid w:val="00631A4F"/>
    <w:rsid w:val="00633A3E"/>
    <w:rsid w:val="00634EFF"/>
    <w:rsid w:val="006355FF"/>
    <w:rsid w:val="00635B2E"/>
    <w:rsid w:val="00640A20"/>
    <w:rsid w:val="00640C65"/>
    <w:rsid w:val="0064276D"/>
    <w:rsid w:val="0064289C"/>
    <w:rsid w:val="00643272"/>
    <w:rsid w:val="00644F5C"/>
    <w:rsid w:val="00650859"/>
    <w:rsid w:val="006514F8"/>
    <w:rsid w:val="00653DF6"/>
    <w:rsid w:val="0065573C"/>
    <w:rsid w:val="006563A2"/>
    <w:rsid w:val="00657D98"/>
    <w:rsid w:val="0066107D"/>
    <w:rsid w:val="00664521"/>
    <w:rsid w:val="00664773"/>
    <w:rsid w:val="00664E42"/>
    <w:rsid w:val="006663AD"/>
    <w:rsid w:val="006666B4"/>
    <w:rsid w:val="006675B7"/>
    <w:rsid w:val="00670785"/>
    <w:rsid w:val="0067330F"/>
    <w:rsid w:val="00673A2B"/>
    <w:rsid w:val="006747D2"/>
    <w:rsid w:val="00674AD3"/>
    <w:rsid w:val="006756E9"/>
    <w:rsid w:val="00675C99"/>
    <w:rsid w:val="0067669A"/>
    <w:rsid w:val="006778D7"/>
    <w:rsid w:val="00681296"/>
    <w:rsid w:val="00682AEB"/>
    <w:rsid w:val="00683712"/>
    <w:rsid w:val="0068501F"/>
    <w:rsid w:val="00686E47"/>
    <w:rsid w:val="00691686"/>
    <w:rsid w:val="00692773"/>
    <w:rsid w:val="0069335E"/>
    <w:rsid w:val="00694806"/>
    <w:rsid w:val="00694A2C"/>
    <w:rsid w:val="006956F4"/>
    <w:rsid w:val="00696515"/>
    <w:rsid w:val="0069694E"/>
    <w:rsid w:val="00696B46"/>
    <w:rsid w:val="006A126D"/>
    <w:rsid w:val="006A257E"/>
    <w:rsid w:val="006A57DC"/>
    <w:rsid w:val="006A68A3"/>
    <w:rsid w:val="006A6BF8"/>
    <w:rsid w:val="006A7BE5"/>
    <w:rsid w:val="006B2F22"/>
    <w:rsid w:val="006B4637"/>
    <w:rsid w:val="006B5F93"/>
    <w:rsid w:val="006B6C81"/>
    <w:rsid w:val="006B6FAF"/>
    <w:rsid w:val="006B75AE"/>
    <w:rsid w:val="006B7690"/>
    <w:rsid w:val="006B7B1C"/>
    <w:rsid w:val="006C183D"/>
    <w:rsid w:val="006C2435"/>
    <w:rsid w:val="006C359B"/>
    <w:rsid w:val="006C61A6"/>
    <w:rsid w:val="006C789F"/>
    <w:rsid w:val="006D349D"/>
    <w:rsid w:val="006D5A7E"/>
    <w:rsid w:val="006D6A97"/>
    <w:rsid w:val="006D6B39"/>
    <w:rsid w:val="006D6D7A"/>
    <w:rsid w:val="006D6FAE"/>
    <w:rsid w:val="006E1DB9"/>
    <w:rsid w:val="006E24E2"/>
    <w:rsid w:val="006E3FA0"/>
    <w:rsid w:val="006E5888"/>
    <w:rsid w:val="006F131F"/>
    <w:rsid w:val="006F1E57"/>
    <w:rsid w:val="006F29C5"/>
    <w:rsid w:val="006F5D5F"/>
    <w:rsid w:val="006F6E2C"/>
    <w:rsid w:val="006F71D9"/>
    <w:rsid w:val="006F7679"/>
    <w:rsid w:val="00701143"/>
    <w:rsid w:val="007039FC"/>
    <w:rsid w:val="007065CD"/>
    <w:rsid w:val="0071040D"/>
    <w:rsid w:val="00711402"/>
    <w:rsid w:val="00711643"/>
    <w:rsid w:val="007124C1"/>
    <w:rsid w:val="007176D6"/>
    <w:rsid w:val="00717DEA"/>
    <w:rsid w:val="0072076D"/>
    <w:rsid w:val="00723B6A"/>
    <w:rsid w:val="00725B0F"/>
    <w:rsid w:val="00726F1B"/>
    <w:rsid w:val="0072720D"/>
    <w:rsid w:val="00730175"/>
    <w:rsid w:val="00730A7B"/>
    <w:rsid w:val="00730AD2"/>
    <w:rsid w:val="00732FA5"/>
    <w:rsid w:val="0073659F"/>
    <w:rsid w:val="00741534"/>
    <w:rsid w:val="00741EDA"/>
    <w:rsid w:val="00741F84"/>
    <w:rsid w:val="00742F95"/>
    <w:rsid w:val="0074379E"/>
    <w:rsid w:val="00744AE4"/>
    <w:rsid w:val="00744E3E"/>
    <w:rsid w:val="007461E2"/>
    <w:rsid w:val="00746C87"/>
    <w:rsid w:val="00750363"/>
    <w:rsid w:val="007516E9"/>
    <w:rsid w:val="007520B1"/>
    <w:rsid w:val="00752296"/>
    <w:rsid w:val="007526A3"/>
    <w:rsid w:val="00752F04"/>
    <w:rsid w:val="00755562"/>
    <w:rsid w:val="00757553"/>
    <w:rsid w:val="00757AA6"/>
    <w:rsid w:val="00757E8C"/>
    <w:rsid w:val="00757EE2"/>
    <w:rsid w:val="00762AEB"/>
    <w:rsid w:val="007638FA"/>
    <w:rsid w:val="0076409E"/>
    <w:rsid w:val="00764B69"/>
    <w:rsid w:val="00765460"/>
    <w:rsid w:val="007717DE"/>
    <w:rsid w:val="0077287C"/>
    <w:rsid w:val="00772901"/>
    <w:rsid w:val="00773A0D"/>
    <w:rsid w:val="00773E0F"/>
    <w:rsid w:val="007747E0"/>
    <w:rsid w:val="007768DC"/>
    <w:rsid w:val="00777AF6"/>
    <w:rsid w:val="007806CD"/>
    <w:rsid w:val="00780FAA"/>
    <w:rsid w:val="00781C52"/>
    <w:rsid w:val="00783959"/>
    <w:rsid w:val="007854E9"/>
    <w:rsid w:val="0078796E"/>
    <w:rsid w:val="007906B9"/>
    <w:rsid w:val="0079703D"/>
    <w:rsid w:val="007972A2"/>
    <w:rsid w:val="007A1053"/>
    <w:rsid w:val="007A2267"/>
    <w:rsid w:val="007A2C7C"/>
    <w:rsid w:val="007A2F46"/>
    <w:rsid w:val="007A5CBB"/>
    <w:rsid w:val="007A661F"/>
    <w:rsid w:val="007A6C1F"/>
    <w:rsid w:val="007B344F"/>
    <w:rsid w:val="007B4F07"/>
    <w:rsid w:val="007B594E"/>
    <w:rsid w:val="007B5BE8"/>
    <w:rsid w:val="007B6C19"/>
    <w:rsid w:val="007C0D85"/>
    <w:rsid w:val="007C1E7C"/>
    <w:rsid w:val="007C2DC0"/>
    <w:rsid w:val="007C4230"/>
    <w:rsid w:val="007C72BD"/>
    <w:rsid w:val="007D1106"/>
    <w:rsid w:val="007D13B6"/>
    <w:rsid w:val="007D1AA3"/>
    <w:rsid w:val="007D2077"/>
    <w:rsid w:val="007D3BB7"/>
    <w:rsid w:val="007D4D6C"/>
    <w:rsid w:val="007E1E28"/>
    <w:rsid w:val="007E3FAB"/>
    <w:rsid w:val="007E5237"/>
    <w:rsid w:val="007E770E"/>
    <w:rsid w:val="007E7B47"/>
    <w:rsid w:val="007F087C"/>
    <w:rsid w:val="007F0EB3"/>
    <w:rsid w:val="007F29F6"/>
    <w:rsid w:val="007F37D7"/>
    <w:rsid w:val="007F6188"/>
    <w:rsid w:val="008048B8"/>
    <w:rsid w:val="00805DC5"/>
    <w:rsid w:val="00806331"/>
    <w:rsid w:val="0080639B"/>
    <w:rsid w:val="0080709D"/>
    <w:rsid w:val="00810AB0"/>
    <w:rsid w:val="00810F5F"/>
    <w:rsid w:val="00812F39"/>
    <w:rsid w:val="008137D4"/>
    <w:rsid w:val="008146CA"/>
    <w:rsid w:val="008146F4"/>
    <w:rsid w:val="00814A35"/>
    <w:rsid w:val="00816C9F"/>
    <w:rsid w:val="00816FC7"/>
    <w:rsid w:val="008178AB"/>
    <w:rsid w:val="0082176A"/>
    <w:rsid w:val="00821A92"/>
    <w:rsid w:val="008239E0"/>
    <w:rsid w:val="00824B9F"/>
    <w:rsid w:val="0082605D"/>
    <w:rsid w:val="00826269"/>
    <w:rsid w:val="0083343A"/>
    <w:rsid w:val="00833FE6"/>
    <w:rsid w:val="008346A6"/>
    <w:rsid w:val="00835DD6"/>
    <w:rsid w:val="00837414"/>
    <w:rsid w:val="00837D6D"/>
    <w:rsid w:val="008444D2"/>
    <w:rsid w:val="008446D6"/>
    <w:rsid w:val="00844971"/>
    <w:rsid w:val="008464E2"/>
    <w:rsid w:val="00847FBF"/>
    <w:rsid w:val="00850E06"/>
    <w:rsid w:val="00852EED"/>
    <w:rsid w:val="00854C11"/>
    <w:rsid w:val="00856E75"/>
    <w:rsid w:val="008576A3"/>
    <w:rsid w:val="00860913"/>
    <w:rsid w:val="0086144C"/>
    <w:rsid w:val="00862147"/>
    <w:rsid w:val="00862EF8"/>
    <w:rsid w:val="00864CFF"/>
    <w:rsid w:val="008656E1"/>
    <w:rsid w:val="00865F45"/>
    <w:rsid w:val="0086625F"/>
    <w:rsid w:val="0086773D"/>
    <w:rsid w:val="00871F67"/>
    <w:rsid w:val="00872C9F"/>
    <w:rsid w:val="00873BD9"/>
    <w:rsid w:val="00873CE9"/>
    <w:rsid w:val="008745A9"/>
    <w:rsid w:val="00876F8C"/>
    <w:rsid w:val="008814AF"/>
    <w:rsid w:val="00884537"/>
    <w:rsid w:val="008849C3"/>
    <w:rsid w:val="00885FBA"/>
    <w:rsid w:val="0088722A"/>
    <w:rsid w:val="00892EA7"/>
    <w:rsid w:val="00895467"/>
    <w:rsid w:val="008A0147"/>
    <w:rsid w:val="008A0E23"/>
    <w:rsid w:val="008A16A3"/>
    <w:rsid w:val="008A192C"/>
    <w:rsid w:val="008A233C"/>
    <w:rsid w:val="008A443E"/>
    <w:rsid w:val="008A6F3B"/>
    <w:rsid w:val="008A7143"/>
    <w:rsid w:val="008A7748"/>
    <w:rsid w:val="008B28B6"/>
    <w:rsid w:val="008B2B29"/>
    <w:rsid w:val="008B2C45"/>
    <w:rsid w:val="008B2E43"/>
    <w:rsid w:val="008B4FAD"/>
    <w:rsid w:val="008B6AE5"/>
    <w:rsid w:val="008B6CEA"/>
    <w:rsid w:val="008B71E1"/>
    <w:rsid w:val="008C05BD"/>
    <w:rsid w:val="008C276C"/>
    <w:rsid w:val="008C3088"/>
    <w:rsid w:val="008C39FE"/>
    <w:rsid w:val="008C472B"/>
    <w:rsid w:val="008C63C0"/>
    <w:rsid w:val="008D1AE3"/>
    <w:rsid w:val="008D253C"/>
    <w:rsid w:val="008D3803"/>
    <w:rsid w:val="008E0868"/>
    <w:rsid w:val="008E4836"/>
    <w:rsid w:val="008E4DFE"/>
    <w:rsid w:val="008F0575"/>
    <w:rsid w:val="008F1095"/>
    <w:rsid w:val="008F2A7B"/>
    <w:rsid w:val="008F6451"/>
    <w:rsid w:val="008F7DDE"/>
    <w:rsid w:val="00900A87"/>
    <w:rsid w:val="00900EDE"/>
    <w:rsid w:val="0090148A"/>
    <w:rsid w:val="009041A7"/>
    <w:rsid w:val="00905C4D"/>
    <w:rsid w:val="009064A3"/>
    <w:rsid w:val="00907B54"/>
    <w:rsid w:val="00910101"/>
    <w:rsid w:val="00910686"/>
    <w:rsid w:val="00914041"/>
    <w:rsid w:val="00914CA0"/>
    <w:rsid w:val="00917F99"/>
    <w:rsid w:val="00920577"/>
    <w:rsid w:val="00923264"/>
    <w:rsid w:val="00925ECB"/>
    <w:rsid w:val="00927B63"/>
    <w:rsid w:val="00930402"/>
    <w:rsid w:val="009324F1"/>
    <w:rsid w:val="009333B6"/>
    <w:rsid w:val="00933855"/>
    <w:rsid w:val="00934327"/>
    <w:rsid w:val="009344FB"/>
    <w:rsid w:val="0093485E"/>
    <w:rsid w:val="009367DE"/>
    <w:rsid w:val="009379DA"/>
    <w:rsid w:val="0094217D"/>
    <w:rsid w:val="00943046"/>
    <w:rsid w:val="009459E9"/>
    <w:rsid w:val="0094795A"/>
    <w:rsid w:val="00952336"/>
    <w:rsid w:val="00952D16"/>
    <w:rsid w:val="00953081"/>
    <w:rsid w:val="009530AD"/>
    <w:rsid w:val="009559BC"/>
    <w:rsid w:val="009607FE"/>
    <w:rsid w:val="00961758"/>
    <w:rsid w:val="009624F1"/>
    <w:rsid w:val="009629A0"/>
    <w:rsid w:val="00963A81"/>
    <w:rsid w:val="00965321"/>
    <w:rsid w:val="00972EF8"/>
    <w:rsid w:val="00974719"/>
    <w:rsid w:val="00974FBE"/>
    <w:rsid w:val="009771E6"/>
    <w:rsid w:val="0097729A"/>
    <w:rsid w:val="00980036"/>
    <w:rsid w:val="00982F12"/>
    <w:rsid w:val="00986294"/>
    <w:rsid w:val="00990792"/>
    <w:rsid w:val="00992124"/>
    <w:rsid w:val="00995ADD"/>
    <w:rsid w:val="00997627"/>
    <w:rsid w:val="009A167C"/>
    <w:rsid w:val="009A1FFF"/>
    <w:rsid w:val="009A25F4"/>
    <w:rsid w:val="009A279A"/>
    <w:rsid w:val="009A2835"/>
    <w:rsid w:val="009A4273"/>
    <w:rsid w:val="009A610A"/>
    <w:rsid w:val="009A6A1E"/>
    <w:rsid w:val="009B2873"/>
    <w:rsid w:val="009B34A8"/>
    <w:rsid w:val="009B4D5D"/>
    <w:rsid w:val="009B50A7"/>
    <w:rsid w:val="009B619B"/>
    <w:rsid w:val="009B6332"/>
    <w:rsid w:val="009C0301"/>
    <w:rsid w:val="009C05D6"/>
    <w:rsid w:val="009C1E25"/>
    <w:rsid w:val="009C3C28"/>
    <w:rsid w:val="009D0637"/>
    <w:rsid w:val="009D0F28"/>
    <w:rsid w:val="009D2200"/>
    <w:rsid w:val="009D332F"/>
    <w:rsid w:val="009D44AA"/>
    <w:rsid w:val="009D4FAF"/>
    <w:rsid w:val="009D50F4"/>
    <w:rsid w:val="009D6F69"/>
    <w:rsid w:val="009D7231"/>
    <w:rsid w:val="009E04C8"/>
    <w:rsid w:val="009E08CE"/>
    <w:rsid w:val="009E0DAA"/>
    <w:rsid w:val="009E32B7"/>
    <w:rsid w:val="009E4003"/>
    <w:rsid w:val="009E4F39"/>
    <w:rsid w:val="009E614F"/>
    <w:rsid w:val="009E77E0"/>
    <w:rsid w:val="009F00B9"/>
    <w:rsid w:val="009F193E"/>
    <w:rsid w:val="009F1EE8"/>
    <w:rsid w:val="009F56BE"/>
    <w:rsid w:val="009F57A4"/>
    <w:rsid w:val="009F7033"/>
    <w:rsid w:val="009F79F4"/>
    <w:rsid w:val="00A0071A"/>
    <w:rsid w:val="00A01144"/>
    <w:rsid w:val="00A011BF"/>
    <w:rsid w:val="00A07655"/>
    <w:rsid w:val="00A07876"/>
    <w:rsid w:val="00A07E06"/>
    <w:rsid w:val="00A128DB"/>
    <w:rsid w:val="00A1464E"/>
    <w:rsid w:val="00A20EB6"/>
    <w:rsid w:val="00A21DCF"/>
    <w:rsid w:val="00A22216"/>
    <w:rsid w:val="00A2502B"/>
    <w:rsid w:val="00A26EC9"/>
    <w:rsid w:val="00A3037E"/>
    <w:rsid w:val="00A30520"/>
    <w:rsid w:val="00A30C39"/>
    <w:rsid w:val="00A339FB"/>
    <w:rsid w:val="00A37C05"/>
    <w:rsid w:val="00A37E5A"/>
    <w:rsid w:val="00A40F8C"/>
    <w:rsid w:val="00A42274"/>
    <w:rsid w:val="00A453C6"/>
    <w:rsid w:val="00A566F3"/>
    <w:rsid w:val="00A56E06"/>
    <w:rsid w:val="00A5726A"/>
    <w:rsid w:val="00A60AC8"/>
    <w:rsid w:val="00A61B17"/>
    <w:rsid w:val="00A62014"/>
    <w:rsid w:val="00A6401D"/>
    <w:rsid w:val="00A70145"/>
    <w:rsid w:val="00A70271"/>
    <w:rsid w:val="00A706EE"/>
    <w:rsid w:val="00A73D41"/>
    <w:rsid w:val="00A74DE0"/>
    <w:rsid w:val="00A80FEF"/>
    <w:rsid w:val="00A83AAD"/>
    <w:rsid w:val="00A83BFE"/>
    <w:rsid w:val="00A87F99"/>
    <w:rsid w:val="00A9131F"/>
    <w:rsid w:val="00A91FC3"/>
    <w:rsid w:val="00A920ED"/>
    <w:rsid w:val="00A93333"/>
    <w:rsid w:val="00A93A2E"/>
    <w:rsid w:val="00A97B6E"/>
    <w:rsid w:val="00AA3956"/>
    <w:rsid w:val="00AA46C3"/>
    <w:rsid w:val="00AA53A0"/>
    <w:rsid w:val="00AA54C3"/>
    <w:rsid w:val="00AA69E8"/>
    <w:rsid w:val="00AB1080"/>
    <w:rsid w:val="00AB35F0"/>
    <w:rsid w:val="00AB56BB"/>
    <w:rsid w:val="00AB6D56"/>
    <w:rsid w:val="00AB7ECA"/>
    <w:rsid w:val="00AC1A78"/>
    <w:rsid w:val="00AC3786"/>
    <w:rsid w:val="00AC3852"/>
    <w:rsid w:val="00AC4401"/>
    <w:rsid w:val="00AD049E"/>
    <w:rsid w:val="00AD080C"/>
    <w:rsid w:val="00AD262A"/>
    <w:rsid w:val="00AD310C"/>
    <w:rsid w:val="00AD347F"/>
    <w:rsid w:val="00AD3F75"/>
    <w:rsid w:val="00AD5A7C"/>
    <w:rsid w:val="00AD74BA"/>
    <w:rsid w:val="00AD7904"/>
    <w:rsid w:val="00AD7D41"/>
    <w:rsid w:val="00AE1C25"/>
    <w:rsid w:val="00AE5834"/>
    <w:rsid w:val="00AE5A07"/>
    <w:rsid w:val="00AF0372"/>
    <w:rsid w:val="00AF050F"/>
    <w:rsid w:val="00AF1AFD"/>
    <w:rsid w:val="00AF30CD"/>
    <w:rsid w:val="00AF33E3"/>
    <w:rsid w:val="00AF44BA"/>
    <w:rsid w:val="00AF5282"/>
    <w:rsid w:val="00AF53BB"/>
    <w:rsid w:val="00B016FE"/>
    <w:rsid w:val="00B023CD"/>
    <w:rsid w:val="00B031F6"/>
    <w:rsid w:val="00B060C1"/>
    <w:rsid w:val="00B073FB"/>
    <w:rsid w:val="00B10E9C"/>
    <w:rsid w:val="00B12105"/>
    <w:rsid w:val="00B1270F"/>
    <w:rsid w:val="00B13571"/>
    <w:rsid w:val="00B14514"/>
    <w:rsid w:val="00B148CD"/>
    <w:rsid w:val="00B165F5"/>
    <w:rsid w:val="00B20D7D"/>
    <w:rsid w:val="00B210FE"/>
    <w:rsid w:val="00B2118C"/>
    <w:rsid w:val="00B22846"/>
    <w:rsid w:val="00B23BBB"/>
    <w:rsid w:val="00B23BC3"/>
    <w:rsid w:val="00B256EE"/>
    <w:rsid w:val="00B2732A"/>
    <w:rsid w:val="00B31790"/>
    <w:rsid w:val="00B31CBD"/>
    <w:rsid w:val="00B32E5C"/>
    <w:rsid w:val="00B406EE"/>
    <w:rsid w:val="00B425E8"/>
    <w:rsid w:val="00B4538E"/>
    <w:rsid w:val="00B45571"/>
    <w:rsid w:val="00B45D98"/>
    <w:rsid w:val="00B501F7"/>
    <w:rsid w:val="00B51215"/>
    <w:rsid w:val="00B51959"/>
    <w:rsid w:val="00B530CD"/>
    <w:rsid w:val="00B53564"/>
    <w:rsid w:val="00B551DE"/>
    <w:rsid w:val="00B56A71"/>
    <w:rsid w:val="00B57B72"/>
    <w:rsid w:val="00B618FB"/>
    <w:rsid w:val="00B66687"/>
    <w:rsid w:val="00B66884"/>
    <w:rsid w:val="00B66976"/>
    <w:rsid w:val="00B711B3"/>
    <w:rsid w:val="00B71DE3"/>
    <w:rsid w:val="00B72156"/>
    <w:rsid w:val="00B72661"/>
    <w:rsid w:val="00B731A1"/>
    <w:rsid w:val="00B8048F"/>
    <w:rsid w:val="00B807F0"/>
    <w:rsid w:val="00B809D0"/>
    <w:rsid w:val="00B8219C"/>
    <w:rsid w:val="00B83938"/>
    <w:rsid w:val="00B843D7"/>
    <w:rsid w:val="00B84B66"/>
    <w:rsid w:val="00B91D39"/>
    <w:rsid w:val="00B9325A"/>
    <w:rsid w:val="00B95D00"/>
    <w:rsid w:val="00B962E8"/>
    <w:rsid w:val="00B96677"/>
    <w:rsid w:val="00B97EFC"/>
    <w:rsid w:val="00BA0238"/>
    <w:rsid w:val="00BA23DB"/>
    <w:rsid w:val="00BA4617"/>
    <w:rsid w:val="00BA4866"/>
    <w:rsid w:val="00BA5845"/>
    <w:rsid w:val="00BA5CE4"/>
    <w:rsid w:val="00BA62AB"/>
    <w:rsid w:val="00BA63D0"/>
    <w:rsid w:val="00BB26B0"/>
    <w:rsid w:val="00BB43F5"/>
    <w:rsid w:val="00BB54D8"/>
    <w:rsid w:val="00BB7B30"/>
    <w:rsid w:val="00BC1C36"/>
    <w:rsid w:val="00BC2250"/>
    <w:rsid w:val="00BC2758"/>
    <w:rsid w:val="00BC7FB5"/>
    <w:rsid w:val="00BD0017"/>
    <w:rsid w:val="00BD2033"/>
    <w:rsid w:val="00BD53CD"/>
    <w:rsid w:val="00BD643F"/>
    <w:rsid w:val="00BE2E72"/>
    <w:rsid w:val="00BE3EA3"/>
    <w:rsid w:val="00BE5318"/>
    <w:rsid w:val="00BE6148"/>
    <w:rsid w:val="00BF001E"/>
    <w:rsid w:val="00BF0B38"/>
    <w:rsid w:val="00BF1A82"/>
    <w:rsid w:val="00BF2269"/>
    <w:rsid w:val="00BF5B85"/>
    <w:rsid w:val="00BF76AF"/>
    <w:rsid w:val="00C02A63"/>
    <w:rsid w:val="00C02D48"/>
    <w:rsid w:val="00C05691"/>
    <w:rsid w:val="00C06694"/>
    <w:rsid w:val="00C06A44"/>
    <w:rsid w:val="00C075D9"/>
    <w:rsid w:val="00C11C4E"/>
    <w:rsid w:val="00C11FD7"/>
    <w:rsid w:val="00C1253F"/>
    <w:rsid w:val="00C12D75"/>
    <w:rsid w:val="00C1380F"/>
    <w:rsid w:val="00C14B17"/>
    <w:rsid w:val="00C1606C"/>
    <w:rsid w:val="00C1785E"/>
    <w:rsid w:val="00C2048F"/>
    <w:rsid w:val="00C20DA6"/>
    <w:rsid w:val="00C231A0"/>
    <w:rsid w:val="00C24336"/>
    <w:rsid w:val="00C24625"/>
    <w:rsid w:val="00C24E9B"/>
    <w:rsid w:val="00C2713C"/>
    <w:rsid w:val="00C27692"/>
    <w:rsid w:val="00C3123F"/>
    <w:rsid w:val="00C321B6"/>
    <w:rsid w:val="00C331E2"/>
    <w:rsid w:val="00C34489"/>
    <w:rsid w:val="00C36822"/>
    <w:rsid w:val="00C37604"/>
    <w:rsid w:val="00C40EA5"/>
    <w:rsid w:val="00C418D5"/>
    <w:rsid w:val="00C41E20"/>
    <w:rsid w:val="00C43632"/>
    <w:rsid w:val="00C44D45"/>
    <w:rsid w:val="00C4667C"/>
    <w:rsid w:val="00C47993"/>
    <w:rsid w:val="00C50166"/>
    <w:rsid w:val="00C50B14"/>
    <w:rsid w:val="00C52B5A"/>
    <w:rsid w:val="00C534DF"/>
    <w:rsid w:val="00C53B19"/>
    <w:rsid w:val="00C542B5"/>
    <w:rsid w:val="00C558B0"/>
    <w:rsid w:val="00C56027"/>
    <w:rsid w:val="00C57A9C"/>
    <w:rsid w:val="00C60618"/>
    <w:rsid w:val="00C627F3"/>
    <w:rsid w:val="00C675FC"/>
    <w:rsid w:val="00C71143"/>
    <w:rsid w:val="00C718D9"/>
    <w:rsid w:val="00C72957"/>
    <w:rsid w:val="00C74F5C"/>
    <w:rsid w:val="00C75947"/>
    <w:rsid w:val="00C75A71"/>
    <w:rsid w:val="00C76E74"/>
    <w:rsid w:val="00C811B8"/>
    <w:rsid w:val="00C836D2"/>
    <w:rsid w:val="00C84B41"/>
    <w:rsid w:val="00C8563A"/>
    <w:rsid w:val="00C86DE7"/>
    <w:rsid w:val="00C87039"/>
    <w:rsid w:val="00C918ED"/>
    <w:rsid w:val="00C91AFE"/>
    <w:rsid w:val="00C92075"/>
    <w:rsid w:val="00C93F7C"/>
    <w:rsid w:val="00C944C9"/>
    <w:rsid w:val="00C956C2"/>
    <w:rsid w:val="00C95D97"/>
    <w:rsid w:val="00C96020"/>
    <w:rsid w:val="00C9645C"/>
    <w:rsid w:val="00C96567"/>
    <w:rsid w:val="00C96CF5"/>
    <w:rsid w:val="00CA1120"/>
    <w:rsid w:val="00CA3611"/>
    <w:rsid w:val="00CA6792"/>
    <w:rsid w:val="00CA6901"/>
    <w:rsid w:val="00CA7432"/>
    <w:rsid w:val="00CB1C9F"/>
    <w:rsid w:val="00CB271A"/>
    <w:rsid w:val="00CB27AE"/>
    <w:rsid w:val="00CB54E1"/>
    <w:rsid w:val="00CB5647"/>
    <w:rsid w:val="00CB7244"/>
    <w:rsid w:val="00CC046C"/>
    <w:rsid w:val="00CC0EF2"/>
    <w:rsid w:val="00CC426B"/>
    <w:rsid w:val="00CC4625"/>
    <w:rsid w:val="00CC6972"/>
    <w:rsid w:val="00CC7AA5"/>
    <w:rsid w:val="00CD0168"/>
    <w:rsid w:val="00CD1AC8"/>
    <w:rsid w:val="00CE33DC"/>
    <w:rsid w:val="00CE4239"/>
    <w:rsid w:val="00CE564D"/>
    <w:rsid w:val="00CE5EF8"/>
    <w:rsid w:val="00CF0C84"/>
    <w:rsid w:val="00CF29E3"/>
    <w:rsid w:val="00CF4059"/>
    <w:rsid w:val="00CF5858"/>
    <w:rsid w:val="00CF7006"/>
    <w:rsid w:val="00D03552"/>
    <w:rsid w:val="00D04A14"/>
    <w:rsid w:val="00D068EB"/>
    <w:rsid w:val="00D1002F"/>
    <w:rsid w:val="00D10721"/>
    <w:rsid w:val="00D128A5"/>
    <w:rsid w:val="00D12D9D"/>
    <w:rsid w:val="00D13812"/>
    <w:rsid w:val="00D1545B"/>
    <w:rsid w:val="00D16514"/>
    <w:rsid w:val="00D16D95"/>
    <w:rsid w:val="00D20093"/>
    <w:rsid w:val="00D2021C"/>
    <w:rsid w:val="00D203FB"/>
    <w:rsid w:val="00D2077E"/>
    <w:rsid w:val="00D23896"/>
    <w:rsid w:val="00D23E2B"/>
    <w:rsid w:val="00D24D47"/>
    <w:rsid w:val="00D25012"/>
    <w:rsid w:val="00D25725"/>
    <w:rsid w:val="00D26F98"/>
    <w:rsid w:val="00D27BD2"/>
    <w:rsid w:val="00D34156"/>
    <w:rsid w:val="00D34397"/>
    <w:rsid w:val="00D35677"/>
    <w:rsid w:val="00D369E6"/>
    <w:rsid w:val="00D36C7A"/>
    <w:rsid w:val="00D373FF"/>
    <w:rsid w:val="00D42687"/>
    <w:rsid w:val="00D54640"/>
    <w:rsid w:val="00D557B2"/>
    <w:rsid w:val="00D6101B"/>
    <w:rsid w:val="00D619FD"/>
    <w:rsid w:val="00D6274B"/>
    <w:rsid w:val="00D6321A"/>
    <w:rsid w:val="00D63CA3"/>
    <w:rsid w:val="00D64333"/>
    <w:rsid w:val="00D668CA"/>
    <w:rsid w:val="00D67CDE"/>
    <w:rsid w:val="00D75AE6"/>
    <w:rsid w:val="00D75C7D"/>
    <w:rsid w:val="00D769AC"/>
    <w:rsid w:val="00D77758"/>
    <w:rsid w:val="00D77F88"/>
    <w:rsid w:val="00D80164"/>
    <w:rsid w:val="00D82BE6"/>
    <w:rsid w:val="00D82EAF"/>
    <w:rsid w:val="00D8414D"/>
    <w:rsid w:val="00D854BB"/>
    <w:rsid w:val="00D85529"/>
    <w:rsid w:val="00D86394"/>
    <w:rsid w:val="00D86A38"/>
    <w:rsid w:val="00D90448"/>
    <w:rsid w:val="00D90A0D"/>
    <w:rsid w:val="00D91BA4"/>
    <w:rsid w:val="00D94E6A"/>
    <w:rsid w:val="00D9568E"/>
    <w:rsid w:val="00DA071A"/>
    <w:rsid w:val="00DA24AA"/>
    <w:rsid w:val="00DA54FF"/>
    <w:rsid w:val="00DA5F8B"/>
    <w:rsid w:val="00DA6ECE"/>
    <w:rsid w:val="00DB23B5"/>
    <w:rsid w:val="00DC1C04"/>
    <w:rsid w:val="00DC2C38"/>
    <w:rsid w:val="00DC36D3"/>
    <w:rsid w:val="00DC3DD8"/>
    <w:rsid w:val="00DC4578"/>
    <w:rsid w:val="00DC4EA2"/>
    <w:rsid w:val="00DC5AB9"/>
    <w:rsid w:val="00DC6215"/>
    <w:rsid w:val="00DC68DC"/>
    <w:rsid w:val="00DC6AFA"/>
    <w:rsid w:val="00DC71EE"/>
    <w:rsid w:val="00DC7B2F"/>
    <w:rsid w:val="00DD1158"/>
    <w:rsid w:val="00DD3224"/>
    <w:rsid w:val="00DD3718"/>
    <w:rsid w:val="00DD4143"/>
    <w:rsid w:val="00DD74DA"/>
    <w:rsid w:val="00DE0454"/>
    <w:rsid w:val="00DE07D3"/>
    <w:rsid w:val="00DE14E1"/>
    <w:rsid w:val="00DE4078"/>
    <w:rsid w:val="00DE4C3E"/>
    <w:rsid w:val="00DE533D"/>
    <w:rsid w:val="00DF0850"/>
    <w:rsid w:val="00DF10F0"/>
    <w:rsid w:val="00DF1371"/>
    <w:rsid w:val="00DF161B"/>
    <w:rsid w:val="00DF2487"/>
    <w:rsid w:val="00DF7C5E"/>
    <w:rsid w:val="00E02C38"/>
    <w:rsid w:val="00E043DB"/>
    <w:rsid w:val="00E05018"/>
    <w:rsid w:val="00E06711"/>
    <w:rsid w:val="00E07255"/>
    <w:rsid w:val="00E1046E"/>
    <w:rsid w:val="00E10F94"/>
    <w:rsid w:val="00E11848"/>
    <w:rsid w:val="00E142FA"/>
    <w:rsid w:val="00E17EBA"/>
    <w:rsid w:val="00E2021C"/>
    <w:rsid w:val="00E21ED3"/>
    <w:rsid w:val="00E223C4"/>
    <w:rsid w:val="00E23CFF"/>
    <w:rsid w:val="00E31F50"/>
    <w:rsid w:val="00E32334"/>
    <w:rsid w:val="00E32FCC"/>
    <w:rsid w:val="00E33616"/>
    <w:rsid w:val="00E33ED0"/>
    <w:rsid w:val="00E34B40"/>
    <w:rsid w:val="00E410DB"/>
    <w:rsid w:val="00E41C6D"/>
    <w:rsid w:val="00E429D2"/>
    <w:rsid w:val="00E4450E"/>
    <w:rsid w:val="00E4622E"/>
    <w:rsid w:val="00E46B13"/>
    <w:rsid w:val="00E47FEB"/>
    <w:rsid w:val="00E50982"/>
    <w:rsid w:val="00E54F43"/>
    <w:rsid w:val="00E559F7"/>
    <w:rsid w:val="00E55BC3"/>
    <w:rsid w:val="00E60FE2"/>
    <w:rsid w:val="00E618FE"/>
    <w:rsid w:val="00E61F33"/>
    <w:rsid w:val="00E626B1"/>
    <w:rsid w:val="00E64660"/>
    <w:rsid w:val="00E64709"/>
    <w:rsid w:val="00E64E7D"/>
    <w:rsid w:val="00E65953"/>
    <w:rsid w:val="00E729EF"/>
    <w:rsid w:val="00E75375"/>
    <w:rsid w:val="00E76B7C"/>
    <w:rsid w:val="00E77533"/>
    <w:rsid w:val="00E81AF5"/>
    <w:rsid w:val="00E933A6"/>
    <w:rsid w:val="00E940DD"/>
    <w:rsid w:val="00E95570"/>
    <w:rsid w:val="00E97B76"/>
    <w:rsid w:val="00EA3314"/>
    <w:rsid w:val="00EA4474"/>
    <w:rsid w:val="00EA4CF3"/>
    <w:rsid w:val="00EA67EC"/>
    <w:rsid w:val="00EA7365"/>
    <w:rsid w:val="00EA768D"/>
    <w:rsid w:val="00EB0DE2"/>
    <w:rsid w:val="00EB17F3"/>
    <w:rsid w:val="00EB35E0"/>
    <w:rsid w:val="00EB3B56"/>
    <w:rsid w:val="00EB3D84"/>
    <w:rsid w:val="00EB5C3F"/>
    <w:rsid w:val="00EB64BF"/>
    <w:rsid w:val="00EC0252"/>
    <w:rsid w:val="00EC1E72"/>
    <w:rsid w:val="00EC3BAB"/>
    <w:rsid w:val="00EC4B53"/>
    <w:rsid w:val="00EC529F"/>
    <w:rsid w:val="00EC7F26"/>
    <w:rsid w:val="00ED1A64"/>
    <w:rsid w:val="00ED2C80"/>
    <w:rsid w:val="00ED499F"/>
    <w:rsid w:val="00ED49F4"/>
    <w:rsid w:val="00ED6A5B"/>
    <w:rsid w:val="00EE2A2E"/>
    <w:rsid w:val="00EE325E"/>
    <w:rsid w:val="00EE3332"/>
    <w:rsid w:val="00EE3FC0"/>
    <w:rsid w:val="00EE453A"/>
    <w:rsid w:val="00EE4873"/>
    <w:rsid w:val="00EE6205"/>
    <w:rsid w:val="00EE62D4"/>
    <w:rsid w:val="00EE6543"/>
    <w:rsid w:val="00EE6BA9"/>
    <w:rsid w:val="00EE7997"/>
    <w:rsid w:val="00EF1BE9"/>
    <w:rsid w:val="00EF3564"/>
    <w:rsid w:val="00EF3EAE"/>
    <w:rsid w:val="00EF65DA"/>
    <w:rsid w:val="00F07CD8"/>
    <w:rsid w:val="00F07EEE"/>
    <w:rsid w:val="00F102AE"/>
    <w:rsid w:val="00F10401"/>
    <w:rsid w:val="00F1070E"/>
    <w:rsid w:val="00F13FE0"/>
    <w:rsid w:val="00F15610"/>
    <w:rsid w:val="00F16DC4"/>
    <w:rsid w:val="00F2006B"/>
    <w:rsid w:val="00F20BB9"/>
    <w:rsid w:val="00F211CB"/>
    <w:rsid w:val="00F21E1F"/>
    <w:rsid w:val="00F31EDA"/>
    <w:rsid w:val="00F3601E"/>
    <w:rsid w:val="00F43370"/>
    <w:rsid w:val="00F43422"/>
    <w:rsid w:val="00F44CE8"/>
    <w:rsid w:val="00F4720A"/>
    <w:rsid w:val="00F50981"/>
    <w:rsid w:val="00F56E69"/>
    <w:rsid w:val="00F571B8"/>
    <w:rsid w:val="00F57835"/>
    <w:rsid w:val="00F60A98"/>
    <w:rsid w:val="00F61A10"/>
    <w:rsid w:val="00F635CF"/>
    <w:rsid w:val="00F63D37"/>
    <w:rsid w:val="00F65B98"/>
    <w:rsid w:val="00F71E6C"/>
    <w:rsid w:val="00F7202E"/>
    <w:rsid w:val="00F72EEE"/>
    <w:rsid w:val="00F766DD"/>
    <w:rsid w:val="00F77392"/>
    <w:rsid w:val="00F84128"/>
    <w:rsid w:val="00F8508F"/>
    <w:rsid w:val="00F86DEC"/>
    <w:rsid w:val="00F93D83"/>
    <w:rsid w:val="00F951EE"/>
    <w:rsid w:val="00F9535A"/>
    <w:rsid w:val="00FA2E44"/>
    <w:rsid w:val="00FA376C"/>
    <w:rsid w:val="00FB00F7"/>
    <w:rsid w:val="00FB0A9D"/>
    <w:rsid w:val="00FB1BAE"/>
    <w:rsid w:val="00FB34BB"/>
    <w:rsid w:val="00FB490C"/>
    <w:rsid w:val="00FB496C"/>
    <w:rsid w:val="00FB4ADA"/>
    <w:rsid w:val="00FB7D6E"/>
    <w:rsid w:val="00FC058C"/>
    <w:rsid w:val="00FC07A2"/>
    <w:rsid w:val="00FC345F"/>
    <w:rsid w:val="00FC363A"/>
    <w:rsid w:val="00FC46D3"/>
    <w:rsid w:val="00FC529D"/>
    <w:rsid w:val="00FC5D07"/>
    <w:rsid w:val="00FC74AD"/>
    <w:rsid w:val="00FD10F4"/>
    <w:rsid w:val="00FD28BA"/>
    <w:rsid w:val="00FD334B"/>
    <w:rsid w:val="00FD4403"/>
    <w:rsid w:val="00FD5C37"/>
    <w:rsid w:val="00FD7AF3"/>
    <w:rsid w:val="00FE0D4C"/>
    <w:rsid w:val="00FE42C1"/>
    <w:rsid w:val="00FE50A1"/>
    <w:rsid w:val="00FE6BE3"/>
    <w:rsid w:val="00FF0696"/>
    <w:rsid w:val="00FF08E8"/>
    <w:rsid w:val="00FF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09ddc"/>
    </o:shapedefaults>
    <o:shapelayout v:ext="edit">
      <o:idmap v:ext="edit" data="1"/>
    </o:shapelayout>
  </w:shapeDefaults>
  <w:decimalSymbol w:val=","/>
  <w:listSeparator w:val=";"/>
  <w15:docId w15:val="{83674876-CDE9-44FE-B389-6BF6648AB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7EAB"/>
    <w:pPr>
      <w:spacing w:after="120" w:line="240" w:lineRule="auto"/>
    </w:pPr>
    <w:rPr>
      <w:rFonts w:ascii="Arial" w:hAnsi="Arial"/>
    </w:rPr>
  </w:style>
  <w:style w:type="paragraph" w:styleId="Heading1">
    <w:name w:val="heading 1"/>
    <w:link w:val="Heading1Char"/>
    <w:uiPriority w:val="9"/>
    <w:qFormat/>
    <w:rsid w:val="009A4273"/>
    <w:pPr>
      <w:widowControl w:val="0"/>
      <w:numPr>
        <w:numId w:val="8"/>
      </w:numPr>
      <w:spacing w:after="120" w:line="240" w:lineRule="auto"/>
      <w:contextualSpacing/>
      <w:outlineLvl w:val="0"/>
    </w:pPr>
    <w:rPr>
      <w:rFonts w:ascii="Arial" w:eastAsiaTheme="majorEastAsia" w:hAnsi="Arial" w:cstheme="majorBidi"/>
      <w:bCs/>
      <w:szCs w:val="28"/>
    </w:rPr>
  </w:style>
  <w:style w:type="paragraph" w:styleId="Heading2">
    <w:name w:val="heading 2"/>
    <w:basedOn w:val="Heading1"/>
    <w:link w:val="Heading2Char"/>
    <w:uiPriority w:val="9"/>
    <w:unhideWhenUsed/>
    <w:qFormat/>
    <w:rsid w:val="00744E3E"/>
    <w:pPr>
      <w:numPr>
        <w:ilvl w:val="1"/>
      </w:numPr>
      <w:outlineLvl w:val="1"/>
    </w:pPr>
    <w:rPr>
      <w:bCs w:val="0"/>
      <w:szCs w:val="26"/>
    </w:rPr>
  </w:style>
  <w:style w:type="paragraph" w:styleId="Heading3">
    <w:name w:val="heading 3"/>
    <w:basedOn w:val="Heading2"/>
    <w:link w:val="Heading3Char"/>
    <w:uiPriority w:val="9"/>
    <w:unhideWhenUsed/>
    <w:qFormat/>
    <w:rsid w:val="00744E3E"/>
    <w:pPr>
      <w:numPr>
        <w:ilvl w:val="2"/>
      </w:numPr>
      <w:outlineLvl w:val="2"/>
    </w:pPr>
    <w:rPr>
      <w:bCs/>
    </w:rPr>
  </w:style>
  <w:style w:type="paragraph" w:styleId="Heading4">
    <w:name w:val="heading 4"/>
    <w:basedOn w:val="Heading3"/>
    <w:link w:val="Heading4Char"/>
    <w:uiPriority w:val="9"/>
    <w:unhideWhenUsed/>
    <w:qFormat/>
    <w:rsid w:val="00312709"/>
    <w:pPr>
      <w:numPr>
        <w:ilvl w:val="3"/>
      </w:numPr>
      <w:outlineLvl w:val="3"/>
    </w:pPr>
    <w:rPr>
      <w:bCs w:val="0"/>
      <w:iCs/>
    </w:rPr>
  </w:style>
  <w:style w:type="paragraph" w:styleId="Heading5">
    <w:name w:val="heading 5"/>
    <w:basedOn w:val="Heading4"/>
    <w:link w:val="Heading5Char"/>
    <w:uiPriority w:val="9"/>
    <w:unhideWhenUsed/>
    <w:qFormat/>
    <w:rsid w:val="00312709"/>
    <w:pPr>
      <w:numPr>
        <w:ilvl w:val="4"/>
      </w:numPr>
      <w:outlineLvl w:val="4"/>
    </w:pPr>
  </w:style>
  <w:style w:type="paragraph" w:styleId="Heading6">
    <w:name w:val="heading 6"/>
    <w:basedOn w:val="Heading5"/>
    <w:link w:val="Heading6Char"/>
    <w:uiPriority w:val="9"/>
    <w:unhideWhenUsed/>
    <w:qFormat/>
    <w:rsid w:val="00312709"/>
    <w:pPr>
      <w:numPr>
        <w:ilvl w:val="5"/>
      </w:numPr>
      <w:outlineLvl w:val="5"/>
    </w:pPr>
    <w:rPr>
      <w:iCs w:val="0"/>
    </w:rPr>
  </w:style>
  <w:style w:type="paragraph" w:styleId="Heading7">
    <w:name w:val="heading 7"/>
    <w:basedOn w:val="Heading6"/>
    <w:link w:val="Heading7Char"/>
    <w:uiPriority w:val="9"/>
    <w:unhideWhenUsed/>
    <w:qFormat/>
    <w:rsid w:val="00312709"/>
    <w:pPr>
      <w:numPr>
        <w:ilvl w:val="6"/>
      </w:numPr>
      <w:outlineLvl w:val="6"/>
    </w:pPr>
    <w:rPr>
      <w:iCs/>
    </w:rPr>
  </w:style>
  <w:style w:type="paragraph" w:styleId="Heading8">
    <w:name w:val="heading 8"/>
    <w:basedOn w:val="Heading7"/>
    <w:link w:val="Heading8Char"/>
    <w:uiPriority w:val="9"/>
    <w:unhideWhenUsed/>
    <w:qFormat/>
    <w:rsid w:val="00312709"/>
    <w:pPr>
      <w:numPr>
        <w:ilvl w:val="7"/>
      </w:numPr>
      <w:outlineLvl w:val="7"/>
    </w:pPr>
    <w:rPr>
      <w:szCs w:val="20"/>
    </w:rPr>
  </w:style>
  <w:style w:type="paragraph" w:styleId="Heading9">
    <w:name w:val="heading 9"/>
    <w:basedOn w:val="Heading8"/>
    <w:link w:val="Heading9Char"/>
    <w:uiPriority w:val="9"/>
    <w:unhideWhenUsed/>
    <w:qFormat/>
    <w:rsid w:val="00312709"/>
    <w:pPr>
      <w:numPr>
        <w:ilvl w:val="8"/>
      </w:numPr>
      <w:outlineLvl w:val="8"/>
    </w:pPr>
    <w:rPr>
      <w:i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3CA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63CA3"/>
  </w:style>
  <w:style w:type="paragraph" w:styleId="Footer">
    <w:name w:val="footer"/>
    <w:basedOn w:val="Normal"/>
    <w:link w:val="FooterChar"/>
    <w:uiPriority w:val="99"/>
    <w:semiHidden/>
    <w:unhideWhenUsed/>
    <w:rsid w:val="00D82BE6"/>
    <w:pPr>
      <w:tabs>
        <w:tab w:val="center" w:pos="4680"/>
        <w:tab w:val="right" w:pos="9360"/>
      </w:tabs>
      <w:spacing w:after="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82BE6"/>
    <w:rPr>
      <w:rFonts w:ascii="Arial" w:hAnsi="Arial"/>
      <w:sz w:val="20"/>
    </w:rPr>
  </w:style>
  <w:style w:type="paragraph" w:customStyle="1" w:styleId="SingleLine">
    <w:name w:val="!SingleLine"/>
    <w:basedOn w:val="Normal"/>
    <w:next w:val="GoalTskTimeInstr"/>
    <w:rsid w:val="00744E3E"/>
    <w:pPr>
      <w:pBdr>
        <w:bottom w:val="single" w:sz="8" w:space="1" w:color="000000"/>
      </w:pBdr>
      <w:autoSpaceDE w:val="0"/>
      <w:autoSpaceDN w:val="0"/>
      <w:adjustRightInd w:val="0"/>
    </w:pPr>
    <w:rPr>
      <w:rFonts w:eastAsia="Times New Roman" w:cs="Courier New"/>
      <w:szCs w:val="18"/>
    </w:rPr>
  </w:style>
  <w:style w:type="paragraph" w:customStyle="1" w:styleId="ExerciseTitle">
    <w:name w:val="!ExerciseTitle"/>
    <w:basedOn w:val="BodyText"/>
    <w:next w:val="BodyText"/>
    <w:qFormat/>
    <w:rsid w:val="005934FA"/>
    <w:rPr>
      <w:b/>
    </w:rPr>
  </w:style>
  <w:style w:type="paragraph" w:customStyle="1" w:styleId="GoalTskTimeInstr">
    <w:name w:val="!GoalTskTimeInstr"/>
    <w:basedOn w:val="BodyText"/>
    <w:next w:val="BodyText"/>
    <w:qFormat/>
    <w:rsid w:val="005934FA"/>
    <w:rPr>
      <w:b/>
    </w:rPr>
  </w:style>
  <w:style w:type="paragraph" w:styleId="BodyText">
    <w:name w:val="Body Text"/>
    <w:basedOn w:val="Normal"/>
    <w:link w:val="BodyTextChar"/>
    <w:uiPriority w:val="99"/>
    <w:unhideWhenUsed/>
    <w:rsid w:val="005934FA"/>
  </w:style>
  <w:style w:type="character" w:customStyle="1" w:styleId="BodyTextChar">
    <w:name w:val="Body Text Char"/>
    <w:basedOn w:val="DefaultParagraphFont"/>
    <w:link w:val="BodyText"/>
    <w:uiPriority w:val="99"/>
    <w:rsid w:val="005934FA"/>
    <w:rPr>
      <w:rFonts w:ascii="Arial" w:hAnsi="Arial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EE3332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EE3332"/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9A4273"/>
    <w:rPr>
      <w:rFonts w:ascii="Arial" w:eastAsiaTheme="majorEastAsia" w:hAnsi="Arial" w:cstheme="majorBidi"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44E3E"/>
    <w:rPr>
      <w:rFonts w:ascii="Arial" w:eastAsiaTheme="majorEastAsia" w:hAnsi="Arial"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4E3E"/>
    <w:rPr>
      <w:rFonts w:ascii="Arial" w:eastAsiaTheme="majorEastAsia" w:hAnsi="Arial" w:cstheme="majorBidi"/>
      <w:bCs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12709"/>
    <w:rPr>
      <w:rFonts w:ascii="Arial" w:eastAsiaTheme="majorEastAsia" w:hAnsi="Arial" w:cstheme="majorBidi"/>
      <w:iCs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312709"/>
    <w:rPr>
      <w:rFonts w:ascii="Arial" w:eastAsiaTheme="majorEastAsia" w:hAnsi="Arial" w:cstheme="majorBidi"/>
      <w:iCs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312709"/>
    <w:rPr>
      <w:rFonts w:ascii="Arial" w:eastAsiaTheme="majorEastAsia" w:hAnsi="Arial" w:cstheme="majorBidi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312709"/>
    <w:rPr>
      <w:rFonts w:ascii="Arial" w:eastAsiaTheme="majorEastAsia" w:hAnsi="Arial" w:cstheme="majorBidi"/>
      <w:iCs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rsid w:val="00312709"/>
    <w:rPr>
      <w:rFonts w:ascii="Arial" w:eastAsiaTheme="majorEastAsia" w:hAnsi="Arial" w:cstheme="majorBidi"/>
      <w:iCs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312709"/>
    <w:rPr>
      <w:rFonts w:ascii="Arial" w:eastAsiaTheme="majorEastAsia" w:hAnsi="Arial" w:cstheme="majorBidi"/>
      <w:szCs w:val="20"/>
    </w:rPr>
  </w:style>
  <w:style w:type="numbering" w:customStyle="1" w:styleId="Numbering">
    <w:name w:val="!Numbering"/>
    <w:uiPriority w:val="99"/>
    <w:rsid w:val="00C86DE7"/>
    <w:pPr>
      <w:numPr>
        <w:numId w:val="6"/>
      </w:numPr>
    </w:pPr>
  </w:style>
  <w:style w:type="character" w:styleId="Hyperlink">
    <w:name w:val="Hyperlink"/>
    <w:basedOn w:val="DefaultParagraphFont"/>
    <w:uiPriority w:val="99"/>
    <w:unhideWhenUsed/>
    <w:rsid w:val="001912E8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912E8"/>
    <w:pPr>
      <w:spacing w:after="100"/>
    </w:pPr>
  </w:style>
  <w:style w:type="paragraph" w:customStyle="1" w:styleId="H1bodytext">
    <w:name w:val="H1 body text"/>
    <w:basedOn w:val="BodyText"/>
    <w:qFormat/>
    <w:rsid w:val="004A3445"/>
    <w:pPr>
      <w:ind w:left="360"/>
    </w:pPr>
  </w:style>
  <w:style w:type="paragraph" w:customStyle="1" w:styleId="H2bodytext">
    <w:name w:val="H2 body text"/>
    <w:basedOn w:val="H1bodytext"/>
    <w:qFormat/>
    <w:rsid w:val="00744E3E"/>
    <w:pPr>
      <w:ind w:left="720"/>
    </w:pPr>
  </w:style>
  <w:style w:type="paragraph" w:customStyle="1" w:styleId="H3bodytext">
    <w:name w:val="H3 body text"/>
    <w:basedOn w:val="H1bodytext"/>
    <w:qFormat/>
    <w:rsid w:val="00864CFF"/>
    <w:pPr>
      <w:ind w:left="1080"/>
    </w:pPr>
  </w:style>
  <w:style w:type="paragraph" w:customStyle="1" w:styleId="H4bodytext">
    <w:name w:val="H4 body text"/>
    <w:basedOn w:val="H1bodytext"/>
    <w:qFormat/>
    <w:rsid w:val="00864CFF"/>
    <w:pPr>
      <w:ind w:left="1440"/>
    </w:pPr>
  </w:style>
  <w:style w:type="paragraph" w:styleId="ListBullet">
    <w:name w:val="List Bullet"/>
    <w:basedOn w:val="Normal"/>
    <w:uiPriority w:val="99"/>
    <w:unhideWhenUsed/>
    <w:rsid w:val="00864CFF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201CF2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864CFF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unhideWhenUsed/>
    <w:rsid w:val="00864CFF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unhideWhenUsed/>
    <w:rsid w:val="00864CFF"/>
    <w:pPr>
      <w:numPr>
        <w:numId w:val="5"/>
      </w:numPr>
      <w:contextualSpacing/>
    </w:pPr>
  </w:style>
  <w:style w:type="character" w:styleId="BookTitle">
    <w:name w:val="Book Title"/>
    <w:basedOn w:val="DefaultParagraphFont"/>
    <w:uiPriority w:val="33"/>
    <w:qFormat/>
    <w:rsid w:val="00F766DD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01346A"/>
    <w:rPr>
      <w:bCs/>
    </w:rPr>
  </w:style>
  <w:style w:type="character" w:customStyle="1" w:styleId="ButtonLabels">
    <w:name w:val="!Button Labels"/>
    <w:basedOn w:val="Strong"/>
    <w:uiPriority w:val="1"/>
    <w:rsid w:val="00561ACC"/>
    <w:rPr>
      <w:rFonts w:ascii="Arial" w:hAnsi="Arial"/>
      <w:b/>
      <w:bCs/>
    </w:rPr>
  </w:style>
  <w:style w:type="character" w:customStyle="1" w:styleId="ClickPaths">
    <w:name w:val="!Click Paths"/>
    <w:basedOn w:val="Strong"/>
    <w:uiPriority w:val="1"/>
    <w:rsid w:val="00561ACC"/>
    <w:rPr>
      <w:rFonts w:ascii="Arial" w:hAnsi="Arial"/>
      <w:b/>
      <w:bCs/>
    </w:rPr>
  </w:style>
  <w:style w:type="character" w:customStyle="1" w:styleId="FieldLabels">
    <w:name w:val="!Field Labels"/>
    <w:basedOn w:val="Strong"/>
    <w:uiPriority w:val="1"/>
    <w:rsid w:val="00561ACC"/>
    <w:rPr>
      <w:rFonts w:ascii="Arial" w:hAnsi="Arial"/>
      <w:b/>
      <w:bCs/>
      <w:sz w:val="22"/>
    </w:rPr>
  </w:style>
  <w:style w:type="character" w:customStyle="1" w:styleId="RadioButtonNames">
    <w:name w:val="!Radio Button Names"/>
    <w:basedOn w:val="Strong"/>
    <w:uiPriority w:val="1"/>
    <w:rsid w:val="00561ACC"/>
    <w:rPr>
      <w:rFonts w:ascii="Arial" w:hAnsi="Arial"/>
      <w:b/>
      <w:bCs/>
    </w:rPr>
  </w:style>
  <w:style w:type="character" w:customStyle="1" w:styleId="ApexTriggerClassNames">
    <w:name w:val="!Apex Trigger_Class Names"/>
    <w:basedOn w:val="Strong"/>
    <w:uiPriority w:val="1"/>
    <w:rsid w:val="0001346A"/>
    <w:rPr>
      <w:rFonts w:ascii="Courier New" w:hAnsi="Courier New"/>
      <w:bCs/>
    </w:rPr>
  </w:style>
  <w:style w:type="character" w:customStyle="1" w:styleId="Code">
    <w:name w:val="!Code"/>
    <w:basedOn w:val="Strong"/>
    <w:uiPriority w:val="1"/>
    <w:rsid w:val="0001346A"/>
    <w:rPr>
      <w:rFonts w:ascii="Courier New" w:hAnsi="Courier New"/>
      <w:bCs/>
    </w:rPr>
  </w:style>
  <w:style w:type="character" w:customStyle="1" w:styleId="Data">
    <w:name w:val="!Data"/>
    <w:basedOn w:val="Strong"/>
    <w:uiPriority w:val="1"/>
    <w:rsid w:val="0001346A"/>
    <w:rPr>
      <w:rFonts w:ascii="Courier New" w:hAnsi="Courier New"/>
      <w:bCs/>
    </w:rPr>
  </w:style>
  <w:style w:type="character" w:customStyle="1" w:styleId="ErrorsandWarnings">
    <w:name w:val="!Errors and Warnings"/>
    <w:basedOn w:val="Strong"/>
    <w:uiPriority w:val="1"/>
    <w:rsid w:val="0001346A"/>
    <w:rPr>
      <w:rFonts w:ascii="Courier New" w:hAnsi="Courier New"/>
      <w:bCs/>
    </w:rPr>
  </w:style>
  <w:style w:type="character" w:customStyle="1" w:styleId="FileFolderNames">
    <w:name w:val="!File Folder Names"/>
    <w:basedOn w:val="Strong"/>
    <w:uiPriority w:val="1"/>
    <w:rsid w:val="0001346A"/>
    <w:rPr>
      <w:rFonts w:ascii="Courier New" w:hAnsi="Courier New"/>
      <w:bCs/>
    </w:rPr>
  </w:style>
  <w:style w:type="character" w:customStyle="1" w:styleId="CheckboxNames">
    <w:name w:val="!Checkbox Names"/>
    <w:basedOn w:val="Strong"/>
    <w:uiPriority w:val="1"/>
    <w:rsid w:val="0001346A"/>
    <w:rPr>
      <w:rFonts w:ascii="Courier New" w:hAnsi="Courier New"/>
      <w:bCs/>
    </w:rPr>
  </w:style>
  <w:style w:type="character" w:customStyle="1" w:styleId="PicklistValues">
    <w:name w:val="!Picklist Values"/>
    <w:basedOn w:val="Strong"/>
    <w:uiPriority w:val="1"/>
    <w:rsid w:val="0001346A"/>
    <w:rPr>
      <w:rFonts w:ascii="Courier New" w:hAnsi="Courier New"/>
      <w:bCs/>
    </w:rPr>
  </w:style>
  <w:style w:type="character" w:customStyle="1" w:styleId="IndividualRadioButton">
    <w:name w:val="!Individual Radio Button"/>
    <w:basedOn w:val="Strong"/>
    <w:uiPriority w:val="1"/>
    <w:rsid w:val="0001346A"/>
    <w:rPr>
      <w:rFonts w:ascii="Courier New" w:hAnsi="Courier New"/>
      <w:bCs/>
    </w:rPr>
  </w:style>
  <w:style w:type="character" w:customStyle="1" w:styleId="DataFreeStyle">
    <w:name w:val="!DataFreeStyle"/>
    <w:basedOn w:val="Data"/>
    <w:uiPriority w:val="1"/>
    <w:rsid w:val="0001346A"/>
    <w:rPr>
      <w:rFonts w:ascii="Courier New" w:hAnsi="Courier New"/>
      <w:bCs/>
      <w:i/>
    </w:rPr>
  </w:style>
  <w:style w:type="paragraph" w:customStyle="1" w:styleId="MultipleLines">
    <w:name w:val="!MultipleLines"/>
    <w:basedOn w:val="SingleLine"/>
    <w:rsid w:val="009A4273"/>
    <w:pPr>
      <w:pBdr>
        <w:between w:val="single" w:sz="8" w:space="1" w:color="000000"/>
      </w:pBd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63A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3A2"/>
    <w:rPr>
      <w:rFonts w:ascii="Tahoma" w:hAnsi="Tahoma" w:cs="Tahoma"/>
      <w:sz w:val="16"/>
      <w:szCs w:val="16"/>
    </w:rPr>
  </w:style>
  <w:style w:type="paragraph" w:styleId="List">
    <w:name w:val="List"/>
    <w:basedOn w:val="Normal"/>
    <w:uiPriority w:val="99"/>
    <w:unhideWhenUsed/>
    <w:rsid w:val="00042A97"/>
    <w:pPr>
      <w:ind w:left="360" w:hanging="360"/>
      <w:contextualSpacing/>
    </w:pPr>
  </w:style>
  <w:style w:type="paragraph" w:styleId="ListNumber">
    <w:name w:val="List Number"/>
    <w:basedOn w:val="Normal"/>
    <w:uiPriority w:val="99"/>
    <w:unhideWhenUsed/>
    <w:rsid w:val="00042A97"/>
    <w:pPr>
      <w:numPr>
        <w:numId w:val="7"/>
      </w:numPr>
      <w:contextualSpacing/>
    </w:p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674AD3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rsid w:val="00674AD3"/>
    <w:rPr>
      <w:rFonts w:ascii="Arial" w:hAnsi="Arial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635CF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635C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39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0E398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995AD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ediumShading2-Accent11">
    <w:name w:val="Medium Shading 2 - Accent 11"/>
    <w:basedOn w:val="TableNormal"/>
    <w:uiPriority w:val="64"/>
    <w:rsid w:val="00BA62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lockText">
    <w:name w:val="Block Text"/>
    <w:basedOn w:val="Normal"/>
    <w:uiPriority w:val="99"/>
    <w:unhideWhenUsed/>
    <w:rsid w:val="00EC7F26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hAnsiTheme="minorHAnsi"/>
      <w:i/>
      <w:i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C95D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5D9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5D97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5D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5D97"/>
    <w:rPr>
      <w:rFonts w:ascii="Arial" w:hAnsi="Arial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F0B9A"/>
    <w:pPr>
      <w:spacing w:after="0" w:line="240" w:lineRule="auto"/>
    </w:pPr>
    <w:rPr>
      <w:rFonts w:ascii="Arial" w:hAnsi="Arial"/>
    </w:rPr>
  </w:style>
  <w:style w:type="paragraph" w:styleId="BodyText2">
    <w:name w:val="Body Text 2"/>
    <w:basedOn w:val="Normal"/>
    <w:link w:val="BodyText2Char"/>
    <w:uiPriority w:val="99"/>
    <w:unhideWhenUsed/>
    <w:rsid w:val="001E74EC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1E74EC"/>
    <w:rPr>
      <w:rFonts w:ascii="Arial" w:hAnsi="Arial"/>
    </w:rPr>
  </w:style>
  <w:style w:type="paragraph" w:styleId="BodyText3">
    <w:name w:val="Body Text 3"/>
    <w:basedOn w:val="Normal"/>
    <w:link w:val="BodyText3Char"/>
    <w:uiPriority w:val="99"/>
    <w:unhideWhenUsed/>
    <w:rsid w:val="00027DBD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027DBD"/>
    <w:rPr>
      <w:rFonts w:ascii="Arial" w:hAnsi="Arial"/>
      <w:sz w:val="16"/>
      <w:szCs w:val="16"/>
    </w:rPr>
  </w:style>
  <w:style w:type="paragraph" w:customStyle="1" w:styleId="ExerciseListParagraph">
    <w:name w:val="Exercise List Paragraph"/>
    <w:basedOn w:val="Normal"/>
    <w:link w:val="ExerciseListParagraphChar"/>
    <w:rsid w:val="00E2021C"/>
    <w:pPr>
      <w:autoSpaceDE w:val="0"/>
      <w:autoSpaceDN w:val="0"/>
      <w:adjustRightInd w:val="0"/>
      <w:spacing w:before="120" w:after="0"/>
    </w:pPr>
    <w:rPr>
      <w:rFonts w:eastAsia="Times New Roman" w:cs="Courier New"/>
      <w:sz w:val="20"/>
      <w:szCs w:val="20"/>
    </w:rPr>
  </w:style>
  <w:style w:type="character" w:customStyle="1" w:styleId="ExerciseListParagraphChar">
    <w:name w:val="Exercise List Paragraph Char"/>
    <w:basedOn w:val="DefaultParagraphFont"/>
    <w:link w:val="ExerciseListParagraph"/>
    <w:rsid w:val="00E2021C"/>
    <w:rPr>
      <w:rFonts w:ascii="Arial" w:eastAsia="Times New Roman" w:hAnsi="Arial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B7215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02656"/>
    <w:pPr>
      <w:spacing w:after="200" w:line="276" w:lineRule="auto"/>
      <w:ind w:left="720"/>
      <w:contextualSpacing/>
    </w:pPr>
    <w:rPr>
      <w:rFonts w:asciiTheme="minorHAnsi" w:eastAsiaTheme="minorHAnsi" w:hAnsiTheme="minorHAnsi"/>
    </w:rPr>
  </w:style>
  <w:style w:type="character" w:customStyle="1" w:styleId="multi-line-to-fix">
    <w:name w:val="multi-line-to-fix"/>
    <w:basedOn w:val="DefaultParagraphFont"/>
    <w:rsid w:val="00402656"/>
  </w:style>
  <w:style w:type="paragraph" w:styleId="NormalWeb">
    <w:name w:val="Normal (Web)"/>
    <w:basedOn w:val="Normal"/>
    <w:uiPriority w:val="99"/>
    <w:semiHidden/>
    <w:unhideWhenUsed/>
    <w:rsid w:val="0040265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E08A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E08A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0345F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6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9456">
          <w:marLeft w:val="3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2453">
          <w:marLeft w:val="72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4638">
          <w:marLeft w:val="72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20985">
          <w:marLeft w:val="72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5734">
          <w:marLeft w:val="72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appexchange.salesforce.com/listingDetail?listingId=a0N30000003IYLqEA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ppexchange.salesforce.com/listingDetail?listingId=a0N30000004gHhLEA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ppexchange.salesforce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ann.foster\Downloads\exercise%20guide%20template_ALLSTYL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A2D1BC-4731-4378-9D08-D4AADFE7B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exercise guide template_ALLSTYLES.dotx</Template>
  <TotalTime>2</TotalTime>
  <Pages>24</Pages>
  <Words>2925</Words>
  <Characters>16677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Salesforce.com</Company>
  <LinksUpToDate>false</LinksUpToDate>
  <CharactersWithSpaces>19563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rbains</dc:creator>
  <cp:lastModifiedBy>Pavel_Khrapkin</cp:lastModifiedBy>
  <cp:revision>2</cp:revision>
  <cp:lastPrinted>2012-02-13T16:44:00Z</cp:lastPrinted>
  <dcterms:created xsi:type="dcterms:W3CDTF">2013-03-16T21:32:00Z</dcterms:created>
  <dcterms:modified xsi:type="dcterms:W3CDTF">2013-03-16T21:32:00Z</dcterms:modified>
</cp:coreProperties>
</file>